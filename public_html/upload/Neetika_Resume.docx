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D55" w:rsidRPr="00F93462" w:rsidRDefault="009C425E">
      <w:pPr>
        <w:pStyle w:val="ContactInformation"/>
        <w:rPr>
          <w:color w:val="000000" w:themeColor="text1"/>
          <w:sz w:val="28"/>
        </w:rPr>
      </w:pPr>
      <w:sdt>
        <w:sdtPr>
          <w:rPr>
            <w:color w:val="000000" w:themeColor="text1"/>
            <w:sz w:val="28"/>
          </w:rPr>
          <w:alias w:val="Author"/>
          <w:id w:val="251422"/>
          <w:placeholder>
            <w:docPart w:val="1C626BC2F0584CB0BDB5092F8E17DFB5"/>
          </w:placeholder>
          <w:dataBinding w:prefixMappings="xmlns:ns0='http://schemas.openxmlformats.org/package/2006/metadata/core-properties' xmlns:ns1='http://purl.org/dc/elements/1.1/'" w:xpath="/ns0:coreProperties[1]/ns1:creator[1]" w:storeItemID="{6C3C8BC8-F283-45AE-878A-BAB7291924A1}"/>
          <w:text/>
        </w:sdtPr>
        <w:sdtEndPr/>
        <w:sdtContent>
          <w:r w:rsidR="00F93462">
            <w:rPr>
              <w:color w:val="000000" w:themeColor="text1"/>
              <w:sz w:val="28"/>
            </w:rPr>
            <w:t>Neetika Agarwal</w:t>
          </w:r>
        </w:sdtContent>
      </w:sdt>
      <w:r w:rsidR="00425DFF">
        <w:t xml:space="preserve"> </w:t>
      </w:r>
      <w:bookmarkStart w:id="0" w:name="_GoBack"/>
      <w:bookmarkEnd w:id="0"/>
    </w:p>
    <w:p w:rsidR="00A96D55" w:rsidRDefault="00F93462">
      <w:pPr>
        <w:pStyle w:val="ContactInformation"/>
      </w:pPr>
      <w:r>
        <w:t>+919640904000</w:t>
      </w:r>
    </w:p>
    <w:p w:rsidR="00A96D55" w:rsidRDefault="0037717E">
      <w:pPr>
        <w:pStyle w:val="ContactInformation"/>
      </w:pPr>
      <w:hyperlink r:id="rId10" w:history="1">
        <w:r w:rsidRPr="00CE1433">
          <w:rPr>
            <w:rStyle w:val="Hyperlink"/>
          </w:rPr>
          <w:t>neetika2.agarwal@gmail.com</w:t>
        </w:r>
      </w:hyperlink>
    </w:p>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472"/>
        <w:gridCol w:w="153"/>
        <w:gridCol w:w="130"/>
      </w:tblGrid>
      <w:tr w:rsidR="00A96D55" w:rsidTr="005F0A49">
        <w:trPr>
          <w:gridAfter w:val="2"/>
          <w:wAfter w:w="283" w:type="dxa"/>
        </w:trPr>
        <w:tc>
          <w:tcPr>
            <w:tcW w:w="8472" w:type="dxa"/>
            <w:tcBorders>
              <w:top w:val="single" w:sz="4" w:space="0" w:color="7598D9" w:themeColor="accent2"/>
              <w:bottom w:val="single" w:sz="4" w:space="0" w:color="7598D9" w:themeColor="accent2"/>
            </w:tcBorders>
            <w:shd w:val="clear" w:color="auto" w:fill="auto"/>
          </w:tcPr>
          <w:p w:rsidR="00A96D55" w:rsidRDefault="00F93462" w:rsidP="0037717E">
            <w:pPr>
              <w:pStyle w:val="ResumeHeading1"/>
              <w:tabs>
                <w:tab w:val="left" w:pos="8595"/>
              </w:tabs>
            </w:pPr>
            <w:r>
              <w:t xml:space="preserve">Work Experience </w:t>
            </w:r>
            <w:r w:rsidR="0037717E">
              <w:t xml:space="preserve"> [</w:t>
            </w:r>
            <w:r>
              <w:t>7+ years</w:t>
            </w:r>
            <w:r w:rsidR="0037717E">
              <w:t>]</w:t>
            </w:r>
          </w:p>
        </w:tc>
      </w:tr>
      <w:tr w:rsidR="00A96D55" w:rsidTr="005F0A49">
        <w:tc>
          <w:tcPr>
            <w:tcW w:w="8472" w:type="dxa"/>
            <w:tcBorders>
              <w:bottom w:val="single" w:sz="4" w:space="0" w:color="7598D9" w:themeColor="accent2"/>
            </w:tcBorders>
          </w:tcPr>
          <w:p w:rsidR="00A96D55" w:rsidRDefault="00F93462" w:rsidP="00F93462">
            <w:pPr>
              <w:pStyle w:val="BodyText1"/>
              <w:ind w:right="-3368"/>
            </w:pPr>
            <w:r>
              <w:t xml:space="preserve">AVEVA Information Technologies </w:t>
            </w:r>
            <w:r w:rsidR="0037717E">
              <w:t xml:space="preserve"> </w:t>
            </w:r>
            <w:r>
              <w:t xml:space="preserve">– </w:t>
            </w:r>
            <w:r w:rsidR="0037717E">
              <w:t xml:space="preserve"> </w:t>
            </w:r>
            <w:r>
              <w:t xml:space="preserve">Team Lead </w:t>
            </w:r>
            <w:r w:rsidR="0037717E">
              <w:t xml:space="preserve">                          </w:t>
            </w:r>
            <w:r>
              <w:t>–</w:t>
            </w:r>
            <w:r w:rsidR="0037717E">
              <w:t xml:space="preserve">   </w:t>
            </w:r>
            <w:r>
              <w:t xml:space="preserve">June </w:t>
            </w:r>
            <w:r w:rsidR="0037717E">
              <w:t>2013 T</w:t>
            </w:r>
            <w:r>
              <w:t>ill date</w:t>
            </w:r>
          </w:p>
          <w:p w:rsidR="00F93462" w:rsidRDefault="00F93462" w:rsidP="00F93462">
            <w:pPr>
              <w:pStyle w:val="BodyText1"/>
              <w:ind w:right="-3368"/>
            </w:pPr>
            <w:r>
              <w:t xml:space="preserve">Deloitte </w:t>
            </w:r>
            <w:r w:rsidR="0037717E">
              <w:t xml:space="preserve">                                              </w:t>
            </w:r>
            <w:r>
              <w:t xml:space="preserve">– </w:t>
            </w:r>
            <w:r w:rsidR="0037717E">
              <w:t xml:space="preserve"> </w:t>
            </w:r>
            <w:r>
              <w:t xml:space="preserve">Senior Quality Analyst </w:t>
            </w:r>
            <w:r w:rsidR="0037717E">
              <w:t xml:space="preserve">      </w:t>
            </w:r>
            <w:r>
              <w:t xml:space="preserve">– </w:t>
            </w:r>
            <w:r w:rsidR="0037717E">
              <w:t xml:space="preserve">  </w:t>
            </w:r>
            <w:r>
              <w:t xml:space="preserve">December </w:t>
            </w:r>
            <w:r w:rsidR="0037717E">
              <w:t xml:space="preserve">2010 - </w:t>
            </w:r>
            <w:r>
              <w:t>June 2013</w:t>
            </w:r>
          </w:p>
          <w:p w:rsidR="00F93462" w:rsidRDefault="00D25C5F" w:rsidP="00F93462">
            <w:pPr>
              <w:pStyle w:val="BodyText1"/>
              <w:ind w:right="-3368"/>
            </w:pPr>
            <w:r>
              <w:t>Wipro Technologies</w:t>
            </w:r>
            <w:r w:rsidR="0037717E">
              <w:t xml:space="preserve">                          </w:t>
            </w:r>
            <w:r>
              <w:t xml:space="preserve">– </w:t>
            </w:r>
            <w:r w:rsidR="0037717E">
              <w:t xml:space="preserve"> </w:t>
            </w:r>
            <w:r>
              <w:t xml:space="preserve">Senior Project Engineer </w:t>
            </w:r>
            <w:r w:rsidR="0037717E">
              <w:t xml:space="preserve">   </w:t>
            </w:r>
            <w:r>
              <w:t xml:space="preserve">– </w:t>
            </w:r>
            <w:r w:rsidR="0037717E">
              <w:t xml:space="preserve">  </w:t>
            </w:r>
            <w:r>
              <w:t xml:space="preserve">December 2008 </w:t>
            </w:r>
            <w:r w:rsidR="0037717E">
              <w:t>-</w:t>
            </w:r>
            <w:r>
              <w:t xml:space="preserve"> December 2010</w:t>
            </w:r>
          </w:p>
          <w:p w:rsidR="00A96D55" w:rsidRDefault="00D25C5F" w:rsidP="00D25C5F">
            <w:pPr>
              <w:pStyle w:val="BodyText1"/>
              <w:ind w:right="-3368"/>
            </w:pPr>
            <w:r>
              <w:t xml:space="preserve">Wipro Technologies </w:t>
            </w:r>
            <w:r w:rsidR="0037717E">
              <w:t xml:space="preserve">                         </w:t>
            </w:r>
            <w:r>
              <w:t xml:space="preserve">– </w:t>
            </w:r>
            <w:r w:rsidR="0037717E">
              <w:t xml:space="preserve"> </w:t>
            </w:r>
            <w:r>
              <w:t xml:space="preserve">Project Engineer </w:t>
            </w:r>
            <w:r w:rsidR="0037717E">
              <w:t xml:space="preserve">                </w:t>
            </w:r>
            <w:r>
              <w:t>–</w:t>
            </w:r>
            <w:r w:rsidR="0037717E">
              <w:t xml:space="preserve">  </w:t>
            </w:r>
            <w:r>
              <w:t xml:space="preserve">October 2006 </w:t>
            </w:r>
            <w:r w:rsidR="0037717E">
              <w:t xml:space="preserve">- </w:t>
            </w:r>
            <w:r>
              <w:t>December 2008</w:t>
            </w:r>
          </w:p>
          <w:p w:rsidR="00783279" w:rsidRDefault="00783279" w:rsidP="00D25C5F">
            <w:pPr>
              <w:pStyle w:val="BodyText1"/>
              <w:ind w:right="-3368"/>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364"/>
            </w:tblGrid>
            <w:tr w:rsidR="009C6013" w:rsidTr="009C6013">
              <w:tc>
                <w:tcPr>
                  <w:tcW w:w="8364" w:type="dxa"/>
                  <w:tcBorders>
                    <w:top w:val="single" w:sz="4" w:space="0" w:color="7598D9" w:themeColor="accent2"/>
                    <w:bottom w:val="single" w:sz="4" w:space="0" w:color="7598D9" w:themeColor="accent2"/>
                  </w:tcBorders>
                  <w:shd w:val="clear" w:color="auto" w:fill="auto"/>
                </w:tcPr>
                <w:p w:rsidR="009C6013" w:rsidRDefault="00783279" w:rsidP="00C268BA">
                  <w:pPr>
                    <w:pStyle w:val="ResumeHeading1"/>
                  </w:pPr>
                  <w:r>
                    <w:t>Onsite Experience</w:t>
                  </w:r>
                </w:p>
              </w:tc>
            </w:tr>
            <w:tr w:rsidR="0037717E" w:rsidTr="009C6013">
              <w:tc>
                <w:tcPr>
                  <w:tcW w:w="8364" w:type="dxa"/>
                  <w:tcBorders>
                    <w:top w:val="single" w:sz="4" w:space="0" w:color="7598D9" w:themeColor="accent2"/>
                    <w:bottom w:val="single" w:sz="4" w:space="0" w:color="7598D9" w:themeColor="accent2"/>
                  </w:tcBorders>
                  <w:shd w:val="clear" w:color="auto" w:fill="auto"/>
                </w:tcPr>
                <w:p w:rsidR="0037717E" w:rsidRDefault="0037717E" w:rsidP="00C268BA">
                  <w:pPr>
                    <w:pStyle w:val="IndentedBodyText"/>
                    <w:ind w:left="0"/>
                  </w:pPr>
                  <w:r>
                    <w:t>Onsite Coordinator</w:t>
                  </w:r>
                  <w:r w:rsidR="003B4E7A">
                    <w:t xml:space="preserve">                 </w:t>
                  </w:r>
                  <w:r w:rsidR="003B4E7A">
                    <w:t>–</w:t>
                  </w:r>
                  <w:r w:rsidR="003B4E7A">
                    <w:t xml:space="preserve">   </w:t>
                  </w:r>
                  <w:r>
                    <w:t>October 2013 - January 2014</w:t>
                  </w:r>
                  <w:r w:rsidR="003B4E7A">
                    <w:t xml:space="preserve">              </w:t>
                  </w:r>
                  <w:r w:rsidR="003B4E7A">
                    <w:t>–</w:t>
                  </w:r>
                  <w:r w:rsidR="003B4E7A">
                    <w:t xml:space="preserve"> </w:t>
                  </w:r>
                  <w:r>
                    <w:t xml:space="preserve"> Cambridge,</w:t>
                  </w:r>
                  <w:r w:rsidR="003B4E7A">
                    <w:t xml:space="preserve"> </w:t>
                  </w:r>
                  <w:r>
                    <w:t>UK</w:t>
                  </w:r>
                </w:p>
                <w:p w:rsidR="0037717E" w:rsidRDefault="0037717E" w:rsidP="00C268BA">
                  <w:pPr>
                    <w:pStyle w:val="IndentedBodyText"/>
                    <w:ind w:left="0"/>
                  </w:pPr>
                  <w:r>
                    <w:t xml:space="preserve">UAT tester </w:t>
                  </w:r>
                  <w:r w:rsidR="003B4E7A">
                    <w:t xml:space="preserve">                               </w:t>
                  </w:r>
                  <w:r w:rsidR="003B4E7A">
                    <w:t>–</w:t>
                  </w:r>
                  <w:r w:rsidR="003B4E7A">
                    <w:t xml:space="preserve">   September 2012                                    </w:t>
                  </w:r>
                  <w:r w:rsidR="003B4E7A">
                    <w:t>–</w:t>
                  </w:r>
                  <w:r>
                    <w:t xml:space="preserve"> </w:t>
                  </w:r>
                  <w:r w:rsidR="003B4E7A">
                    <w:t xml:space="preserve">  </w:t>
                  </w:r>
                  <w:r>
                    <w:t>Shanghai,</w:t>
                  </w:r>
                  <w:r w:rsidR="003B4E7A">
                    <w:t xml:space="preserve"> </w:t>
                  </w:r>
                  <w:r>
                    <w:t>China</w:t>
                  </w:r>
                </w:p>
                <w:p w:rsidR="0037717E" w:rsidRDefault="0037717E" w:rsidP="00C268BA">
                  <w:pPr>
                    <w:pStyle w:val="IndentedBodyText"/>
                    <w:ind w:left="0"/>
                  </w:pPr>
                  <w:r>
                    <w:t xml:space="preserve">Onsite Coordinator </w:t>
                  </w:r>
                  <w:r w:rsidR="003B4E7A">
                    <w:t xml:space="preserve">                </w:t>
                  </w:r>
                  <w:r w:rsidR="003B4E7A">
                    <w:t>–</w:t>
                  </w:r>
                  <w:r w:rsidR="003B4E7A">
                    <w:t xml:space="preserve">   </w:t>
                  </w:r>
                  <w:r>
                    <w:t xml:space="preserve">November 2011 </w:t>
                  </w:r>
                  <w:r w:rsidR="003B4E7A">
                    <w:t xml:space="preserve">- December 2011     </w:t>
                  </w:r>
                  <w:r w:rsidR="003B4E7A">
                    <w:t>–</w:t>
                  </w:r>
                  <w:r w:rsidR="003B4E7A">
                    <w:t xml:space="preserve">  </w:t>
                  </w:r>
                  <w:r>
                    <w:t>Chicago, USA</w:t>
                  </w:r>
                </w:p>
                <w:p w:rsidR="0037717E" w:rsidRDefault="0037717E" w:rsidP="00C268BA">
                  <w:pPr>
                    <w:pStyle w:val="IndentedBodyText"/>
                    <w:ind w:left="0"/>
                  </w:pPr>
                </w:p>
              </w:tc>
            </w:tr>
            <w:tr w:rsidR="0037717E" w:rsidTr="009C6013">
              <w:tc>
                <w:tcPr>
                  <w:tcW w:w="8364" w:type="dxa"/>
                  <w:tcBorders>
                    <w:top w:val="single" w:sz="4" w:space="0" w:color="7598D9" w:themeColor="accent2"/>
                    <w:bottom w:val="single" w:sz="4" w:space="0" w:color="7598D9" w:themeColor="accent2"/>
                  </w:tcBorders>
                  <w:shd w:val="clear" w:color="auto" w:fill="auto"/>
                </w:tcPr>
                <w:p w:rsidR="0037717E" w:rsidRDefault="0037717E" w:rsidP="0037717E">
                  <w:pPr>
                    <w:pStyle w:val="ResumeHeading1"/>
                  </w:pPr>
                  <w:r>
                    <w:t>s</w:t>
                  </w:r>
                  <w:r>
                    <w:t>kills</w:t>
                  </w:r>
                </w:p>
              </w:tc>
            </w:tr>
            <w:tr w:rsidR="0037717E" w:rsidTr="009C6013">
              <w:tc>
                <w:tcPr>
                  <w:tcW w:w="8364" w:type="dxa"/>
                  <w:tcBorders>
                    <w:top w:val="single" w:sz="4" w:space="0" w:color="7598D9" w:themeColor="accent2"/>
                  </w:tcBorders>
                </w:tcPr>
                <w:p w:rsidR="0037717E" w:rsidRDefault="005F0A49" w:rsidP="00C268BA">
                  <w:pPr>
                    <w:pStyle w:val="IndentedBodyText"/>
                    <w:ind w:left="0"/>
                  </w:pPr>
                  <w:r>
                    <w:t xml:space="preserve">Operating System -  </w:t>
                  </w:r>
                  <w:r w:rsidR="00AF565E">
                    <w:t xml:space="preserve">           </w:t>
                  </w:r>
                  <w:r>
                    <w:t>All windows client &amp; server OS</w:t>
                  </w:r>
                </w:p>
                <w:p w:rsidR="005F0A49" w:rsidRDefault="005F0A49" w:rsidP="005F0A49">
                  <w:pPr>
                    <w:pStyle w:val="IndentedBodyText"/>
                    <w:ind w:left="0"/>
                  </w:pPr>
                  <w:r>
                    <w:t>Test Management Tools - Product S</w:t>
                  </w:r>
                  <w:r w:rsidRPr="005F0A49">
                    <w:t xml:space="preserve">tudio, Rational Quality Manager, Clear Quest, Rational Team </w:t>
                  </w:r>
                </w:p>
              </w:tc>
            </w:tr>
            <w:tr w:rsidR="0037717E" w:rsidTr="009C6013">
              <w:tc>
                <w:tcPr>
                  <w:tcW w:w="8364" w:type="dxa"/>
                </w:tcPr>
                <w:p w:rsidR="0037717E" w:rsidRDefault="005F0A49" w:rsidP="0037717E">
                  <w:pPr>
                    <w:pStyle w:val="IndentedBodyText"/>
                    <w:ind w:left="0"/>
                  </w:pPr>
                  <w:r>
                    <w:t xml:space="preserve">                                               </w:t>
                  </w:r>
                  <w:r w:rsidRPr="005F0A49">
                    <w:t>Concert</w:t>
                  </w:r>
                </w:p>
                <w:p w:rsidR="005F0A49" w:rsidRDefault="005F0A49" w:rsidP="0037717E">
                  <w:pPr>
                    <w:pStyle w:val="IndentedBodyText"/>
                    <w:ind w:left="0"/>
                  </w:pPr>
                  <w:r>
                    <w:t xml:space="preserve">Automation Tool – </w:t>
                  </w:r>
                  <w:r w:rsidR="00AF565E">
                    <w:t xml:space="preserve">             </w:t>
                  </w:r>
                  <w:r>
                    <w:t>Quality Test Professional(Basics)</w:t>
                  </w:r>
                </w:p>
              </w:tc>
            </w:tr>
          </w:tbl>
          <w:p w:rsidR="00D25C5F" w:rsidRDefault="00D25C5F" w:rsidP="00D25C5F">
            <w:pPr>
              <w:pStyle w:val="BodyText1"/>
              <w:ind w:right="-3368"/>
            </w:pPr>
          </w:p>
          <w:tbl>
            <w:tblPr>
              <w:tblStyle w:val="TableGrid"/>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505"/>
              <w:gridCol w:w="283"/>
            </w:tblGrid>
            <w:tr w:rsidR="00D25C5F" w:rsidTr="004E21DE">
              <w:trPr>
                <w:gridAfter w:val="1"/>
                <w:wAfter w:w="283" w:type="dxa"/>
              </w:trPr>
              <w:tc>
                <w:tcPr>
                  <w:tcW w:w="8505" w:type="dxa"/>
                  <w:tcBorders>
                    <w:top w:val="single" w:sz="4" w:space="0" w:color="7598D9" w:themeColor="accent2"/>
                    <w:bottom w:val="single" w:sz="4" w:space="0" w:color="7598D9" w:themeColor="accent2"/>
                  </w:tcBorders>
                  <w:shd w:val="clear" w:color="auto" w:fill="auto"/>
                </w:tcPr>
                <w:p w:rsidR="00D25C5F" w:rsidRDefault="00D25C5F" w:rsidP="00C268BA">
                  <w:pPr>
                    <w:pStyle w:val="ResumeHeading1"/>
                  </w:pPr>
                  <w:r>
                    <w:t>Professional SummAry</w:t>
                  </w:r>
                </w:p>
              </w:tc>
            </w:tr>
            <w:tr w:rsidR="00D25C5F" w:rsidTr="004E21DE">
              <w:tc>
                <w:tcPr>
                  <w:tcW w:w="8505" w:type="dxa"/>
                  <w:tcBorders>
                    <w:bottom w:val="single" w:sz="4" w:space="0" w:color="7598D9" w:themeColor="accent2"/>
                  </w:tcBorders>
                </w:tcPr>
                <w:p w:rsidR="00D25C5F" w:rsidRDefault="00D25C5F" w:rsidP="003B4E7A">
                  <w:pPr>
                    <w:pStyle w:val="BodyText1"/>
                    <w:numPr>
                      <w:ilvl w:val="0"/>
                      <w:numId w:val="11"/>
                    </w:numPr>
                    <w:ind w:right="-3368"/>
                  </w:pPr>
                  <w:r>
                    <w:t>Has 7+ yea</w:t>
                  </w:r>
                  <w:r w:rsidR="003B4E7A">
                    <w:t>rs of work experience</w:t>
                  </w:r>
                  <w:r>
                    <w:t xml:space="preserve"> with multiple IT companies &amp; Clients.</w:t>
                  </w:r>
                </w:p>
                <w:p w:rsidR="003B4E7A" w:rsidRDefault="00D25C5F" w:rsidP="003B4E7A">
                  <w:pPr>
                    <w:pStyle w:val="BodyText1"/>
                    <w:numPr>
                      <w:ilvl w:val="0"/>
                      <w:numId w:val="11"/>
                    </w:numPr>
                    <w:ind w:right="-3368"/>
                  </w:pPr>
                  <w:r w:rsidRPr="00D25C5F">
                    <w:t xml:space="preserve">Proficient understanding and experience of STLC &amp; SDLC processes across various models </w:t>
                  </w:r>
                  <w:r w:rsidR="003B4E7A">
                    <w:t xml:space="preserve">     </w:t>
                  </w:r>
                </w:p>
                <w:p w:rsidR="00D25C5F" w:rsidRDefault="00D25C5F" w:rsidP="003B4E7A">
                  <w:pPr>
                    <w:pStyle w:val="BodyText1"/>
                    <w:ind w:left="720" w:right="-3368"/>
                  </w:pPr>
                  <w:r w:rsidRPr="00D25C5F">
                    <w:t>like AGILE</w:t>
                  </w:r>
                  <w:r w:rsidR="003B4E7A">
                    <w:t xml:space="preserve">, </w:t>
                  </w:r>
                  <w:r w:rsidRPr="00D25C5F">
                    <w:t>SCRUM, Iterative, Waterfall and RUP.</w:t>
                  </w:r>
                </w:p>
                <w:p w:rsidR="003B4E7A" w:rsidRDefault="00D25C5F" w:rsidP="003B4E7A">
                  <w:pPr>
                    <w:pStyle w:val="BodyText1"/>
                    <w:numPr>
                      <w:ilvl w:val="0"/>
                      <w:numId w:val="11"/>
                    </w:numPr>
                    <w:ind w:right="-3368"/>
                  </w:pPr>
                  <w:r w:rsidRPr="00D25C5F">
                    <w:t xml:space="preserve">Extensive experience in evaluating the scope, establishing the test strategies, defining test </w:t>
                  </w:r>
                </w:p>
                <w:p w:rsidR="003B4E7A" w:rsidRDefault="00D25C5F" w:rsidP="003B4E7A">
                  <w:pPr>
                    <w:pStyle w:val="BodyText1"/>
                    <w:ind w:left="720" w:right="-3368"/>
                  </w:pPr>
                  <w:r w:rsidRPr="00D25C5F">
                    <w:t xml:space="preserve">processes, Proposal, estimating the work and providing the required plans &amp; schedules for </w:t>
                  </w:r>
                </w:p>
                <w:p w:rsidR="00D25C5F" w:rsidRDefault="00D25C5F" w:rsidP="003B4E7A">
                  <w:pPr>
                    <w:pStyle w:val="BodyText1"/>
                    <w:ind w:left="720" w:right="-3368"/>
                  </w:pPr>
                  <w:r w:rsidRPr="00D25C5F">
                    <w:t>various testing engagements.</w:t>
                  </w:r>
                </w:p>
                <w:p w:rsidR="003B4E7A" w:rsidRDefault="009C6013" w:rsidP="003B4E7A">
                  <w:pPr>
                    <w:pStyle w:val="BodyText1"/>
                    <w:numPr>
                      <w:ilvl w:val="0"/>
                      <w:numId w:val="11"/>
                    </w:numPr>
                    <w:ind w:right="-3368"/>
                  </w:pPr>
                  <w:r w:rsidRPr="009C6013">
                    <w:t xml:space="preserve">Adept in risk management, resource planning, test environment planning and tracking </w:t>
                  </w:r>
                </w:p>
                <w:p w:rsidR="009C6013" w:rsidRDefault="009C6013" w:rsidP="004E21DE">
                  <w:pPr>
                    <w:pStyle w:val="BodyText1"/>
                    <w:ind w:left="720" w:right="-3368"/>
                  </w:pPr>
                  <w:r w:rsidRPr="009C6013">
                    <w:t>various SLA’s with relevant stakeholders and vendors.</w:t>
                  </w:r>
                </w:p>
                <w:p w:rsidR="004E21DE" w:rsidRDefault="009C6013" w:rsidP="004E21DE">
                  <w:pPr>
                    <w:pStyle w:val="BodyText1"/>
                    <w:numPr>
                      <w:ilvl w:val="0"/>
                      <w:numId w:val="11"/>
                    </w:numPr>
                    <w:ind w:right="-3368"/>
                  </w:pPr>
                  <w:r>
                    <w:t xml:space="preserve">Knowledge on domains/applications like </w:t>
                  </w:r>
                  <w:r w:rsidR="004E21DE">
                    <w:t>SharePoint</w:t>
                  </w:r>
                  <w:r>
                    <w:t xml:space="preserve"> 2010, Everything 3D, Plant Design </w:t>
                  </w:r>
                </w:p>
                <w:p w:rsidR="004E21DE" w:rsidRDefault="009C6013" w:rsidP="004E21DE">
                  <w:pPr>
                    <w:pStyle w:val="BodyText1"/>
                    <w:ind w:left="720" w:right="-3368"/>
                  </w:pPr>
                  <w:r>
                    <w:t>Management</w:t>
                  </w:r>
                  <w:r w:rsidR="004E21DE">
                    <w:t xml:space="preserve"> </w:t>
                  </w:r>
                  <w:r>
                    <w:t xml:space="preserve">System, HP Project Portfolio Management, HP Quality Center, Telecom </w:t>
                  </w:r>
                </w:p>
                <w:p w:rsidR="009C6013" w:rsidRDefault="009C6013" w:rsidP="004E21DE">
                  <w:pPr>
                    <w:pStyle w:val="BodyText1"/>
                    <w:ind w:left="720" w:right="-3368"/>
                  </w:pPr>
                  <w:r>
                    <w:t>domain, Energy &amp; Utilities</w:t>
                  </w:r>
                  <w:r w:rsidR="004E21DE">
                    <w:t xml:space="preserve"> </w:t>
                  </w:r>
                  <w:r>
                    <w:t>Domain.</w:t>
                  </w:r>
                </w:p>
                <w:p w:rsidR="004E21DE" w:rsidRDefault="009C6013" w:rsidP="004E21DE">
                  <w:pPr>
                    <w:pStyle w:val="BodyText1"/>
                    <w:numPr>
                      <w:ilvl w:val="0"/>
                      <w:numId w:val="11"/>
                    </w:numPr>
                    <w:ind w:right="-3368"/>
                  </w:pPr>
                  <w:r w:rsidRPr="009C6013">
                    <w:t xml:space="preserve">Ability to take decisions independently and demonstrate complete ownership of tasks </w:t>
                  </w:r>
                </w:p>
                <w:p w:rsidR="009C6013" w:rsidRDefault="009C6013" w:rsidP="004E21DE">
                  <w:pPr>
                    <w:pStyle w:val="BodyText1"/>
                    <w:ind w:left="720" w:right="-3368"/>
                  </w:pPr>
                  <w:r w:rsidRPr="009C6013">
                    <w:t>assigned.</w:t>
                  </w:r>
                </w:p>
                <w:p w:rsidR="004E21DE" w:rsidRDefault="009C6013" w:rsidP="004E21DE">
                  <w:pPr>
                    <w:pStyle w:val="BodyText1"/>
                    <w:numPr>
                      <w:ilvl w:val="0"/>
                      <w:numId w:val="11"/>
                    </w:numPr>
                    <w:ind w:right="-3368"/>
                  </w:pPr>
                  <w:r w:rsidRPr="009C6013">
                    <w:t xml:space="preserve">Contributed several value additions and organizational initiatives which have been </w:t>
                  </w:r>
                </w:p>
                <w:p w:rsidR="009C6013" w:rsidRDefault="009C6013" w:rsidP="004E21DE">
                  <w:pPr>
                    <w:pStyle w:val="BodyText1"/>
                    <w:ind w:left="720" w:right="-3368"/>
                  </w:pPr>
                  <w:r w:rsidRPr="009C6013">
                    <w:t>well-received and appreciated and continues to be used across programs.</w:t>
                  </w:r>
                </w:p>
                <w:p w:rsidR="004E21DE" w:rsidRDefault="009C6013" w:rsidP="004E21DE">
                  <w:pPr>
                    <w:pStyle w:val="BodyText1"/>
                    <w:numPr>
                      <w:ilvl w:val="0"/>
                      <w:numId w:val="11"/>
                    </w:numPr>
                    <w:ind w:right="-3368"/>
                  </w:pPr>
                  <w:r w:rsidRPr="009C6013">
                    <w:t xml:space="preserve">Actively contributed new ideas, improvements and knowledge sharing and repository </w:t>
                  </w:r>
                </w:p>
                <w:p w:rsidR="009C6013" w:rsidRDefault="009C6013" w:rsidP="004E21DE">
                  <w:pPr>
                    <w:pStyle w:val="BodyText1"/>
                    <w:ind w:left="720" w:right="-3368"/>
                  </w:pPr>
                  <w:r w:rsidRPr="009C6013">
                    <w:lastRenderedPageBreak/>
                    <w:t>creations in all the projects involved increasing value addition and quality.</w:t>
                  </w:r>
                </w:p>
                <w:p w:rsidR="004E21DE" w:rsidRDefault="009C6013" w:rsidP="004E21DE">
                  <w:pPr>
                    <w:pStyle w:val="BodyText1"/>
                    <w:numPr>
                      <w:ilvl w:val="0"/>
                      <w:numId w:val="11"/>
                    </w:numPr>
                    <w:ind w:right="-3368"/>
                  </w:pPr>
                  <w:r w:rsidRPr="009C6013">
                    <w:t xml:space="preserve">Performance management of all the resources in the program and also acted as their career </w:t>
                  </w:r>
                </w:p>
                <w:p w:rsidR="009C6013" w:rsidRDefault="004E21DE" w:rsidP="004E21DE">
                  <w:pPr>
                    <w:pStyle w:val="BodyText1"/>
                    <w:ind w:left="720" w:right="-3368"/>
                  </w:pPr>
                  <w:r>
                    <w:t>C</w:t>
                  </w:r>
                  <w:r w:rsidR="009C6013">
                    <w:t>ounsellor</w:t>
                  </w:r>
                  <w:r>
                    <w:t>.</w:t>
                  </w:r>
                </w:p>
                <w:p w:rsidR="009C6013" w:rsidRDefault="009C6013" w:rsidP="004E21DE">
                  <w:pPr>
                    <w:pStyle w:val="BodyText1"/>
                    <w:numPr>
                      <w:ilvl w:val="0"/>
                      <w:numId w:val="11"/>
                    </w:numPr>
                    <w:ind w:right="-3368"/>
                  </w:pPr>
                  <w:r w:rsidRPr="009C6013">
                    <w:t>Strong influencing and Communication skills with flexible attitude and positive approach.</w:t>
                  </w:r>
                </w:p>
                <w:p w:rsidR="009C6013" w:rsidRDefault="009C6013" w:rsidP="004E21DE">
                  <w:pPr>
                    <w:pStyle w:val="BodyText1"/>
                    <w:numPr>
                      <w:ilvl w:val="0"/>
                      <w:numId w:val="11"/>
                    </w:numPr>
                    <w:ind w:right="-3368"/>
                  </w:pPr>
                  <w:r w:rsidRPr="009C6013">
                    <w:t>Experience of client facing roles &amp; ability to lead offshore testing teams.</w:t>
                  </w:r>
                </w:p>
                <w:p w:rsidR="00783279" w:rsidRDefault="00783279" w:rsidP="00D25C5F">
                  <w:pPr>
                    <w:pStyle w:val="BodyText1"/>
                    <w:ind w:right="-3368"/>
                  </w:pPr>
                </w:p>
              </w:tc>
              <w:tc>
                <w:tcPr>
                  <w:tcW w:w="283" w:type="dxa"/>
                  <w:tcBorders>
                    <w:bottom w:val="single" w:sz="4" w:space="0" w:color="7598D9" w:themeColor="accent2"/>
                  </w:tcBorders>
                </w:tcPr>
                <w:p w:rsidR="00D25C5F" w:rsidRDefault="00D25C5F" w:rsidP="00C268BA">
                  <w:pPr>
                    <w:pStyle w:val="BodyText1"/>
                    <w:ind w:left="3392" w:hanging="3392"/>
                  </w:pPr>
                </w:p>
              </w:tc>
            </w:tr>
            <w:tr w:rsidR="00D25C5F" w:rsidTr="004E21DE">
              <w:trPr>
                <w:gridAfter w:val="1"/>
                <w:wAfter w:w="283" w:type="dxa"/>
              </w:trPr>
              <w:tc>
                <w:tcPr>
                  <w:tcW w:w="8505" w:type="dxa"/>
                  <w:tcBorders>
                    <w:top w:val="single" w:sz="4" w:space="0" w:color="7598D9" w:themeColor="accent2"/>
                    <w:bottom w:val="single" w:sz="4" w:space="0" w:color="7598D9" w:themeColor="accent2"/>
                  </w:tcBorders>
                </w:tcPr>
                <w:p w:rsidR="00D25C5F" w:rsidRDefault="00D25C5F" w:rsidP="00C268BA">
                  <w:pPr>
                    <w:pStyle w:val="ResumeHeading1"/>
                  </w:pPr>
                  <w:r>
                    <w:lastRenderedPageBreak/>
                    <w:t>Professional Experience</w:t>
                  </w:r>
                </w:p>
              </w:tc>
            </w:tr>
            <w:tr w:rsidR="00D25C5F" w:rsidTr="005F0A49">
              <w:trPr>
                <w:gridAfter w:val="1"/>
                <w:wAfter w:w="283" w:type="dxa"/>
              </w:trPr>
              <w:tc>
                <w:tcPr>
                  <w:tcW w:w="8505" w:type="dxa"/>
                  <w:tcBorders>
                    <w:top w:val="single" w:sz="4" w:space="0" w:color="7598D9" w:themeColor="accent2"/>
                  </w:tcBorders>
                </w:tcPr>
                <w:p w:rsidR="00D25C5F" w:rsidRDefault="00783279" w:rsidP="00C268BA">
                  <w:pPr>
                    <w:pStyle w:val="CompanyInformation"/>
                  </w:pPr>
                  <w:r>
                    <w:t>AVEVA Information Technologies</w:t>
                  </w:r>
                  <w:r w:rsidR="00D25C5F">
                    <w:t xml:space="preserve">, </w:t>
                  </w:r>
                  <w:r>
                    <w:t>Hyderabad</w:t>
                  </w:r>
                </w:p>
                <w:p w:rsidR="00D25C5F" w:rsidRDefault="00783279" w:rsidP="00C268BA">
                  <w:pPr>
                    <w:pStyle w:val="YourTitle"/>
                  </w:pPr>
                  <w:r>
                    <w:t>Team Lead</w:t>
                  </w:r>
                </w:p>
                <w:p w:rsidR="00D25C5F" w:rsidRDefault="00D25C5F" w:rsidP="00C268BA">
                  <w:pPr>
                    <w:pStyle w:val="DatesofEmployment"/>
                  </w:pPr>
                  <w:sdt>
                    <w:sdtPr>
                      <w:id w:val="-1290361223"/>
                      <w:placeholder>
                        <w:docPart w:val="0D75E301C9124F2DBB865D372061CECD"/>
                      </w:placeholder>
                      <w:date w:fullDate="2013-06-10T00:00:00Z">
                        <w:dateFormat w:val="MMMM yyyy"/>
                        <w:lid w:val="en-US"/>
                        <w:storeMappedDataAs w:val="dateTime"/>
                        <w:calendar w:val="gregorian"/>
                      </w:date>
                    </w:sdtPr>
                    <w:sdtContent>
                      <w:r w:rsidR="00783279">
                        <w:rPr>
                          <w:lang w:val="en-US"/>
                        </w:rPr>
                        <w:t>June 2013</w:t>
                      </w:r>
                    </w:sdtContent>
                  </w:sdt>
                  <w:r>
                    <w:t xml:space="preserve"> – </w:t>
                  </w:r>
                  <w:r w:rsidR="00F2535C">
                    <w:t>T</w:t>
                  </w:r>
                  <w:r w:rsidR="00783279">
                    <w:rPr>
                      <w:lang w:val="en-US"/>
                    </w:rPr>
                    <w:t xml:space="preserve">ill </w:t>
                  </w:r>
                  <w:r w:rsidR="00F2535C">
                    <w:rPr>
                      <w:lang w:val="en-US"/>
                    </w:rPr>
                    <w:t>D</w:t>
                  </w:r>
                  <w:r w:rsidR="00783279">
                    <w:rPr>
                      <w:lang w:val="en-US"/>
                    </w:rPr>
                    <w:t>ate</w:t>
                  </w:r>
                </w:p>
                <w:p w:rsidR="00D25C5F" w:rsidRDefault="00783279" w:rsidP="00C268BA">
                  <w:pPr>
                    <w:pStyle w:val="ResumeHeading2"/>
                  </w:pPr>
                  <w:r>
                    <w:t>Project – Plant Design Management System &amp; Everything 3D</w:t>
                  </w:r>
                </w:p>
                <w:p w:rsidR="00D25C5F" w:rsidRDefault="00783279" w:rsidP="00C268BA">
                  <w:pPr>
                    <w:pStyle w:val="IndentedBodyText"/>
                  </w:pPr>
                  <w:r w:rsidRPr="00783279">
                    <w:t>PDMS (Plant Design Management System) is a customizable, multi-user and multi-discipline,</w:t>
                  </w:r>
                  <w:r w:rsidR="004E21DE">
                    <w:t xml:space="preserve"> </w:t>
                  </w:r>
                  <w:r w:rsidRPr="00783279">
                    <w:t>engineer controlled design software package for engineering, design and construction projects.</w:t>
                  </w:r>
                </w:p>
                <w:p w:rsidR="00783279" w:rsidRDefault="00783279" w:rsidP="00C268BA">
                  <w:pPr>
                    <w:pStyle w:val="IndentedBodyText"/>
                  </w:pPr>
                  <w:r w:rsidRPr="00783279">
                    <w:t>AVEVA Everything3D™ takes 3D plant design to a new level of capability, productivity and efficiency.</w:t>
                  </w:r>
                  <w:r>
                    <w:t xml:space="preserve"> </w:t>
                  </w:r>
                  <w:r w:rsidRPr="00783279">
                    <w:t>AVEVA E3D does more things, more easily and more efficiently than any other comparable plant design solutio</w:t>
                  </w:r>
                  <w:r>
                    <w:t>n.</w:t>
                  </w:r>
                </w:p>
                <w:p w:rsidR="00D25C5F" w:rsidRDefault="00D25C5F" w:rsidP="000E0422">
                  <w:pPr>
                    <w:pStyle w:val="IndentedBodyText"/>
                    <w:ind w:left="0"/>
                    <w:rPr>
                      <w:sz w:val="22"/>
                    </w:rPr>
                  </w:pPr>
                </w:p>
                <w:p w:rsidR="00D25C5F" w:rsidRDefault="00D25C5F" w:rsidP="00C268BA">
                  <w:pPr>
                    <w:pStyle w:val="ResumeHeading2"/>
                  </w:pPr>
                  <w:r>
                    <w:t>Responsibilities:</w:t>
                  </w:r>
                </w:p>
                <w:p w:rsidR="00D25C5F" w:rsidRDefault="00F2535C" w:rsidP="000E0422">
                  <w:pPr>
                    <w:pStyle w:val="IndentedBodyText"/>
                    <w:numPr>
                      <w:ilvl w:val="0"/>
                      <w:numId w:val="5"/>
                    </w:numPr>
                  </w:pPr>
                  <w:r>
                    <w:t>I</w:t>
                  </w:r>
                  <w:r w:rsidR="000E0422" w:rsidRPr="000E0422">
                    <w:t>nvolved in project planning meetings</w:t>
                  </w:r>
                  <w:r w:rsidR="000E0422">
                    <w:t xml:space="preserve"> along with the onsite Product Manager </w:t>
                  </w:r>
                  <w:r w:rsidR="000E0422" w:rsidRPr="000E0422">
                    <w:t>to define the roadmap and timelines of each phase of the program</w:t>
                  </w:r>
                </w:p>
                <w:p w:rsidR="000E0422" w:rsidRPr="000E0422" w:rsidRDefault="000E0422" w:rsidP="000E0422">
                  <w:pPr>
                    <w:pStyle w:val="IndentedBodyText"/>
                    <w:numPr>
                      <w:ilvl w:val="0"/>
                      <w:numId w:val="6"/>
                    </w:numPr>
                  </w:pPr>
                  <w:r w:rsidRPr="000E0422">
                    <w:t>Designed the communication protocols, reporting formats, daily and weekly scorecards and dashboards.</w:t>
                  </w:r>
                </w:p>
                <w:p w:rsidR="00D25C5F" w:rsidRDefault="00F2535C" w:rsidP="000E0422">
                  <w:pPr>
                    <w:pStyle w:val="IndentedBodyText"/>
                    <w:numPr>
                      <w:ilvl w:val="0"/>
                      <w:numId w:val="6"/>
                    </w:numPr>
                    <w:rPr>
                      <w:sz w:val="22"/>
                    </w:rPr>
                  </w:pPr>
                  <w:r>
                    <w:t>R</w:t>
                  </w:r>
                  <w:r w:rsidR="000E0422" w:rsidRPr="000E0422">
                    <w:t>esponsible for reporting the overall testing status of the program to onsite QA Senior Manager and other project stakeholders.</w:t>
                  </w:r>
                </w:p>
                <w:p w:rsidR="00D25C5F" w:rsidRDefault="00F2535C" w:rsidP="000E0422">
                  <w:pPr>
                    <w:pStyle w:val="IndentedBodyText"/>
                    <w:numPr>
                      <w:ilvl w:val="0"/>
                      <w:numId w:val="6"/>
                    </w:numPr>
                  </w:pPr>
                  <w:r>
                    <w:t>E</w:t>
                  </w:r>
                  <w:r w:rsidR="000E0422" w:rsidRPr="000E0422">
                    <w:t>xtensively involved in knowledge transfer and planning activities from onsite; developed the initial knowledge transfer plans &amp; training schedules and provided a detailed training to the offshore teams</w:t>
                  </w:r>
                </w:p>
                <w:p w:rsidR="000E0422" w:rsidRDefault="00F2535C" w:rsidP="000E0422">
                  <w:pPr>
                    <w:pStyle w:val="IndentedBodyText"/>
                    <w:numPr>
                      <w:ilvl w:val="0"/>
                      <w:numId w:val="6"/>
                    </w:numPr>
                  </w:pPr>
                  <w:r>
                    <w:t>R</w:t>
                  </w:r>
                  <w:r w:rsidR="009A126C">
                    <w:t>e</w:t>
                  </w:r>
                  <w:r w:rsidR="000E0422" w:rsidRPr="000E0422">
                    <w:t>sponsible for effective utilization of shared resources.</w:t>
                  </w:r>
                </w:p>
                <w:p w:rsidR="000E0422" w:rsidRDefault="00F2535C" w:rsidP="000E0422">
                  <w:pPr>
                    <w:pStyle w:val="IndentedBodyText"/>
                    <w:numPr>
                      <w:ilvl w:val="0"/>
                      <w:numId w:val="6"/>
                    </w:numPr>
                  </w:pPr>
                  <w:r>
                    <w:t>R</w:t>
                  </w:r>
                  <w:r w:rsidR="009A126C">
                    <w:t xml:space="preserve">esponsible for </w:t>
                  </w:r>
                  <w:r w:rsidR="004E21DE">
                    <w:t>maintenance</w:t>
                  </w:r>
                  <w:r w:rsidR="000E0422">
                    <w:t xml:space="preserve"> of Automation test scripts.</w:t>
                  </w:r>
                </w:p>
                <w:p w:rsidR="000E0422" w:rsidRPr="000E0422" w:rsidRDefault="009A126C" w:rsidP="000E0422">
                  <w:pPr>
                    <w:pStyle w:val="IndentedBodyText"/>
                    <w:numPr>
                      <w:ilvl w:val="0"/>
                      <w:numId w:val="6"/>
                    </w:numPr>
                  </w:pPr>
                  <w:r>
                    <w:t>Represents</w:t>
                  </w:r>
                  <w:r w:rsidR="000E0422">
                    <w:t xml:space="preserve"> team in scrum meetings.</w:t>
                  </w:r>
                </w:p>
                <w:p w:rsidR="00D25C5F" w:rsidRDefault="00D25C5F" w:rsidP="00C268BA">
                  <w:pPr>
                    <w:pStyle w:val="IndentedBodyText"/>
                    <w:ind w:left="0"/>
                  </w:pPr>
                </w:p>
              </w:tc>
            </w:tr>
            <w:tr w:rsidR="00D25C5F" w:rsidTr="004E21DE">
              <w:trPr>
                <w:gridAfter w:val="1"/>
                <w:wAfter w:w="283" w:type="dxa"/>
              </w:trPr>
              <w:tc>
                <w:tcPr>
                  <w:tcW w:w="8505" w:type="dxa"/>
                </w:tcPr>
                <w:p w:rsidR="00F2535C" w:rsidRDefault="00F2535C" w:rsidP="000A486A">
                  <w:pPr>
                    <w:pStyle w:val="IndentedBodyText"/>
                  </w:pPr>
                </w:p>
                <w:p w:rsidR="00607D5D" w:rsidRDefault="00607D5D" w:rsidP="000A486A">
                  <w:pPr>
                    <w:pStyle w:val="IndentedBodyText"/>
                  </w:pPr>
                </w:p>
                <w:p w:rsidR="00607D5D" w:rsidRDefault="00607D5D" w:rsidP="000A486A">
                  <w:pPr>
                    <w:pStyle w:val="IndentedBodyText"/>
                  </w:pPr>
                </w:p>
                <w:p w:rsidR="00607D5D" w:rsidRDefault="00607D5D" w:rsidP="000A486A">
                  <w:pPr>
                    <w:pStyle w:val="IndentedBodyText"/>
                  </w:pPr>
                </w:p>
                <w:p w:rsidR="00607D5D" w:rsidRDefault="00607D5D" w:rsidP="000A486A">
                  <w:pPr>
                    <w:pStyle w:val="IndentedBodyText"/>
                  </w:pPr>
                </w:p>
                <w:p w:rsidR="00607D5D" w:rsidRDefault="00607D5D" w:rsidP="000A486A">
                  <w:pPr>
                    <w:pStyle w:val="IndentedBodyText"/>
                  </w:pPr>
                </w:p>
                <w:p w:rsidR="00607D5D" w:rsidRDefault="00607D5D" w:rsidP="000A486A">
                  <w:pPr>
                    <w:pStyle w:val="IndentedBodyText"/>
                  </w:pPr>
                </w:p>
                <w:p w:rsidR="00607D5D" w:rsidRDefault="00607D5D" w:rsidP="000A486A">
                  <w:pPr>
                    <w:pStyle w:val="IndentedBodyText"/>
                  </w:pPr>
                </w:p>
                <w:p w:rsidR="00607D5D" w:rsidRDefault="00607D5D" w:rsidP="000A486A">
                  <w:pPr>
                    <w:pStyle w:val="IndentedBodyText"/>
                  </w:pPr>
                </w:p>
                <w:p w:rsidR="00607D5D" w:rsidRDefault="00607D5D" w:rsidP="000A486A">
                  <w:pPr>
                    <w:pStyle w:val="IndentedBodyText"/>
                  </w:pPr>
                </w:p>
                <w:p w:rsidR="00607D5D" w:rsidRDefault="00607D5D" w:rsidP="000A486A">
                  <w:pPr>
                    <w:pStyle w:val="IndentedBodyText"/>
                  </w:pPr>
                </w:p>
                <w:p w:rsidR="00607D5D" w:rsidRDefault="00607D5D" w:rsidP="000A486A">
                  <w:pPr>
                    <w:pStyle w:val="IndentedBodyText"/>
                  </w:pPr>
                </w:p>
                <w:p w:rsidR="00607D5D" w:rsidRDefault="00607D5D" w:rsidP="000A486A">
                  <w:pPr>
                    <w:pStyle w:val="IndentedBodyText"/>
                  </w:pPr>
                </w:p>
                <w:p w:rsidR="00607D5D" w:rsidRDefault="00607D5D" w:rsidP="000A486A">
                  <w:pPr>
                    <w:pStyle w:val="IndentedBodyText"/>
                  </w:pPr>
                </w:p>
                <w:p w:rsidR="00607D5D" w:rsidRDefault="00607D5D" w:rsidP="00607D5D">
                  <w:pPr>
                    <w:pStyle w:val="CompanyInformation"/>
                  </w:pPr>
                  <w:r>
                    <w:lastRenderedPageBreak/>
                    <w:t>Deloitte, Hyderabad</w:t>
                  </w:r>
                </w:p>
                <w:p w:rsidR="00607D5D" w:rsidRDefault="00607D5D" w:rsidP="00607D5D">
                  <w:pPr>
                    <w:pStyle w:val="YourTitle"/>
                  </w:pPr>
                  <w:r>
                    <w:t>Senior Quality Analyst</w:t>
                  </w:r>
                </w:p>
                <w:p w:rsidR="00607D5D" w:rsidRDefault="00607D5D" w:rsidP="00607D5D">
                  <w:pPr>
                    <w:pStyle w:val="DatesofEmployment"/>
                  </w:pPr>
                  <w:sdt>
                    <w:sdtPr>
                      <w:id w:val="-231925105"/>
                      <w:placeholder>
                        <w:docPart w:val="2FB7EC4530EE439995ADC1834DC19A97"/>
                      </w:placeholder>
                      <w:date w:fullDate="2010-12-01T00:00:00Z">
                        <w:dateFormat w:val="MMMM yyyy"/>
                        <w:lid w:val="en-US"/>
                        <w:storeMappedDataAs w:val="dateTime"/>
                        <w:calendar w:val="gregorian"/>
                      </w:date>
                    </w:sdtPr>
                    <w:sdtContent>
                      <w:r>
                        <w:rPr>
                          <w:lang w:val="en-US"/>
                        </w:rPr>
                        <w:t>December 2010</w:t>
                      </w:r>
                    </w:sdtContent>
                  </w:sdt>
                  <w:r>
                    <w:t xml:space="preserve"> – </w:t>
                  </w:r>
                  <w:sdt>
                    <w:sdtPr>
                      <w:id w:val="456838723"/>
                      <w:placeholder>
                        <w:docPart w:val="CF21848653BF4705ACA2833172D8A11D"/>
                      </w:placeholder>
                      <w:date w:fullDate="2013-06-01T00:00:00Z">
                        <w:dateFormat w:val="MMMM yyyy"/>
                        <w:lid w:val="en-US"/>
                        <w:storeMappedDataAs w:val="dateTime"/>
                        <w:calendar w:val="gregorian"/>
                      </w:date>
                    </w:sdtPr>
                    <w:sdtContent>
                      <w:r>
                        <w:rPr>
                          <w:lang w:val="en-US"/>
                        </w:rPr>
                        <w:t>June 2013</w:t>
                      </w:r>
                    </w:sdtContent>
                  </w:sdt>
                </w:p>
                <w:p w:rsidR="00607D5D" w:rsidRDefault="00607D5D" w:rsidP="00607D5D">
                  <w:pPr>
                    <w:pStyle w:val="ResumeHeading2"/>
                  </w:pPr>
                  <w:r>
                    <w:t>Project – Project Management Center:</w:t>
                  </w:r>
                </w:p>
                <w:p w:rsidR="00607D5D" w:rsidRDefault="00607D5D" w:rsidP="00607D5D">
                  <w:pPr>
                    <w:pStyle w:val="IndentedBodyText"/>
                  </w:pPr>
                  <w:r>
                    <w:t xml:space="preserve">Project Management Center is customized application for </w:t>
                  </w:r>
                  <w:r w:rsidRPr="000A486A">
                    <w:t>HP Project and Portfolio Management (PPM)</w:t>
                  </w:r>
                  <w:r>
                    <w:t xml:space="preserve"> which</w:t>
                  </w:r>
                  <w:r w:rsidRPr="000A486A">
                    <w:t xml:space="preserve"> is web-based software that provides visibility into strategic and operational demand, resource productivity and utilization, and associated financial information across a portfolio</w:t>
                  </w:r>
                  <w:r>
                    <w:t>.</w:t>
                  </w:r>
                </w:p>
                <w:p w:rsidR="00F2535C" w:rsidRDefault="00F2535C" w:rsidP="000A486A">
                  <w:pPr>
                    <w:pStyle w:val="IndentedBodyText"/>
                  </w:pPr>
                </w:p>
                <w:p w:rsidR="000A486A" w:rsidRDefault="000A486A" w:rsidP="000A486A">
                  <w:pPr>
                    <w:pStyle w:val="ResumeHeading2"/>
                  </w:pPr>
                  <w:r>
                    <w:t>Project –</w:t>
                  </w:r>
                  <w:r>
                    <w:t xml:space="preserve"> EA Connect</w:t>
                  </w:r>
                  <w:r>
                    <w:t>:</w:t>
                  </w:r>
                </w:p>
                <w:p w:rsidR="000A486A" w:rsidRDefault="000A486A" w:rsidP="000A486A">
                  <w:pPr>
                    <w:pStyle w:val="IndentedBodyText"/>
                    <w:ind w:left="0"/>
                  </w:pPr>
                  <w:r>
                    <w:rPr>
                      <w:sz w:val="22"/>
                    </w:rPr>
                    <w:t xml:space="preserve">          </w:t>
                  </w:r>
                  <w:r w:rsidRPr="000A486A">
                    <w:t xml:space="preserve">EA Connect is a solution build on </w:t>
                  </w:r>
                  <w:r w:rsidR="008464C6" w:rsidRPr="000A486A">
                    <w:t>SharePoint</w:t>
                  </w:r>
                  <w:r w:rsidRPr="000A486A">
                    <w:t xml:space="preserve"> 2010 for collaborating different divisions of the </w:t>
                  </w:r>
                  <w:r>
                    <w:t xml:space="preserve">  </w:t>
                  </w:r>
                </w:p>
                <w:p w:rsidR="000A486A" w:rsidRDefault="000A486A" w:rsidP="000A486A">
                  <w:pPr>
                    <w:pStyle w:val="IndentedBodyText"/>
                    <w:ind w:left="0"/>
                  </w:pPr>
                  <w:r>
                    <w:t xml:space="preserve">           </w:t>
                  </w:r>
                  <w:r w:rsidRPr="000A486A">
                    <w:t>firm for raising the queries &amp; resol</w:t>
                  </w:r>
                  <w:r>
                    <w:t>v</w:t>
                  </w:r>
                  <w:r w:rsidRPr="000A486A">
                    <w:t>ing those.</w:t>
                  </w:r>
                </w:p>
                <w:p w:rsidR="00A139D0" w:rsidRDefault="00A139D0" w:rsidP="000A486A">
                  <w:pPr>
                    <w:pStyle w:val="IndentedBodyText"/>
                    <w:ind w:left="0"/>
                  </w:pPr>
                </w:p>
                <w:p w:rsidR="000A486A" w:rsidRDefault="000A486A" w:rsidP="000A486A">
                  <w:pPr>
                    <w:pStyle w:val="ResumeHeading2"/>
                    <w:ind w:left="0"/>
                  </w:pPr>
                  <w:r>
                    <w:t xml:space="preserve">      </w:t>
                  </w:r>
                  <w:r>
                    <w:t xml:space="preserve">Project – </w:t>
                  </w:r>
                  <w:r>
                    <w:t>PUPS</w:t>
                  </w:r>
                  <w:r>
                    <w:t>:</w:t>
                  </w:r>
                </w:p>
                <w:p w:rsidR="000A486A" w:rsidRDefault="000A486A" w:rsidP="000A486A">
                  <w:pPr>
                    <w:pStyle w:val="IndentedBodyText"/>
                    <w:ind w:left="0"/>
                  </w:pPr>
                  <w:r>
                    <w:rPr>
                      <w:sz w:val="22"/>
                    </w:rPr>
                    <w:t xml:space="preserve">          </w:t>
                  </w:r>
                  <w:r>
                    <w:t>PUPS</w:t>
                  </w:r>
                  <w:r w:rsidRPr="000A486A">
                    <w:t xml:space="preserve"> is a solution build on </w:t>
                  </w:r>
                  <w:r w:rsidR="004E21DE" w:rsidRPr="000A486A">
                    <w:t>SharePoint</w:t>
                  </w:r>
                  <w:r w:rsidRPr="000A486A">
                    <w:t xml:space="preserve"> 2010 </w:t>
                  </w:r>
                  <w:r>
                    <w:t>as a first step where people can raise requests for</w:t>
                  </w:r>
                </w:p>
                <w:p w:rsidR="000A486A" w:rsidRDefault="000A486A" w:rsidP="000A486A">
                  <w:pPr>
                    <w:pStyle w:val="IndentedBodyText"/>
                    <w:ind w:left="0"/>
                  </w:pPr>
                  <w:r>
                    <w:t xml:space="preserve">           </w:t>
                  </w:r>
                  <w:r>
                    <w:t>creating there projects/users for HP PPM</w:t>
                  </w:r>
                  <w:r>
                    <w:t xml:space="preserve">. All the admin related </w:t>
                  </w:r>
                  <w:r w:rsidR="004E21DE">
                    <w:t>activities</w:t>
                  </w:r>
                  <w:r>
                    <w:t xml:space="preserve"> for PPM are being </w:t>
                  </w:r>
                </w:p>
                <w:p w:rsidR="000A486A" w:rsidRPr="000A486A" w:rsidRDefault="000A486A" w:rsidP="000A486A">
                  <w:pPr>
                    <w:pStyle w:val="IndentedBodyText"/>
                    <w:ind w:left="0"/>
                  </w:pPr>
                  <w:r>
                    <w:t xml:space="preserve">          controlled by PUPS.</w:t>
                  </w:r>
                </w:p>
                <w:p w:rsidR="000A486A" w:rsidRDefault="000A486A" w:rsidP="000A486A">
                  <w:pPr>
                    <w:pStyle w:val="ResumeHeading2"/>
                    <w:ind w:left="0"/>
                  </w:pPr>
                  <w:r>
                    <w:t xml:space="preserve">     </w:t>
                  </w:r>
                  <w:r>
                    <w:t xml:space="preserve">Project – </w:t>
                  </w:r>
                  <w:r>
                    <w:t>Quality Center:</w:t>
                  </w:r>
                </w:p>
                <w:p w:rsidR="000A486A" w:rsidRDefault="000A486A" w:rsidP="000A486A">
                  <w:pPr>
                    <w:pStyle w:val="IndentedBodyText"/>
                    <w:ind w:left="0"/>
                  </w:pPr>
                  <w:r>
                    <w:rPr>
                      <w:sz w:val="22"/>
                    </w:rPr>
                    <w:t xml:space="preserve">          </w:t>
                  </w:r>
                  <w:r w:rsidRPr="000A486A">
                    <w:t xml:space="preserve">HP Quality Center is quality management software. HP Quality Center offers software quality </w:t>
                  </w:r>
                </w:p>
                <w:p w:rsidR="000A486A" w:rsidRDefault="000A486A" w:rsidP="000A486A">
                  <w:pPr>
                    <w:pStyle w:val="IndentedBodyText"/>
                    <w:ind w:left="0"/>
                  </w:pPr>
                  <w:r>
                    <w:t xml:space="preserve">           </w:t>
                  </w:r>
                  <w:r w:rsidRPr="000A486A">
                    <w:t xml:space="preserve">assurance, including requirements management, test management and business process </w:t>
                  </w:r>
                </w:p>
                <w:p w:rsidR="000A486A" w:rsidRDefault="000A486A" w:rsidP="000A486A">
                  <w:pPr>
                    <w:pStyle w:val="IndentedBodyText"/>
                    <w:ind w:left="0"/>
                  </w:pPr>
                  <w:r>
                    <w:t xml:space="preserve">           </w:t>
                  </w:r>
                  <w:r w:rsidRPr="000A486A">
                    <w:t>testing for IT a</w:t>
                  </w:r>
                  <w:r>
                    <w:t>nd application environments.</w:t>
                  </w:r>
                  <w:r>
                    <w:t xml:space="preserve"> </w:t>
                  </w:r>
                  <w:r w:rsidRPr="000A486A">
                    <w:t xml:space="preserve">HP Quality Center is a component of the HP </w:t>
                  </w:r>
                </w:p>
                <w:p w:rsidR="00D25C5F" w:rsidRDefault="000A486A" w:rsidP="000A486A">
                  <w:pPr>
                    <w:pStyle w:val="IndentedBodyText"/>
                    <w:ind w:left="0"/>
                  </w:pPr>
                  <w:r>
                    <w:t xml:space="preserve">           </w:t>
                  </w:r>
                  <w:r w:rsidRPr="000A486A">
                    <w:t>Application Lifecycle Mana</w:t>
                  </w:r>
                  <w:r>
                    <w:t>gement software solution set.</w:t>
                  </w:r>
                </w:p>
                <w:p w:rsidR="000A486A" w:rsidRPr="000A486A" w:rsidRDefault="000A486A" w:rsidP="000A486A">
                  <w:pPr>
                    <w:pStyle w:val="IndentedBodyText"/>
                    <w:ind w:left="0"/>
                  </w:pPr>
                </w:p>
                <w:p w:rsidR="00D25C5F" w:rsidRDefault="00083939" w:rsidP="00C268BA">
                  <w:pPr>
                    <w:pStyle w:val="ResumeHeading2"/>
                  </w:pPr>
                  <w:r>
                    <w:t>R</w:t>
                  </w:r>
                  <w:r w:rsidR="00D25C5F">
                    <w:t>esponsibilities:</w:t>
                  </w:r>
                </w:p>
                <w:p w:rsidR="00D25C5F" w:rsidRDefault="009A126C" w:rsidP="009A126C">
                  <w:pPr>
                    <w:pStyle w:val="IndentedBodyText"/>
                    <w:numPr>
                      <w:ilvl w:val="0"/>
                      <w:numId w:val="7"/>
                    </w:numPr>
                  </w:pPr>
                  <w:r>
                    <w:t>Was responsible for a</w:t>
                  </w:r>
                  <w:r w:rsidRPr="009A126C">
                    <w:t>nalysing Business and System Requirements for Projects and translating in to High-Level Scenarios (HLS)</w:t>
                  </w:r>
                  <w:r>
                    <w:t>.</w:t>
                  </w:r>
                </w:p>
                <w:p w:rsidR="009A126C" w:rsidRDefault="009A126C" w:rsidP="009A126C">
                  <w:pPr>
                    <w:pStyle w:val="IndentedBodyText"/>
                    <w:numPr>
                      <w:ilvl w:val="0"/>
                      <w:numId w:val="7"/>
                    </w:numPr>
                  </w:pPr>
                  <w:r w:rsidRPr="000E0422">
                    <w:t>Was extensively involved in knowledge transfer and planning activities from onsite; developed the initial knowledge transfer plans &amp; training schedules and provided a detailed training to the offshore teams</w:t>
                  </w:r>
                  <w:r>
                    <w:t>.</w:t>
                  </w:r>
                </w:p>
                <w:p w:rsidR="009A126C" w:rsidRDefault="009A126C" w:rsidP="009A126C">
                  <w:pPr>
                    <w:pStyle w:val="IndentedBodyText"/>
                    <w:numPr>
                      <w:ilvl w:val="0"/>
                      <w:numId w:val="7"/>
                    </w:numPr>
                  </w:pPr>
                  <w:r w:rsidRPr="009A126C">
                    <w:t>Responsible for preparing test strategies and project plan and getting the signoff from business.</w:t>
                  </w:r>
                </w:p>
                <w:p w:rsidR="009A126C" w:rsidRDefault="009A126C" w:rsidP="009A126C">
                  <w:pPr>
                    <w:pStyle w:val="IndentedBodyText"/>
                    <w:numPr>
                      <w:ilvl w:val="0"/>
                      <w:numId w:val="7"/>
                    </w:numPr>
                  </w:pPr>
                  <w:r w:rsidRPr="009A126C">
                    <w:t>Was responsible to work closely with Business Analysis Team to understand the acceptance criteria for different stories in scope for each sprint.</w:t>
                  </w:r>
                </w:p>
                <w:p w:rsidR="009A126C" w:rsidRDefault="009A126C" w:rsidP="009A126C">
                  <w:pPr>
                    <w:pStyle w:val="IndentedBodyText"/>
                    <w:numPr>
                      <w:ilvl w:val="0"/>
                      <w:numId w:val="7"/>
                    </w:numPr>
                  </w:pPr>
                  <w:r>
                    <w:t xml:space="preserve">Was </w:t>
                  </w:r>
                  <w:r w:rsidRPr="009A126C">
                    <w:t>responsible for reporting the overall testing status of the program to onsite QA Senior Manager and other project stakeholders.</w:t>
                  </w:r>
                </w:p>
                <w:p w:rsidR="009A126C" w:rsidRDefault="009A126C" w:rsidP="009A126C">
                  <w:pPr>
                    <w:pStyle w:val="IndentedBodyText"/>
                    <w:numPr>
                      <w:ilvl w:val="0"/>
                      <w:numId w:val="7"/>
                    </w:numPr>
                  </w:pPr>
                  <w:r>
                    <w:t>Coordinated</w:t>
                  </w:r>
                  <w:r w:rsidRPr="009A126C">
                    <w:t xml:space="preserve"> code changes with the Member Firm, Operations team, and developers</w:t>
                  </w:r>
                  <w:r>
                    <w:t>.</w:t>
                  </w:r>
                </w:p>
                <w:p w:rsidR="009A126C" w:rsidRDefault="009A126C" w:rsidP="009A126C">
                  <w:pPr>
                    <w:pStyle w:val="IndentedBodyText"/>
                    <w:numPr>
                      <w:ilvl w:val="0"/>
                      <w:numId w:val="7"/>
                    </w:numPr>
                  </w:pPr>
                  <w:r>
                    <w:t>Was responsible for c</w:t>
                  </w:r>
                  <w:r w:rsidRPr="009A126C">
                    <w:t xml:space="preserve">ollecting Member Firm requests, </w:t>
                  </w:r>
                  <w:r w:rsidR="00F2535C" w:rsidRPr="009A126C">
                    <w:t>analysing</w:t>
                  </w:r>
                  <w:r w:rsidRPr="009A126C">
                    <w:t>, documenting, and translating into deliverables.</w:t>
                  </w:r>
                </w:p>
                <w:p w:rsidR="009A126C" w:rsidRDefault="009A126C" w:rsidP="009A126C">
                  <w:pPr>
                    <w:pStyle w:val="IndentedBodyText"/>
                    <w:numPr>
                      <w:ilvl w:val="0"/>
                      <w:numId w:val="7"/>
                    </w:numPr>
                  </w:pPr>
                  <w:r>
                    <w:t>Coordinated</w:t>
                  </w:r>
                  <w:r w:rsidRPr="009A126C">
                    <w:t xml:space="preserve"> testing </w:t>
                  </w:r>
                  <w:r>
                    <w:t>with</w:t>
                  </w:r>
                  <w:r w:rsidRPr="009A126C">
                    <w:t xml:space="preserve"> the Member Firm to receive sign off from staging in order to gain approval to promote to production.</w:t>
                  </w:r>
                </w:p>
                <w:p w:rsidR="009A126C" w:rsidRDefault="009A126C" w:rsidP="009A126C">
                  <w:pPr>
                    <w:pStyle w:val="IndentedBodyText"/>
                    <w:numPr>
                      <w:ilvl w:val="0"/>
                      <w:numId w:val="7"/>
                    </w:numPr>
                  </w:pPr>
                  <w:r>
                    <w:t>Worked</w:t>
                  </w:r>
                  <w:r w:rsidRPr="009A126C">
                    <w:t xml:space="preserve"> with Vendors (HP) on requirement clarifications &amp; implementations.</w:t>
                  </w:r>
                </w:p>
                <w:p w:rsidR="009A126C" w:rsidRDefault="009A126C" w:rsidP="009A126C">
                  <w:pPr>
                    <w:pStyle w:val="IndentedBodyText"/>
                  </w:pPr>
                </w:p>
                <w:p w:rsidR="00D25C5F" w:rsidRDefault="00D25C5F" w:rsidP="00C268BA">
                  <w:pPr>
                    <w:pStyle w:val="IndentedBodyText"/>
                  </w:pPr>
                </w:p>
              </w:tc>
            </w:tr>
          </w:tbl>
          <w:p w:rsidR="00607D5D" w:rsidRDefault="00607D5D" w:rsidP="00D25C5F">
            <w:pPr>
              <w:pStyle w:val="BodyText1"/>
              <w:ind w:right="-3368"/>
            </w:pPr>
          </w:p>
        </w:tc>
        <w:tc>
          <w:tcPr>
            <w:tcW w:w="283" w:type="dxa"/>
            <w:gridSpan w:val="2"/>
            <w:tcBorders>
              <w:bottom w:val="single" w:sz="4" w:space="0" w:color="7598D9" w:themeColor="accent2"/>
            </w:tcBorders>
          </w:tcPr>
          <w:p w:rsidR="00A96D55" w:rsidRDefault="00A96D55" w:rsidP="00F93462">
            <w:pPr>
              <w:pStyle w:val="BodyText1"/>
              <w:ind w:left="3392" w:hanging="3392"/>
            </w:pPr>
          </w:p>
        </w:tc>
      </w:tr>
      <w:tr w:rsidR="00A96D55" w:rsidTr="005F0A49">
        <w:trPr>
          <w:gridAfter w:val="2"/>
          <w:wAfter w:w="283" w:type="dxa"/>
        </w:trPr>
        <w:tc>
          <w:tcPr>
            <w:tcW w:w="8472" w:type="dxa"/>
          </w:tcPr>
          <w:p w:rsidR="00A96D55" w:rsidRDefault="00A96D55" w:rsidP="00116EFD">
            <w:pPr>
              <w:pStyle w:val="YourTitle"/>
            </w:pPr>
          </w:p>
          <w:p w:rsidR="00BE6982" w:rsidRDefault="00BE6982">
            <w:pPr>
              <w:pStyle w:val="ResumeHeading2"/>
            </w:pPr>
          </w:p>
          <w:p w:rsidR="00BE6982" w:rsidRDefault="00BE6982" w:rsidP="00BE6982">
            <w:pPr>
              <w:pStyle w:val="CompanyInformation"/>
            </w:pPr>
            <w:r>
              <w:lastRenderedPageBreak/>
              <w:t>Wipro Technologies, Hyderabad</w:t>
            </w:r>
          </w:p>
          <w:p w:rsidR="00BE6982" w:rsidRDefault="00BE6982" w:rsidP="00BE6982">
            <w:pPr>
              <w:pStyle w:val="YourTitle"/>
            </w:pPr>
            <w:r>
              <w:t>Senior Project Engineer/ Project Engineer</w:t>
            </w:r>
          </w:p>
          <w:p w:rsidR="00BE6982" w:rsidRDefault="00BE6982" w:rsidP="00BE6982">
            <w:pPr>
              <w:pStyle w:val="DatesofEmployment"/>
            </w:pPr>
            <w:sdt>
              <w:sdtPr>
                <w:id w:val="278635178"/>
                <w:placeholder>
                  <w:docPart w:val="ABC7C68CE7AC4565BD537FC29877738C"/>
                </w:placeholder>
                <w:date w:fullDate="2006-10-01T00:00:00Z">
                  <w:dateFormat w:val="MMMM yyyy"/>
                  <w:lid w:val="en-US"/>
                  <w:storeMappedDataAs w:val="dateTime"/>
                  <w:calendar w:val="gregorian"/>
                </w:date>
              </w:sdtPr>
              <w:sdtContent>
                <w:r>
                  <w:rPr>
                    <w:lang w:val="en-US"/>
                  </w:rPr>
                  <w:t>October 2006</w:t>
                </w:r>
              </w:sdtContent>
            </w:sdt>
            <w:r>
              <w:t xml:space="preserve"> – </w:t>
            </w:r>
            <w:sdt>
              <w:sdtPr>
                <w:id w:val="278635180"/>
                <w:placeholder>
                  <w:docPart w:val="D477E4D4949348AA8D7237BB41D44F35"/>
                </w:placeholder>
                <w:date w:fullDate="2010-12-01T00:00:00Z">
                  <w:dateFormat w:val="MMMM yyyy"/>
                  <w:lid w:val="en-US"/>
                  <w:storeMappedDataAs w:val="dateTime"/>
                  <w:calendar w:val="gregorian"/>
                </w:date>
              </w:sdtPr>
              <w:sdtContent>
                <w:r>
                  <w:rPr>
                    <w:lang w:val="en-US"/>
                  </w:rPr>
                  <w:t>December 2010</w:t>
                </w:r>
              </w:sdtContent>
            </w:sdt>
          </w:p>
          <w:p w:rsidR="00BE6982" w:rsidRDefault="00BE6982" w:rsidP="00BE6982">
            <w:pPr>
              <w:pStyle w:val="ResumeHeading2"/>
            </w:pPr>
            <w:r>
              <w:t>Project – Office 14 Localization for Microsoft:</w:t>
            </w:r>
          </w:p>
          <w:p w:rsidR="00BE6982" w:rsidRDefault="00BE6982" w:rsidP="00BE6982">
            <w:pPr>
              <w:pStyle w:val="IndentedBodyText"/>
            </w:pPr>
            <w:r w:rsidRPr="00083939">
              <w:t>Localization is the process of altering software so that it is appropriate for the country in which it’s going to be used. This involves testing the product into various languages. The main objective is to test localized Microsoft office application against the US product for functionality &amp; bugs in local languages</w:t>
            </w:r>
            <w:r>
              <w:t>.</w:t>
            </w:r>
          </w:p>
          <w:p w:rsidR="00BE6982" w:rsidRDefault="00BE6982" w:rsidP="00BE6982">
            <w:pPr>
              <w:pStyle w:val="IndentedBodyText"/>
              <w:ind w:left="0"/>
              <w:rPr>
                <w:sz w:val="22"/>
              </w:rPr>
            </w:pPr>
          </w:p>
          <w:p w:rsidR="00BE6982" w:rsidRDefault="00BE6982" w:rsidP="00BE6982">
            <w:pPr>
              <w:pStyle w:val="ResumeHeading2"/>
            </w:pPr>
            <w:r>
              <w:t>Responsibilities:</w:t>
            </w:r>
          </w:p>
          <w:p w:rsidR="00BE6982" w:rsidRDefault="00BE6982" w:rsidP="00BE6982">
            <w:pPr>
              <w:pStyle w:val="IndentedBodyText"/>
            </w:pPr>
            <w:r w:rsidRPr="00083939">
              <w:t>Participating daily triage meeting with Customer and development team and effectively addressing all defects noticed in daily basis.</w:t>
            </w:r>
          </w:p>
          <w:p w:rsidR="00BE6982" w:rsidRDefault="00BE6982" w:rsidP="00BE6982">
            <w:pPr>
              <w:pStyle w:val="IndentedBodyText"/>
              <w:numPr>
                <w:ilvl w:val="0"/>
                <w:numId w:val="8"/>
              </w:numPr>
            </w:pPr>
            <w:r>
              <w:t>Was responsible for setting</w:t>
            </w:r>
            <w:r w:rsidRPr="00083939">
              <w:t xml:space="preserve"> up the Test Environment setup, </w:t>
            </w:r>
            <w:r w:rsidR="009121F0" w:rsidRPr="00083939">
              <w:t>analyse</w:t>
            </w:r>
            <w:r w:rsidRPr="00083939">
              <w:t xml:space="preserve"> and report issues in the test environment if any.</w:t>
            </w:r>
          </w:p>
          <w:p w:rsidR="00BE6982" w:rsidRDefault="00BE6982" w:rsidP="00BE6982">
            <w:pPr>
              <w:pStyle w:val="IndentedBodyText"/>
              <w:numPr>
                <w:ilvl w:val="0"/>
                <w:numId w:val="8"/>
              </w:numPr>
            </w:pPr>
            <w:r>
              <w:t>Review</w:t>
            </w:r>
            <w:r w:rsidRPr="00083939">
              <w:t xml:space="preserve"> of the Test cases index, Test cases, and Test Traceability matrix prepared by the team.</w:t>
            </w:r>
          </w:p>
          <w:p w:rsidR="00BE6982" w:rsidRDefault="00BE6982" w:rsidP="00BE6982">
            <w:pPr>
              <w:pStyle w:val="IndentedBodyText"/>
              <w:numPr>
                <w:ilvl w:val="0"/>
                <w:numId w:val="8"/>
              </w:numPr>
            </w:pPr>
            <w:r>
              <w:t>Was responsible for i</w:t>
            </w:r>
            <w:r w:rsidRPr="00083939">
              <w:t>mporting test cases authored into test case management tool, sought review &amp; approval from business</w:t>
            </w:r>
          </w:p>
          <w:p w:rsidR="00BE6982" w:rsidRDefault="00BE6982" w:rsidP="00BE6982">
            <w:pPr>
              <w:pStyle w:val="IndentedBodyText"/>
              <w:numPr>
                <w:ilvl w:val="0"/>
                <w:numId w:val="8"/>
              </w:numPr>
            </w:pPr>
            <w:r w:rsidRPr="00083939">
              <w:t>POC for Windows SharePoint Services &amp; SharePoint Server 2010 for the execution team &amp; client.</w:t>
            </w:r>
          </w:p>
          <w:p w:rsidR="00BE6982" w:rsidRDefault="00BE6982" w:rsidP="00BE6982">
            <w:pPr>
              <w:pStyle w:val="IndentedBodyText"/>
              <w:numPr>
                <w:ilvl w:val="0"/>
                <w:numId w:val="8"/>
              </w:numPr>
            </w:pPr>
            <w:r w:rsidRPr="00083939">
              <w:t>Test case execution in different languages for Microsoft office14 localized build (client &amp; server applications).</w:t>
            </w:r>
          </w:p>
          <w:p w:rsidR="00BE6982" w:rsidRDefault="00BE6982" w:rsidP="00BE6982">
            <w:pPr>
              <w:pStyle w:val="IndentedBodyText"/>
              <w:numPr>
                <w:ilvl w:val="0"/>
                <w:numId w:val="8"/>
              </w:numPr>
            </w:pPr>
            <w:r w:rsidRPr="00083939">
              <w:t>Customization of SharePoint Server 2010- preparing live server for Localization practice</w:t>
            </w:r>
            <w:r>
              <w:t>.</w:t>
            </w:r>
          </w:p>
          <w:p w:rsidR="00BE6982" w:rsidRDefault="00BE6982" w:rsidP="00BE6982">
            <w:pPr>
              <w:pStyle w:val="IndentedBodyText"/>
              <w:numPr>
                <w:ilvl w:val="0"/>
                <w:numId w:val="8"/>
              </w:numPr>
            </w:pPr>
            <w:r>
              <w:t>Was responsible for reviewing</w:t>
            </w:r>
            <w:r w:rsidRPr="00083939">
              <w:t xml:space="preserve"> the defects posted by the team members, suggesting modification/enhancements</w:t>
            </w:r>
            <w:r>
              <w:t>.</w:t>
            </w:r>
          </w:p>
          <w:p w:rsidR="00BE6982" w:rsidRDefault="00BE6982" w:rsidP="00BE6982">
            <w:pPr>
              <w:pStyle w:val="IndentedBodyText"/>
              <w:numPr>
                <w:ilvl w:val="0"/>
                <w:numId w:val="8"/>
              </w:numPr>
            </w:pPr>
            <w:r w:rsidRPr="00116EFD">
              <w:t>Involved in Localization and Internationalization Testing on Different Operating systems.</w:t>
            </w:r>
          </w:p>
          <w:p w:rsidR="00BE6982" w:rsidRPr="00116EFD" w:rsidRDefault="00BE6982" w:rsidP="00BE6982">
            <w:pPr>
              <w:pStyle w:val="IndentedBodyText"/>
              <w:numPr>
                <w:ilvl w:val="0"/>
                <w:numId w:val="8"/>
              </w:numPr>
            </w:pPr>
            <w:r>
              <w:t>Was responsible for performing installation and un installation testing of application on Different single and double byte operating system.</w:t>
            </w:r>
          </w:p>
          <w:p w:rsidR="00BE6982" w:rsidRDefault="00BE6982">
            <w:pPr>
              <w:pStyle w:val="ResumeHeading2"/>
            </w:pPr>
          </w:p>
          <w:p w:rsidR="00A96D55" w:rsidRDefault="00116EFD">
            <w:pPr>
              <w:pStyle w:val="ResumeHeading2"/>
            </w:pPr>
            <w:r>
              <w:t>Project – Business Support Services for Aircel, India</w:t>
            </w:r>
            <w:r w:rsidR="00425DFF">
              <w:t>:</w:t>
            </w:r>
          </w:p>
          <w:p w:rsidR="00A96D55" w:rsidRDefault="00116EFD" w:rsidP="00116EFD">
            <w:pPr>
              <w:pStyle w:val="IndentedBodyText"/>
              <w:rPr>
                <w:sz w:val="22"/>
              </w:rPr>
            </w:pPr>
            <w:r w:rsidRPr="00116EFD">
              <w:t>Business Support Systems (BSS) are the components that a telephone operator uses to run its business operations towards customer. BSS supports and manages information of various telecommunication functions such as billing, DWH, customer care and account receivables. The main modules of BSS are CRM, Order Management, Mediation, Rating &amp; Billing, Revenue Assurance, and Fraud Management System.</w:t>
            </w:r>
          </w:p>
          <w:p w:rsidR="00A96D55" w:rsidRDefault="00425DFF">
            <w:pPr>
              <w:pStyle w:val="ResumeHeading2"/>
            </w:pPr>
            <w:r>
              <w:t>Responsibilities:</w:t>
            </w:r>
          </w:p>
          <w:p w:rsidR="00A96D55" w:rsidRDefault="00116EFD" w:rsidP="00116EFD">
            <w:pPr>
              <w:pStyle w:val="IndentedBodyText"/>
              <w:numPr>
                <w:ilvl w:val="0"/>
                <w:numId w:val="9"/>
              </w:numPr>
            </w:pPr>
            <w:r>
              <w:t>Coordinated Kerala Circle release for Aircel with clients &amp; other vendors working for the project.</w:t>
            </w:r>
          </w:p>
          <w:p w:rsidR="00116EFD" w:rsidRPr="00116EFD" w:rsidRDefault="00116EFD" w:rsidP="00116EFD">
            <w:pPr>
              <w:pStyle w:val="IndentedBodyText"/>
              <w:numPr>
                <w:ilvl w:val="0"/>
                <w:numId w:val="9"/>
              </w:numPr>
            </w:pPr>
            <w:r w:rsidRPr="00116EFD">
              <w:t>Involved in Integration &amp; Functional testing of BSS applications.</w:t>
            </w:r>
          </w:p>
          <w:p w:rsidR="00116EFD" w:rsidRDefault="00116EFD" w:rsidP="00116EFD">
            <w:pPr>
              <w:pStyle w:val="IndentedBodyText"/>
              <w:numPr>
                <w:ilvl w:val="0"/>
                <w:numId w:val="9"/>
              </w:numPr>
            </w:pPr>
            <w:r w:rsidRPr="00116EFD">
              <w:t xml:space="preserve">Was responsible for </w:t>
            </w:r>
            <w:r>
              <w:t xml:space="preserve">extracting </w:t>
            </w:r>
            <w:r w:rsidRPr="00116EFD">
              <w:t>test data &amp; working with the test team for test execution.</w:t>
            </w:r>
          </w:p>
          <w:p w:rsidR="00116EFD" w:rsidRDefault="00116EFD" w:rsidP="00116EFD">
            <w:pPr>
              <w:pStyle w:val="IndentedBodyText"/>
              <w:numPr>
                <w:ilvl w:val="0"/>
                <w:numId w:val="9"/>
              </w:numPr>
            </w:pPr>
            <w:r w:rsidRPr="00116EFD">
              <w:t>Involved in End to End testing with Clients.</w:t>
            </w:r>
          </w:p>
          <w:p w:rsidR="00116EFD" w:rsidRDefault="00116EFD" w:rsidP="00116EFD">
            <w:pPr>
              <w:pStyle w:val="IndentedBodyText"/>
              <w:numPr>
                <w:ilvl w:val="0"/>
                <w:numId w:val="9"/>
              </w:numPr>
            </w:pPr>
            <w:r>
              <w:t>Representing team in UAT at client location.</w:t>
            </w:r>
          </w:p>
          <w:p w:rsidR="00A96D55" w:rsidRDefault="00116EFD" w:rsidP="005F0A49">
            <w:pPr>
              <w:pStyle w:val="IndentedBodyText"/>
              <w:numPr>
                <w:ilvl w:val="0"/>
                <w:numId w:val="9"/>
              </w:numPr>
            </w:pPr>
            <w:r>
              <w:t>Test case authoring &amp; execution for Billing &amp; CRM.</w:t>
            </w:r>
          </w:p>
          <w:p w:rsidR="005F0A49" w:rsidRDefault="005F0A49" w:rsidP="005F0A49">
            <w:pPr>
              <w:pStyle w:val="IndentedBodyText"/>
            </w:pPr>
          </w:p>
        </w:tc>
      </w:tr>
      <w:tr w:rsidR="00A96D55" w:rsidTr="005F0A49">
        <w:trPr>
          <w:gridAfter w:val="1"/>
          <w:wAfter w:w="130" w:type="dxa"/>
        </w:trPr>
        <w:tc>
          <w:tcPr>
            <w:tcW w:w="8625" w:type="dxa"/>
            <w:gridSpan w:val="2"/>
            <w:tcBorders>
              <w:bottom w:val="single" w:sz="4" w:space="0" w:color="7598D9" w:themeColor="accent2"/>
            </w:tcBorders>
          </w:tcPr>
          <w:p w:rsidR="00A96D55" w:rsidRDefault="001407DC">
            <w:pPr>
              <w:pStyle w:val="ResumeHeading2"/>
            </w:pPr>
            <w:r>
              <w:lastRenderedPageBreak/>
              <w:t>Project – nErgize for British Petroleum, USA</w:t>
            </w:r>
            <w:r w:rsidR="00425DFF">
              <w:t>:</w:t>
            </w:r>
          </w:p>
          <w:p w:rsidR="00A96D55" w:rsidRDefault="001407DC" w:rsidP="001407DC">
            <w:pPr>
              <w:pStyle w:val="IndentedBodyText"/>
            </w:pPr>
            <w:r w:rsidRPr="001407DC">
              <w:t>nERGIZE is a BP Developed Application enabling physical and financial trading activity providing Physical Gas scheduling, Transaction Invoicing, Payment Processing and Settlement. The objective of nERGIZE Scheduling is to ensure transportation/storage rates and quantities for every physical natural gas transaction are properly managed, scheduled, balanced and actualized by appropriate authorized individuals</w:t>
            </w:r>
          </w:p>
          <w:p w:rsidR="001407DC" w:rsidRDefault="001407DC" w:rsidP="001407DC">
            <w:pPr>
              <w:pStyle w:val="IndentedBodyText"/>
            </w:pPr>
          </w:p>
          <w:p w:rsidR="001407DC" w:rsidRDefault="001407DC" w:rsidP="001407DC">
            <w:pPr>
              <w:pStyle w:val="ResumeHeading2"/>
            </w:pPr>
            <w:r>
              <w:t>Project –</w:t>
            </w:r>
            <w:r>
              <w:t xml:space="preserve"> Semi-P1</w:t>
            </w:r>
            <w:r>
              <w:t xml:space="preserve"> for </w:t>
            </w:r>
            <w:r>
              <w:t>Nokia, Finland</w:t>
            </w:r>
            <w:r>
              <w:t>:</w:t>
            </w:r>
          </w:p>
          <w:p w:rsidR="001407DC" w:rsidRDefault="001407DC" w:rsidP="001407DC">
            <w:pPr>
              <w:pStyle w:val="IndentedBodyText"/>
              <w:ind w:left="0"/>
            </w:pPr>
            <w:r>
              <w:t xml:space="preserve">           </w:t>
            </w:r>
            <w:r w:rsidRPr="001407DC">
              <w:t xml:space="preserve">SEMI is a project where the EMS is integrated to NETACT and we provided adaptation to support </w:t>
            </w:r>
          </w:p>
          <w:p w:rsidR="001407DC" w:rsidRDefault="001407DC" w:rsidP="001407DC">
            <w:pPr>
              <w:pStyle w:val="IndentedBodyText"/>
              <w:ind w:left="0"/>
            </w:pPr>
            <w:r>
              <w:t xml:space="preserve">           </w:t>
            </w:r>
            <w:r w:rsidRPr="001407DC">
              <w:t>the PM and FM data sent by the EMS. This is specific to the adaptation of Siemens network</w:t>
            </w:r>
          </w:p>
          <w:p w:rsidR="001407DC" w:rsidRDefault="001407DC" w:rsidP="001407DC">
            <w:pPr>
              <w:pStyle w:val="IndentedBodyText"/>
              <w:ind w:left="0"/>
              <w:rPr>
                <w:sz w:val="22"/>
              </w:rPr>
            </w:pPr>
            <w:r>
              <w:t xml:space="preserve">           </w:t>
            </w:r>
            <w:r w:rsidRPr="001407DC">
              <w:t>elements for Nokia</w:t>
            </w:r>
            <w:r>
              <w:t>.</w:t>
            </w:r>
            <w:r w:rsidRPr="001407DC">
              <w:t xml:space="preserve"> </w:t>
            </w:r>
          </w:p>
          <w:p w:rsidR="00A96D55" w:rsidRDefault="00425DFF">
            <w:pPr>
              <w:pStyle w:val="ResumeHeading2"/>
            </w:pPr>
            <w:r>
              <w:t>Responsibilities:</w:t>
            </w:r>
          </w:p>
          <w:p w:rsidR="00A96D55" w:rsidRDefault="001407DC" w:rsidP="001407DC">
            <w:pPr>
              <w:pStyle w:val="IndentedBodyText"/>
              <w:numPr>
                <w:ilvl w:val="0"/>
                <w:numId w:val="10"/>
              </w:numPr>
            </w:pPr>
            <w:r w:rsidRPr="001407DC">
              <w:t>Involved in Integration, Functional, and Regression testing of Energy Domain applications</w:t>
            </w:r>
          </w:p>
          <w:p w:rsidR="001407DC" w:rsidRPr="001407DC" w:rsidRDefault="001407DC" w:rsidP="001407DC">
            <w:pPr>
              <w:pStyle w:val="IndentedBodyText"/>
              <w:numPr>
                <w:ilvl w:val="0"/>
                <w:numId w:val="10"/>
              </w:numPr>
            </w:pPr>
            <w:r w:rsidRPr="001407DC">
              <w:t>Involved in End to End testing.</w:t>
            </w:r>
          </w:p>
          <w:p w:rsidR="001407DC" w:rsidRPr="001407DC" w:rsidRDefault="001407DC" w:rsidP="001407DC">
            <w:pPr>
              <w:pStyle w:val="IndentedBodyText"/>
              <w:numPr>
                <w:ilvl w:val="0"/>
                <w:numId w:val="10"/>
              </w:numPr>
            </w:pPr>
            <w:r w:rsidRPr="001407DC">
              <w:t>Involved in writing and execution of Test Cases for End to End business Scenario and Settlements</w:t>
            </w:r>
          </w:p>
          <w:p w:rsidR="001407DC" w:rsidRDefault="009121F0" w:rsidP="001407DC">
            <w:pPr>
              <w:pStyle w:val="IndentedBodyText"/>
              <w:numPr>
                <w:ilvl w:val="0"/>
                <w:numId w:val="10"/>
              </w:numPr>
            </w:pPr>
            <w:r w:rsidRPr="001407DC">
              <w:t>Analysing</w:t>
            </w:r>
            <w:r w:rsidR="001407DC" w:rsidRPr="001407DC">
              <w:t xml:space="preserve"> test results and communicating findings/recommendations to team for issue resolutions</w:t>
            </w:r>
            <w:r w:rsidR="001407DC">
              <w:t>.</w:t>
            </w:r>
          </w:p>
          <w:p w:rsidR="001407DC" w:rsidRDefault="001407DC" w:rsidP="001407DC">
            <w:pPr>
              <w:pStyle w:val="IndentedBodyText"/>
              <w:numPr>
                <w:ilvl w:val="0"/>
                <w:numId w:val="10"/>
              </w:numPr>
            </w:pPr>
            <w:r>
              <w:t>Involved in testing for PM (Performance Management) and FM (Fault Management).</w:t>
            </w:r>
          </w:p>
          <w:p w:rsidR="001407DC" w:rsidRDefault="001407DC" w:rsidP="001407DC">
            <w:pPr>
              <w:pStyle w:val="IndentedBodyText"/>
              <w:numPr>
                <w:ilvl w:val="0"/>
                <w:numId w:val="10"/>
              </w:numPr>
            </w:pPr>
            <w:r>
              <w:t>Functionality testing &amp; System testing.</w:t>
            </w:r>
          </w:p>
          <w:p w:rsidR="00A96D55" w:rsidRPr="001407DC" w:rsidRDefault="001407DC" w:rsidP="001407DC">
            <w:pPr>
              <w:pStyle w:val="IndentedBodyText"/>
              <w:numPr>
                <w:ilvl w:val="0"/>
                <w:numId w:val="10"/>
              </w:numPr>
            </w:pPr>
            <w:r>
              <w:t>Test case writing from RS documents - Test case review - Debugging &amp; fixing.</w:t>
            </w:r>
          </w:p>
          <w:p w:rsidR="00A96D55" w:rsidRDefault="00A96D55">
            <w:pPr>
              <w:pStyle w:val="IndentedBodyText"/>
            </w:pPr>
          </w:p>
        </w:tc>
      </w:tr>
      <w:tr w:rsidR="00A96D55" w:rsidTr="005F0A49">
        <w:trPr>
          <w:gridAfter w:val="1"/>
          <w:wAfter w:w="130" w:type="dxa"/>
        </w:trPr>
        <w:tc>
          <w:tcPr>
            <w:tcW w:w="8625" w:type="dxa"/>
            <w:gridSpan w:val="2"/>
            <w:tcBorders>
              <w:top w:val="single" w:sz="4" w:space="0" w:color="7598D9" w:themeColor="accent2"/>
              <w:bottom w:val="single" w:sz="4" w:space="0" w:color="7598D9" w:themeColor="accent2"/>
            </w:tcBorders>
          </w:tcPr>
          <w:p w:rsidR="00A96D55" w:rsidRDefault="00425DFF">
            <w:pPr>
              <w:pStyle w:val="ResumeHeading1"/>
            </w:pPr>
            <w:r>
              <w:t>Education</w:t>
            </w:r>
          </w:p>
        </w:tc>
      </w:tr>
      <w:tr w:rsidR="00A96D55" w:rsidTr="005F0A49">
        <w:trPr>
          <w:gridAfter w:val="1"/>
          <w:wAfter w:w="130" w:type="dxa"/>
        </w:trPr>
        <w:tc>
          <w:tcPr>
            <w:tcW w:w="8625" w:type="dxa"/>
            <w:gridSpan w:val="2"/>
            <w:tcBorders>
              <w:top w:val="single" w:sz="4" w:space="0" w:color="7598D9" w:themeColor="accent2"/>
              <w:bottom w:val="single" w:sz="4" w:space="0" w:color="7598D9" w:themeColor="accent2"/>
            </w:tcBorders>
          </w:tcPr>
          <w:p w:rsidR="00A96D55" w:rsidRDefault="005F0A49">
            <w:pPr>
              <w:pStyle w:val="BodyText1"/>
            </w:pPr>
            <w:r>
              <w:t>Uttar Pradesh Technical University</w:t>
            </w:r>
            <w:r w:rsidR="00425DFF">
              <w:t xml:space="preserve">, </w:t>
            </w:r>
            <w:r>
              <w:t>Bareilly, UP</w:t>
            </w:r>
          </w:p>
          <w:p w:rsidR="00A96D55" w:rsidRDefault="005F0A49">
            <w:pPr>
              <w:pStyle w:val="BodyText1"/>
            </w:pPr>
            <w:r>
              <w:t>Bachelor of Technology – Computer Science</w:t>
            </w:r>
          </w:p>
          <w:sdt>
            <w:sdtPr>
              <w:id w:val="278635207"/>
              <w:placeholder>
                <w:docPart w:val="2344D989B1834C7583B8D8C7546ADE61"/>
              </w:placeholder>
              <w:date w:fullDate="2006-06-01T00:00:00Z">
                <w:dateFormat w:val="MMMM yyyy"/>
                <w:lid w:val="en-US"/>
                <w:storeMappedDataAs w:val="dateTime"/>
                <w:calendar w:val="gregorian"/>
              </w:date>
            </w:sdtPr>
            <w:sdtEndPr/>
            <w:sdtContent>
              <w:p w:rsidR="00A96D55" w:rsidRDefault="005F0A49" w:rsidP="005F0A49">
                <w:pPr>
                  <w:pStyle w:val="BodyText1"/>
                </w:pPr>
                <w:r>
                  <w:rPr>
                    <w:lang w:val="en-US"/>
                  </w:rPr>
                  <w:t>June 2006</w:t>
                </w:r>
              </w:p>
            </w:sdtContent>
          </w:sdt>
        </w:tc>
      </w:tr>
      <w:tr w:rsidR="00A96D55" w:rsidTr="005F0A49">
        <w:trPr>
          <w:gridAfter w:val="1"/>
          <w:wAfter w:w="130" w:type="dxa"/>
        </w:trPr>
        <w:tc>
          <w:tcPr>
            <w:tcW w:w="8625" w:type="dxa"/>
            <w:gridSpan w:val="2"/>
            <w:tcBorders>
              <w:top w:val="single" w:sz="4" w:space="0" w:color="7598D9" w:themeColor="accent2"/>
            </w:tcBorders>
          </w:tcPr>
          <w:p w:rsidR="00A96D55" w:rsidRDefault="00A96D55">
            <w:pPr>
              <w:pStyle w:val="BodyText1"/>
            </w:pPr>
          </w:p>
        </w:tc>
      </w:tr>
    </w:tbl>
    <w:p w:rsidR="00A96D55" w:rsidRDefault="00A96D55"/>
    <w:sectPr w:rsidR="00A96D55" w:rsidSect="00D25C5F">
      <w:headerReference w:type="default" r:id="rId11"/>
      <w:pgSz w:w="12240" w:h="15840"/>
      <w:pgMar w:top="1440" w:right="2034" w:bottom="1440"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25E" w:rsidRDefault="009C425E">
      <w:r>
        <w:separator/>
      </w:r>
    </w:p>
  </w:endnote>
  <w:endnote w:type="continuationSeparator" w:id="0">
    <w:p w:rsidR="009C425E" w:rsidRDefault="009C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25E" w:rsidRDefault="009C425E">
      <w:r>
        <w:separator/>
      </w:r>
    </w:p>
  </w:footnote>
  <w:footnote w:type="continuationSeparator" w:id="0">
    <w:p w:rsidR="009C425E" w:rsidRDefault="009C4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D55" w:rsidRDefault="00425DFF">
    <w:pPr>
      <w:pStyle w:val="ResumeHeader"/>
    </w:pPr>
    <w:r>
      <w:ptab w:relativeTo="margin" w:alignment="left" w:leader="none"/>
    </w:r>
    <w:sdt>
      <w:sdtPr>
        <w:alias w:val="Author"/>
        <w:id w:val="251850"/>
        <w:placeholder>
          <w:docPart w:val="D6A9C638B08641A48FA5C0D34881D7DE"/>
        </w:placeholder>
        <w:dataBinding w:prefixMappings="xmlns:ns0='http://schemas.openxmlformats.org/package/2006/metadata/core-properties' xmlns:ns1='http://purl.org/dc/elements/1.1/'" w:xpath="/ns0:coreProperties[1]/ns1:creator[1]" w:storeItemID="{6C3C8BC8-F283-45AE-878A-BAB7291924A1}"/>
        <w:text/>
      </w:sdtPr>
      <w:sdtEndPr/>
      <w:sdtContent>
        <w:r w:rsidR="00F93462">
          <w:t>Neetika Agarwal</w:t>
        </w:r>
      </w:sdtContent>
    </w:sdt>
    <w:r>
      <w:t xml:space="preserve"> </w:t>
    </w:r>
    <w:r>
      <w:rPr>
        <w:rFonts w:ascii="Calibri" w:hAnsi="Calibri"/>
      </w:rPr>
      <w:t>•</w:t>
    </w:r>
    <w:r>
      <w:t xml:space="preserve"> </w:t>
    </w:r>
    <w:r w:rsidR="005F0A49">
      <w:t>9640904000</w:t>
    </w:r>
    <w:r>
      <w:rPr>
        <w:rFonts w:ascii="Calibri" w:hAnsi="Calibri"/>
      </w:rPr>
      <w:t xml:space="preserve">• </w:t>
    </w:r>
    <w:r w:rsidR="005F0A49">
      <w:rPr>
        <w:rFonts w:ascii="Calibri" w:hAnsi="Calibri"/>
      </w:rPr>
      <w:t>neetika2.agarwal@gmail.com</w:t>
    </w:r>
    <w:r>
      <w:rPr>
        <w:rFonts w:ascii="Calibri" w:hAnsi="Calibri"/>
      </w:rPr>
      <w:tab/>
      <w:t xml:space="preserve">Page </w:t>
    </w:r>
    <w:r w:rsidR="009C425E">
      <w:fldChar w:fldCharType="begin"/>
    </w:r>
    <w:r w:rsidR="009C425E">
      <w:instrText xml:space="preserve"> PAGE  \* MERGEFORMAT </w:instrText>
    </w:r>
    <w:r w:rsidR="009C425E">
      <w:fldChar w:fldCharType="separate"/>
    </w:r>
    <w:r w:rsidR="009121F0" w:rsidRPr="009121F0">
      <w:rPr>
        <w:rFonts w:ascii="Calibri" w:hAnsi="Calibri"/>
        <w:noProof/>
      </w:rPr>
      <w:t>2</w:t>
    </w:r>
    <w:r w:rsidR="009C425E">
      <w:rPr>
        <w:rFonts w:ascii="Calibri" w:hAnsi="Calibri"/>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58A7432"/>
    <w:lvl w:ilvl="0">
      <w:start w:val="1"/>
      <w:numFmt w:val="decimal"/>
      <w:lvlText w:val="%1."/>
      <w:lvlJc w:val="left"/>
      <w:pPr>
        <w:tabs>
          <w:tab w:val="num" w:pos="720"/>
        </w:tabs>
        <w:ind w:left="720" w:hanging="360"/>
      </w:pPr>
    </w:lvl>
  </w:abstractNum>
  <w:abstractNum w:abstractNumId="1">
    <w:nsid w:val="FFFFFF83"/>
    <w:multiLevelType w:val="singleLevel"/>
    <w:tmpl w:val="DA2EAB16"/>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27262E18"/>
    <w:lvl w:ilvl="0">
      <w:start w:val="1"/>
      <w:numFmt w:val="decimal"/>
      <w:lvlText w:val="%1."/>
      <w:lvlJc w:val="left"/>
      <w:pPr>
        <w:tabs>
          <w:tab w:val="num" w:pos="360"/>
        </w:tabs>
        <w:ind w:left="360" w:hanging="360"/>
      </w:pPr>
    </w:lvl>
  </w:abstractNum>
  <w:abstractNum w:abstractNumId="3">
    <w:nsid w:val="FFFFFF89"/>
    <w:multiLevelType w:val="singleLevel"/>
    <w:tmpl w:val="A07426A0"/>
    <w:lvl w:ilvl="0">
      <w:start w:val="1"/>
      <w:numFmt w:val="bullet"/>
      <w:lvlText w:val=""/>
      <w:lvlJc w:val="left"/>
      <w:pPr>
        <w:tabs>
          <w:tab w:val="num" w:pos="360"/>
        </w:tabs>
        <w:ind w:left="360" w:hanging="360"/>
      </w:pPr>
      <w:rPr>
        <w:rFonts w:ascii="Symbol" w:hAnsi="Symbol" w:hint="default"/>
      </w:rPr>
    </w:lvl>
  </w:abstractNum>
  <w:abstractNum w:abstractNumId="4">
    <w:nsid w:val="05926EBC"/>
    <w:multiLevelType w:val="hybridMultilevel"/>
    <w:tmpl w:val="D7A21DEE"/>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5">
    <w:nsid w:val="301A11CA"/>
    <w:multiLevelType w:val="hybridMultilevel"/>
    <w:tmpl w:val="602A7FBA"/>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6">
    <w:nsid w:val="31B40872"/>
    <w:multiLevelType w:val="hybridMultilevel"/>
    <w:tmpl w:val="036E0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810EA3"/>
    <w:multiLevelType w:val="hybridMultilevel"/>
    <w:tmpl w:val="76565DC8"/>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8">
    <w:nsid w:val="3CAA0E19"/>
    <w:multiLevelType w:val="hybridMultilevel"/>
    <w:tmpl w:val="0F8A7C6A"/>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9">
    <w:nsid w:val="43427B9F"/>
    <w:multiLevelType w:val="hybridMultilevel"/>
    <w:tmpl w:val="C19E4338"/>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0">
    <w:nsid w:val="5D3C18F8"/>
    <w:multiLevelType w:val="hybridMultilevel"/>
    <w:tmpl w:val="39C0ED7A"/>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 w:numId="7">
    <w:abstractNumId w:val="10"/>
  </w:num>
  <w:num w:numId="8">
    <w:abstractNumId w:val="9"/>
  </w:num>
  <w:num w:numId="9">
    <w:abstractNumId w:val="8"/>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100"/>
    <w:rsid w:val="00083939"/>
    <w:rsid w:val="00097BDD"/>
    <w:rsid w:val="000A486A"/>
    <w:rsid w:val="000E0422"/>
    <w:rsid w:val="00116EFD"/>
    <w:rsid w:val="001407DC"/>
    <w:rsid w:val="0024596D"/>
    <w:rsid w:val="0037717E"/>
    <w:rsid w:val="003B4E7A"/>
    <w:rsid w:val="003E5987"/>
    <w:rsid w:val="00425DFF"/>
    <w:rsid w:val="00486064"/>
    <w:rsid w:val="004E21DE"/>
    <w:rsid w:val="005F0A49"/>
    <w:rsid w:val="00607D5D"/>
    <w:rsid w:val="00783279"/>
    <w:rsid w:val="008464C6"/>
    <w:rsid w:val="009121F0"/>
    <w:rsid w:val="009A126C"/>
    <w:rsid w:val="009C425E"/>
    <w:rsid w:val="009C6013"/>
    <w:rsid w:val="00A139D0"/>
    <w:rsid w:val="00A96D55"/>
    <w:rsid w:val="00AF565E"/>
    <w:rsid w:val="00BE6982"/>
    <w:rsid w:val="00C81FC5"/>
    <w:rsid w:val="00D00100"/>
    <w:rsid w:val="00D25C5F"/>
    <w:rsid w:val="00E0336A"/>
    <w:rsid w:val="00F2535C"/>
    <w:rsid w:val="00F93462"/>
    <w:rsid w:val="00FF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uiPriority="9" w:qFormat="1"/>
    <w:lsdException w:name="List Number" w:uiPriority="9" w:qFormat="1"/>
    <w:lsdException w:name="List Bullet 2" w:uiPriority="10" w:qFormat="1"/>
    <w:lsdException w:name="List Number 2" w:uiPriority="10" w:qFormat="1"/>
    <w:lsdException w:name="Title" w:uiPriority="4" w:qFormat="1"/>
    <w:lsdException w:name="List Continue" w:uiPriority="9" w:qFormat="1"/>
    <w:lsdException w:name="List Continue 2" w:uiPriority="10" w:qFormat="1"/>
    <w:lsdException w:name="Subtitle" w:uiPriority="5" w:qFormat="1"/>
    <w:lsdException w:name="Block Text" w:uiPriority="3" w:qFormat="1"/>
    <w:lsdException w:name="Strong" w:uiPriority="2" w:qFormat="1"/>
    <w:lsdException w:name="Emphasis" w:uiPriority="2" w:qFormat="1"/>
    <w:lsdException w:name="Table Grid" w:semiHidden="0" w:uiPriority="1" w:unhideWhenUsed="0"/>
    <w:lsdException w:name="Placeholder Text" w:unhideWhenUsed="0"/>
    <w:lsdException w:name="Revision" w:unhideWhenUsed="0"/>
    <w:lsdException w:name="List Paragraph" w:uiPriority="29" w:qFormat="1"/>
    <w:lsdException w:name="Quote" w:uiPriority="2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nhideWhenUsed/>
    <w:qFormat/>
  </w:style>
  <w:style w:type="paragraph" w:styleId="Heading1">
    <w:name w:val="heading 1"/>
    <w:basedOn w:val="Normal"/>
    <w:next w:val="Normal"/>
    <w:link w:val="Heading1Char"/>
    <w:uiPriority w:val="1"/>
    <w:semiHidden/>
    <w:unhideWhenUsed/>
    <w:qFormat/>
    <w:rsid w:val="00A96D55"/>
    <w:pPr>
      <w:keepNext/>
      <w:keepLines/>
      <w:spacing w:before="200" w:after="0"/>
      <w:outlineLvl w:val="0"/>
    </w:pPr>
    <w:rPr>
      <w:rFonts w:asciiTheme="majorHAnsi" w:eastAsiaTheme="majorEastAsia" w:hAnsiTheme="majorHAnsi" w:cstheme="majorBidi"/>
      <w:b/>
      <w:bCs/>
      <w:color w:val="575F6D" w:themeColor="text2"/>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96D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semiHidden/>
    <w:rsid w:val="00A96D55"/>
    <w:rPr>
      <w:rFonts w:asciiTheme="majorHAnsi" w:eastAsiaTheme="majorEastAsia" w:hAnsiTheme="majorHAnsi" w:cstheme="majorBidi"/>
      <w:b/>
      <w:bCs/>
      <w:color w:val="575F6D" w:themeColor="text2"/>
      <w:kern w:val="32"/>
      <w:sz w:val="32"/>
      <w:szCs w:val="32"/>
    </w:rPr>
  </w:style>
  <w:style w:type="paragraph" w:customStyle="1" w:styleId="YourName">
    <w:name w:val="Your Name"/>
    <w:basedOn w:val="Normal"/>
    <w:qFormat/>
    <w:rsid w:val="00A96D55"/>
    <w:pPr>
      <w:spacing w:after="0"/>
    </w:pPr>
    <w:rPr>
      <w:color w:val="000000" w:themeColor="text1"/>
      <w:sz w:val="28"/>
    </w:rPr>
  </w:style>
  <w:style w:type="paragraph" w:customStyle="1" w:styleId="ContactInformation">
    <w:name w:val="Contact Information"/>
    <w:basedOn w:val="Normal"/>
    <w:qFormat/>
    <w:rsid w:val="00A96D55"/>
    <w:pPr>
      <w:spacing w:after="280"/>
      <w:contextualSpacing/>
    </w:pPr>
    <w:rPr>
      <w:color w:val="7598D9" w:themeColor="accent2"/>
    </w:rPr>
  </w:style>
  <w:style w:type="paragraph" w:customStyle="1" w:styleId="ResumeHeading1">
    <w:name w:val="Resume Heading 1"/>
    <w:basedOn w:val="Normal"/>
    <w:qFormat/>
    <w:rsid w:val="00A96D55"/>
    <w:pPr>
      <w:spacing w:before="120" w:after="120" w:line="240" w:lineRule="auto"/>
    </w:pPr>
    <w:rPr>
      <w:b/>
      <w:caps/>
      <w:color w:val="7598D9" w:themeColor="accent2"/>
    </w:rPr>
  </w:style>
  <w:style w:type="paragraph" w:customStyle="1" w:styleId="BodyText1">
    <w:name w:val="Body Text 1"/>
    <w:basedOn w:val="Normal"/>
    <w:qFormat/>
    <w:rsid w:val="00A96D55"/>
    <w:pPr>
      <w:spacing w:before="80" w:after="80" w:line="240" w:lineRule="auto"/>
    </w:pPr>
    <w:rPr>
      <w:sz w:val="20"/>
    </w:rPr>
  </w:style>
  <w:style w:type="paragraph" w:customStyle="1" w:styleId="CompanyInformation">
    <w:name w:val="Company Information"/>
    <w:basedOn w:val="Normal"/>
    <w:qFormat/>
    <w:rsid w:val="00A96D55"/>
    <w:pPr>
      <w:spacing w:before="120" w:after="0" w:line="240" w:lineRule="auto"/>
    </w:pPr>
  </w:style>
  <w:style w:type="paragraph" w:customStyle="1" w:styleId="YourTitle">
    <w:name w:val="Your Title"/>
    <w:basedOn w:val="Normal"/>
    <w:qFormat/>
    <w:rsid w:val="00A96D55"/>
    <w:pPr>
      <w:spacing w:after="0" w:line="240" w:lineRule="auto"/>
    </w:pPr>
    <w:rPr>
      <w:i/>
    </w:rPr>
  </w:style>
  <w:style w:type="paragraph" w:customStyle="1" w:styleId="DatesofEmployment">
    <w:name w:val="Dates of Employment"/>
    <w:basedOn w:val="Normal"/>
    <w:qFormat/>
    <w:rsid w:val="00A96D55"/>
    <w:pPr>
      <w:spacing w:after="0" w:line="240" w:lineRule="auto"/>
    </w:pPr>
    <w:rPr>
      <w:sz w:val="20"/>
    </w:rPr>
  </w:style>
  <w:style w:type="paragraph" w:customStyle="1" w:styleId="ResumeHeading2">
    <w:name w:val="Resume Heading 2"/>
    <w:basedOn w:val="Normal"/>
    <w:qFormat/>
    <w:rsid w:val="00A96D55"/>
    <w:pPr>
      <w:spacing w:before="120" w:after="120" w:line="240" w:lineRule="auto"/>
      <w:ind w:left="346"/>
    </w:pPr>
    <w:rPr>
      <w:color w:val="7598D9" w:themeColor="accent2"/>
    </w:rPr>
  </w:style>
  <w:style w:type="paragraph" w:customStyle="1" w:styleId="IndentedBodyText">
    <w:name w:val="Indented Body Text"/>
    <w:basedOn w:val="Normal"/>
    <w:qFormat/>
    <w:rsid w:val="00A96D55"/>
    <w:pPr>
      <w:spacing w:before="40" w:line="240" w:lineRule="auto"/>
      <w:ind w:left="504"/>
      <w:contextualSpacing/>
    </w:pPr>
    <w:rPr>
      <w:sz w:val="20"/>
    </w:rPr>
  </w:style>
  <w:style w:type="paragraph" w:styleId="Header">
    <w:name w:val="header"/>
    <w:basedOn w:val="Normal"/>
    <w:link w:val="HeaderChar"/>
    <w:uiPriority w:val="99"/>
    <w:semiHidden/>
    <w:rsid w:val="00A96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D55"/>
  </w:style>
  <w:style w:type="paragraph" w:styleId="Footer">
    <w:name w:val="footer"/>
    <w:basedOn w:val="Normal"/>
    <w:link w:val="FooterChar"/>
    <w:uiPriority w:val="99"/>
    <w:semiHidden/>
    <w:rsid w:val="00A96D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6D55"/>
  </w:style>
  <w:style w:type="paragraph" w:customStyle="1" w:styleId="ResumeHeader">
    <w:name w:val="Resume Header"/>
    <w:basedOn w:val="Header"/>
    <w:qFormat/>
    <w:rsid w:val="00A96D55"/>
    <w:pPr>
      <w:tabs>
        <w:tab w:val="clear" w:pos="4680"/>
        <w:tab w:val="clear" w:pos="9360"/>
        <w:tab w:val="right" w:pos="8730"/>
      </w:tabs>
    </w:pPr>
    <w:rPr>
      <w:color w:val="7598D9" w:themeColor="accent2"/>
      <w:sz w:val="18"/>
    </w:rPr>
  </w:style>
  <w:style w:type="paragraph" w:styleId="BalloonText">
    <w:name w:val="Balloon Text"/>
    <w:basedOn w:val="Normal"/>
    <w:link w:val="BalloonTextChar"/>
    <w:uiPriority w:val="99"/>
    <w:semiHidden/>
    <w:unhideWhenUsed/>
    <w:rsid w:val="00A96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D55"/>
    <w:rPr>
      <w:rFonts w:ascii="Tahoma" w:hAnsi="Tahoma" w:cs="Tahoma"/>
      <w:sz w:val="16"/>
      <w:szCs w:val="16"/>
    </w:rPr>
  </w:style>
  <w:style w:type="character" w:styleId="PlaceholderText">
    <w:name w:val="Placeholder Text"/>
    <w:basedOn w:val="DefaultParagraphFont"/>
    <w:uiPriority w:val="99"/>
    <w:unhideWhenUsed/>
    <w:rsid w:val="00083939"/>
    <w:rPr>
      <w:color w:val="808080"/>
    </w:rPr>
  </w:style>
  <w:style w:type="character" w:styleId="Hyperlink">
    <w:name w:val="Hyperlink"/>
    <w:basedOn w:val="DefaultParagraphFont"/>
    <w:uiPriority w:val="99"/>
    <w:unhideWhenUsed/>
    <w:rsid w:val="0037717E"/>
    <w:rPr>
      <w:color w:val="EF591E"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uiPriority="9" w:qFormat="1"/>
    <w:lsdException w:name="List Number" w:uiPriority="9" w:qFormat="1"/>
    <w:lsdException w:name="List Bullet 2" w:uiPriority="10" w:qFormat="1"/>
    <w:lsdException w:name="List Number 2" w:uiPriority="10" w:qFormat="1"/>
    <w:lsdException w:name="Title" w:uiPriority="4" w:qFormat="1"/>
    <w:lsdException w:name="List Continue" w:uiPriority="9" w:qFormat="1"/>
    <w:lsdException w:name="List Continue 2" w:uiPriority="10" w:qFormat="1"/>
    <w:lsdException w:name="Subtitle" w:uiPriority="5" w:qFormat="1"/>
    <w:lsdException w:name="Block Text" w:uiPriority="3" w:qFormat="1"/>
    <w:lsdException w:name="Strong" w:uiPriority="2" w:qFormat="1"/>
    <w:lsdException w:name="Emphasis" w:uiPriority="2" w:qFormat="1"/>
    <w:lsdException w:name="Table Grid" w:semiHidden="0" w:uiPriority="1" w:unhideWhenUsed="0"/>
    <w:lsdException w:name="Placeholder Text" w:unhideWhenUsed="0"/>
    <w:lsdException w:name="Revision" w:unhideWhenUsed="0"/>
    <w:lsdException w:name="List Paragraph" w:uiPriority="29" w:qFormat="1"/>
    <w:lsdException w:name="Quote" w:uiPriority="2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nhideWhenUsed/>
    <w:qFormat/>
  </w:style>
  <w:style w:type="paragraph" w:styleId="Heading1">
    <w:name w:val="heading 1"/>
    <w:basedOn w:val="Normal"/>
    <w:next w:val="Normal"/>
    <w:link w:val="Heading1Char"/>
    <w:uiPriority w:val="1"/>
    <w:semiHidden/>
    <w:unhideWhenUsed/>
    <w:qFormat/>
    <w:rsid w:val="00A96D55"/>
    <w:pPr>
      <w:keepNext/>
      <w:keepLines/>
      <w:spacing w:before="200" w:after="0"/>
      <w:outlineLvl w:val="0"/>
    </w:pPr>
    <w:rPr>
      <w:rFonts w:asciiTheme="majorHAnsi" w:eastAsiaTheme="majorEastAsia" w:hAnsiTheme="majorHAnsi" w:cstheme="majorBidi"/>
      <w:b/>
      <w:bCs/>
      <w:color w:val="575F6D" w:themeColor="text2"/>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96D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semiHidden/>
    <w:rsid w:val="00A96D55"/>
    <w:rPr>
      <w:rFonts w:asciiTheme="majorHAnsi" w:eastAsiaTheme="majorEastAsia" w:hAnsiTheme="majorHAnsi" w:cstheme="majorBidi"/>
      <w:b/>
      <w:bCs/>
      <w:color w:val="575F6D" w:themeColor="text2"/>
      <w:kern w:val="32"/>
      <w:sz w:val="32"/>
      <w:szCs w:val="32"/>
    </w:rPr>
  </w:style>
  <w:style w:type="paragraph" w:customStyle="1" w:styleId="YourName">
    <w:name w:val="Your Name"/>
    <w:basedOn w:val="Normal"/>
    <w:qFormat/>
    <w:rsid w:val="00A96D55"/>
    <w:pPr>
      <w:spacing w:after="0"/>
    </w:pPr>
    <w:rPr>
      <w:color w:val="000000" w:themeColor="text1"/>
      <w:sz w:val="28"/>
    </w:rPr>
  </w:style>
  <w:style w:type="paragraph" w:customStyle="1" w:styleId="ContactInformation">
    <w:name w:val="Contact Information"/>
    <w:basedOn w:val="Normal"/>
    <w:qFormat/>
    <w:rsid w:val="00A96D55"/>
    <w:pPr>
      <w:spacing w:after="280"/>
      <w:contextualSpacing/>
    </w:pPr>
    <w:rPr>
      <w:color w:val="7598D9" w:themeColor="accent2"/>
    </w:rPr>
  </w:style>
  <w:style w:type="paragraph" w:customStyle="1" w:styleId="ResumeHeading1">
    <w:name w:val="Resume Heading 1"/>
    <w:basedOn w:val="Normal"/>
    <w:qFormat/>
    <w:rsid w:val="00A96D55"/>
    <w:pPr>
      <w:spacing w:before="120" w:after="120" w:line="240" w:lineRule="auto"/>
    </w:pPr>
    <w:rPr>
      <w:b/>
      <w:caps/>
      <w:color w:val="7598D9" w:themeColor="accent2"/>
    </w:rPr>
  </w:style>
  <w:style w:type="paragraph" w:customStyle="1" w:styleId="BodyText1">
    <w:name w:val="Body Text 1"/>
    <w:basedOn w:val="Normal"/>
    <w:qFormat/>
    <w:rsid w:val="00A96D55"/>
    <w:pPr>
      <w:spacing w:before="80" w:after="80" w:line="240" w:lineRule="auto"/>
    </w:pPr>
    <w:rPr>
      <w:sz w:val="20"/>
    </w:rPr>
  </w:style>
  <w:style w:type="paragraph" w:customStyle="1" w:styleId="CompanyInformation">
    <w:name w:val="Company Information"/>
    <w:basedOn w:val="Normal"/>
    <w:qFormat/>
    <w:rsid w:val="00A96D55"/>
    <w:pPr>
      <w:spacing w:before="120" w:after="0" w:line="240" w:lineRule="auto"/>
    </w:pPr>
  </w:style>
  <w:style w:type="paragraph" w:customStyle="1" w:styleId="YourTitle">
    <w:name w:val="Your Title"/>
    <w:basedOn w:val="Normal"/>
    <w:qFormat/>
    <w:rsid w:val="00A96D55"/>
    <w:pPr>
      <w:spacing w:after="0" w:line="240" w:lineRule="auto"/>
    </w:pPr>
    <w:rPr>
      <w:i/>
    </w:rPr>
  </w:style>
  <w:style w:type="paragraph" w:customStyle="1" w:styleId="DatesofEmployment">
    <w:name w:val="Dates of Employment"/>
    <w:basedOn w:val="Normal"/>
    <w:qFormat/>
    <w:rsid w:val="00A96D55"/>
    <w:pPr>
      <w:spacing w:after="0" w:line="240" w:lineRule="auto"/>
    </w:pPr>
    <w:rPr>
      <w:sz w:val="20"/>
    </w:rPr>
  </w:style>
  <w:style w:type="paragraph" w:customStyle="1" w:styleId="ResumeHeading2">
    <w:name w:val="Resume Heading 2"/>
    <w:basedOn w:val="Normal"/>
    <w:qFormat/>
    <w:rsid w:val="00A96D55"/>
    <w:pPr>
      <w:spacing w:before="120" w:after="120" w:line="240" w:lineRule="auto"/>
      <w:ind w:left="346"/>
    </w:pPr>
    <w:rPr>
      <w:color w:val="7598D9" w:themeColor="accent2"/>
    </w:rPr>
  </w:style>
  <w:style w:type="paragraph" w:customStyle="1" w:styleId="IndentedBodyText">
    <w:name w:val="Indented Body Text"/>
    <w:basedOn w:val="Normal"/>
    <w:qFormat/>
    <w:rsid w:val="00A96D55"/>
    <w:pPr>
      <w:spacing w:before="40" w:line="240" w:lineRule="auto"/>
      <w:ind w:left="504"/>
      <w:contextualSpacing/>
    </w:pPr>
    <w:rPr>
      <w:sz w:val="20"/>
    </w:rPr>
  </w:style>
  <w:style w:type="paragraph" w:styleId="Header">
    <w:name w:val="header"/>
    <w:basedOn w:val="Normal"/>
    <w:link w:val="HeaderChar"/>
    <w:uiPriority w:val="99"/>
    <w:semiHidden/>
    <w:rsid w:val="00A96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D55"/>
  </w:style>
  <w:style w:type="paragraph" w:styleId="Footer">
    <w:name w:val="footer"/>
    <w:basedOn w:val="Normal"/>
    <w:link w:val="FooterChar"/>
    <w:uiPriority w:val="99"/>
    <w:semiHidden/>
    <w:rsid w:val="00A96D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6D55"/>
  </w:style>
  <w:style w:type="paragraph" w:customStyle="1" w:styleId="ResumeHeader">
    <w:name w:val="Resume Header"/>
    <w:basedOn w:val="Header"/>
    <w:qFormat/>
    <w:rsid w:val="00A96D55"/>
    <w:pPr>
      <w:tabs>
        <w:tab w:val="clear" w:pos="4680"/>
        <w:tab w:val="clear" w:pos="9360"/>
        <w:tab w:val="right" w:pos="8730"/>
      </w:tabs>
    </w:pPr>
    <w:rPr>
      <w:color w:val="7598D9" w:themeColor="accent2"/>
      <w:sz w:val="18"/>
    </w:rPr>
  </w:style>
  <w:style w:type="paragraph" w:styleId="BalloonText">
    <w:name w:val="Balloon Text"/>
    <w:basedOn w:val="Normal"/>
    <w:link w:val="BalloonTextChar"/>
    <w:uiPriority w:val="99"/>
    <w:semiHidden/>
    <w:unhideWhenUsed/>
    <w:rsid w:val="00A96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D55"/>
    <w:rPr>
      <w:rFonts w:ascii="Tahoma" w:hAnsi="Tahoma" w:cs="Tahoma"/>
      <w:sz w:val="16"/>
      <w:szCs w:val="16"/>
    </w:rPr>
  </w:style>
  <w:style w:type="character" w:styleId="PlaceholderText">
    <w:name w:val="Placeholder Text"/>
    <w:basedOn w:val="DefaultParagraphFont"/>
    <w:uiPriority w:val="99"/>
    <w:unhideWhenUsed/>
    <w:rsid w:val="00083939"/>
    <w:rPr>
      <w:color w:val="808080"/>
    </w:rPr>
  </w:style>
  <w:style w:type="character" w:styleId="Hyperlink">
    <w:name w:val="Hyperlink"/>
    <w:basedOn w:val="DefaultParagraphFont"/>
    <w:uiPriority w:val="99"/>
    <w:unhideWhenUsed/>
    <w:rsid w:val="0037717E"/>
    <w:rPr>
      <w:color w:val="EF591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mailto:neetika2.agarwal@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gla\AppData\Roaming\Microsoft\Templates\Resu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626BC2F0584CB0BDB5092F8E17DFB5"/>
        <w:category>
          <w:name w:val="General"/>
          <w:gallery w:val="placeholder"/>
        </w:category>
        <w:types>
          <w:type w:val="bbPlcHdr"/>
        </w:types>
        <w:behaviors>
          <w:behavior w:val="content"/>
        </w:behaviors>
        <w:guid w:val="{F80E987F-5BF2-40C0-B5E1-8D984C25940A}"/>
      </w:docPartPr>
      <w:docPartBody>
        <w:p w:rsidR="00000000" w:rsidRDefault="00C32D6A">
          <w:pPr>
            <w:pStyle w:val="1C626BC2F0584CB0BDB5092F8E17DFB5"/>
          </w:pPr>
          <w:r>
            <w:rPr>
              <w:color w:val="000000" w:themeColor="text1"/>
              <w:sz w:val="28"/>
            </w:rPr>
            <w:t>[Your Name]</w:t>
          </w:r>
        </w:p>
      </w:docPartBody>
    </w:docPart>
    <w:docPart>
      <w:docPartPr>
        <w:name w:val="D6A9C638B08641A48FA5C0D34881D7DE"/>
        <w:category>
          <w:name w:val="General"/>
          <w:gallery w:val="placeholder"/>
        </w:category>
        <w:types>
          <w:type w:val="bbPlcHdr"/>
        </w:types>
        <w:behaviors>
          <w:behavior w:val="content"/>
        </w:behaviors>
        <w:guid w:val="{8A72CD0B-445E-4ECE-8D39-5E06C8127213}"/>
      </w:docPartPr>
      <w:docPartBody>
        <w:p w:rsidR="00000000" w:rsidRDefault="00C32D6A">
          <w:pPr>
            <w:pStyle w:val="D6A9C638B08641A48FA5C0D34881D7DE"/>
          </w:pPr>
          <w:r>
            <w:t>[Job responsibility]</w:t>
          </w:r>
        </w:p>
      </w:docPartBody>
    </w:docPart>
    <w:docPart>
      <w:docPartPr>
        <w:name w:val="2344D989B1834C7583B8D8C7546ADE61"/>
        <w:category>
          <w:name w:val="General"/>
          <w:gallery w:val="placeholder"/>
        </w:category>
        <w:types>
          <w:type w:val="bbPlcHdr"/>
        </w:types>
        <w:behaviors>
          <w:behavior w:val="content"/>
        </w:behaviors>
        <w:guid w:val="{4C548C19-FF50-4075-97E7-12487F62545A}"/>
      </w:docPartPr>
      <w:docPartBody>
        <w:p w:rsidR="00000000" w:rsidRDefault="00C32D6A">
          <w:pPr>
            <w:pStyle w:val="2344D989B1834C7583B8D8C7546ADE61"/>
          </w:pPr>
          <w:r>
            <w:rPr>
              <w:rStyle w:val="PlaceholderText"/>
            </w:rPr>
            <w:t>[Pick the Date]</w:t>
          </w:r>
        </w:p>
      </w:docPartBody>
    </w:docPart>
    <w:docPart>
      <w:docPartPr>
        <w:name w:val="0D75E301C9124F2DBB865D372061CECD"/>
        <w:category>
          <w:name w:val="General"/>
          <w:gallery w:val="placeholder"/>
        </w:category>
        <w:types>
          <w:type w:val="bbPlcHdr"/>
        </w:types>
        <w:behaviors>
          <w:behavior w:val="content"/>
        </w:behaviors>
        <w:guid w:val="{F008630E-EC0F-4034-8E95-085AED5C6B40}"/>
      </w:docPartPr>
      <w:docPartBody>
        <w:p w:rsidR="00000000" w:rsidRDefault="005870BC" w:rsidP="005870BC">
          <w:pPr>
            <w:pStyle w:val="0D75E301C9124F2DBB865D372061CECD"/>
          </w:pPr>
          <w:r>
            <w:rPr>
              <w:rStyle w:val="PlaceholderText"/>
            </w:rPr>
            <w:t>[Start Date]</w:t>
          </w:r>
        </w:p>
      </w:docPartBody>
    </w:docPart>
    <w:docPart>
      <w:docPartPr>
        <w:name w:val="2FB7EC4530EE439995ADC1834DC19A97"/>
        <w:category>
          <w:name w:val="General"/>
          <w:gallery w:val="placeholder"/>
        </w:category>
        <w:types>
          <w:type w:val="bbPlcHdr"/>
        </w:types>
        <w:behaviors>
          <w:behavior w:val="content"/>
        </w:behaviors>
        <w:guid w:val="{FD51E0B0-646B-48C7-B749-ACE0C9608BFC}"/>
      </w:docPartPr>
      <w:docPartBody>
        <w:p w:rsidR="00000000" w:rsidRDefault="005870BC" w:rsidP="005870BC">
          <w:pPr>
            <w:pStyle w:val="2FB7EC4530EE439995ADC1834DC19A97"/>
          </w:pPr>
          <w:r>
            <w:t>[</w:t>
          </w:r>
          <w:r>
            <w:rPr>
              <w:rStyle w:val="PlaceholderText"/>
            </w:rPr>
            <w:t>Start Date]</w:t>
          </w:r>
        </w:p>
      </w:docPartBody>
    </w:docPart>
    <w:docPart>
      <w:docPartPr>
        <w:name w:val="CF21848653BF4705ACA2833172D8A11D"/>
        <w:category>
          <w:name w:val="General"/>
          <w:gallery w:val="placeholder"/>
        </w:category>
        <w:types>
          <w:type w:val="bbPlcHdr"/>
        </w:types>
        <w:behaviors>
          <w:behavior w:val="content"/>
        </w:behaviors>
        <w:guid w:val="{5ECAE934-5E87-455C-B3CF-4877882E3B02}"/>
      </w:docPartPr>
      <w:docPartBody>
        <w:p w:rsidR="00000000" w:rsidRDefault="005870BC" w:rsidP="005870BC">
          <w:pPr>
            <w:pStyle w:val="CF21848653BF4705ACA2833172D8A11D"/>
          </w:pPr>
          <w:r>
            <w:rPr>
              <w:rStyle w:val="PlaceholderText"/>
            </w:rPr>
            <w:t>[End Date]</w:t>
          </w:r>
        </w:p>
      </w:docPartBody>
    </w:docPart>
    <w:docPart>
      <w:docPartPr>
        <w:name w:val="ABC7C68CE7AC4565BD537FC29877738C"/>
        <w:category>
          <w:name w:val="General"/>
          <w:gallery w:val="placeholder"/>
        </w:category>
        <w:types>
          <w:type w:val="bbPlcHdr"/>
        </w:types>
        <w:behaviors>
          <w:behavior w:val="content"/>
        </w:behaviors>
        <w:guid w:val="{46551DDF-D8F5-4525-BF4B-5151C7EE1B99}"/>
      </w:docPartPr>
      <w:docPartBody>
        <w:p w:rsidR="00000000" w:rsidRDefault="005870BC" w:rsidP="005870BC">
          <w:pPr>
            <w:pStyle w:val="ABC7C68CE7AC4565BD537FC29877738C"/>
          </w:pPr>
          <w:r>
            <w:rPr>
              <w:rStyle w:val="PlaceholderText"/>
            </w:rPr>
            <w:t>[Start Date]</w:t>
          </w:r>
        </w:p>
      </w:docPartBody>
    </w:docPart>
    <w:docPart>
      <w:docPartPr>
        <w:name w:val="D477E4D4949348AA8D7237BB41D44F35"/>
        <w:category>
          <w:name w:val="General"/>
          <w:gallery w:val="placeholder"/>
        </w:category>
        <w:types>
          <w:type w:val="bbPlcHdr"/>
        </w:types>
        <w:behaviors>
          <w:behavior w:val="content"/>
        </w:behaviors>
        <w:guid w:val="{6A6EC9E1-395E-4811-A0F4-1A80934C5182}"/>
      </w:docPartPr>
      <w:docPartBody>
        <w:p w:rsidR="00000000" w:rsidRDefault="005870BC" w:rsidP="005870BC">
          <w:pPr>
            <w:pStyle w:val="D477E4D4949348AA8D7237BB41D44F35"/>
          </w:pPr>
          <w:r>
            <w:rPr>
              <w:rStyle w:val="PlaceholderText"/>
            </w:rP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0BC"/>
    <w:rsid w:val="005870BC"/>
    <w:rsid w:val="00C32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26BC2F0584CB0BDB5092F8E17DFB5">
    <w:name w:val="1C626BC2F0584CB0BDB5092F8E17DFB5"/>
  </w:style>
  <w:style w:type="paragraph" w:customStyle="1" w:styleId="28C8E6489D2741D49D5499AC84C22A1E">
    <w:name w:val="28C8E6489D2741D49D5499AC84C22A1E"/>
  </w:style>
  <w:style w:type="paragraph" w:customStyle="1" w:styleId="83CD0515F260403FB83B3D7E9DB61C5E">
    <w:name w:val="83CD0515F260403FB83B3D7E9DB61C5E"/>
  </w:style>
  <w:style w:type="paragraph" w:customStyle="1" w:styleId="DDAC93CFBC49498887C8BD23BD812DC0">
    <w:name w:val="DDAC93CFBC49498887C8BD23BD812DC0"/>
  </w:style>
  <w:style w:type="paragraph" w:customStyle="1" w:styleId="A2532C1DA61C4F979A74F557B88A1B3A">
    <w:name w:val="A2532C1DA61C4F979A74F557B88A1B3A"/>
  </w:style>
  <w:style w:type="paragraph" w:customStyle="1" w:styleId="196C5B45E4D940169354E67F6469DB5E">
    <w:name w:val="196C5B45E4D940169354E67F6469DB5E"/>
  </w:style>
  <w:style w:type="paragraph" w:customStyle="1" w:styleId="8055A0D66A184EC9AEF731A0B369C46E">
    <w:name w:val="8055A0D66A184EC9AEF731A0B369C46E"/>
  </w:style>
  <w:style w:type="paragraph" w:customStyle="1" w:styleId="74F1992B8A8149A0AD6FAC648D2F93AE">
    <w:name w:val="74F1992B8A8149A0AD6FAC648D2F93AE"/>
  </w:style>
  <w:style w:type="paragraph" w:customStyle="1" w:styleId="8C9026473F1147B59D18382049F1AC58">
    <w:name w:val="8C9026473F1147B59D18382049F1AC58"/>
  </w:style>
  <w:style w:type="paragraph" w:customStyle="1" w:styleId="6029F7A0437D4E6FA251C9848EBEADF2">
    <w:name w:val="6029F7A0437D4E6FA251C9848EBEADF2"/>
  </w:style>
  <w:style w:type="paragraph" w:customStyle="1" w:styleId="E187CD04327044AD8AC4E430031F7C90">
    <w:name w:val="E187CD04327044AD8AC4E430031F7C90"/>
  </w:style>
  <w:style w:type="paragraph" w:customStyle="1" w:styleId="AB96F2B3F31D4546A2B19F286D82F6F0">
    <w:name w:val="AB96F2B3F31D4546A2B19F286D82F6F0"/>
  </w:style>
  <w:style w:type="paragraph" w:customStyle="1" w:styleId="9513E3FA080D43E58A67512085EFEFE1">
    <w:name w:val="9513E3FA080D43E58A67512085EFEFE1"/>
  </w:style>
  <w:style w:type="paragraph" w:customStyle="1" w:styleId="1F9563C781E642EA8714E4F224285141">
    <w:name w:val="1F9563C781E642EA8714E4F224285141"/>
  </w:style>
  <w:style w:type="paragraph" w:customStyle="1" w:styleId="05D6CD7924734B19BC48774E990F7EB2">
    <w:name w:val="05D6CD7924734B19BC48774E990F7EB2"/>
  </w:style>
  <w:style w:type="paragraph" w:customStyle="1" w:styleId="2BF64BD3FD4E483EADB4FBEA7A89D766">
    <w:name w:val="2BF64BD3FD4E483EADB4FBEA7A89D766"/>
  </w:style>
  <w:style w:type="paragraph" w:customStyle="1" w:styleId="C5F61B95CF114C139336619A2BC7E651">
    <w:name w:val="C5F61B95CF114C139336619A2BC7E651"/>
  </w:style>
  <w:style w:type="paragraph" w:customStyle="1" w:styleId="CDFE8E89620346F0937196584FE6C0D0">
    <w:name w:val="CDFE8E89620346F0937196584FE6C0D0"/>
  </w:style>
  <w:style w:type="paragraph" w:customStyle="1" w:styleId="F3BA4E0CA3894E96AB41DE4CFBC1E4EB">
    <w:name w:val="F3BA4E0CA3894E96AB41DE4CFBC1E4EB"/>
  </w:style>
  <w:style w:type="character" w:styleId="PlaceholderText">
    <w:name w:val="Placeholder Text"/>
    <w:basedOn w:val="DefaultParagraphFont"/>
    <w:uiPriority w:val="99"/>
    <w:unhideWhenUsed/>
    <w:rsid w:val="005870BC"/>
    <w:rPr>
      <w:color w:val="808080"/>
    </w:rPr>
  </w:style>
  <w:style w:type="paragraph" w:customStyle="1" w:styleId="8681AD671A7E400280C1E0B850929668">
    <w:name w:val="8681AD671A7E400280C1E0B850929668"/>
  </w:style>
  <w:style w:type="paragraph" w:customStyle="1" w:styleId="794DBC414D7340C6863C445313A3EE28">
    <w:name w:val="794DBC414D7340C6863C445313A3EE28"/>
  </w:style>
  <w:style w:type="paragraph" w:customStyle="1" w:styleId="CE7BFA8B14C94F63A0ABC6FBD7689AC5">
    <w:name w:val="CE7BFA8B14C94F63A0ABC6FBD7689AC5"/>
  </w:style>
  <w:style w:type="paragraph" w:customStyle="1" w:styleId="750AD603CA9A4A0DA120F1A2309C97FB">
    <w:name w:val="750AD603CA9A4A0DA120F1A2309C97FB"/>
  </w:style>
  <w:style w:type="paragraph" w:customStyle="1" w:styleId="DC341492026F4A6E91A98909821E5FA3">
    <w:name w:val="DC341492026F4A6E91A98909821E5FA3"/>
  </w:style>
  <w:style w:type="paragraph" w:customStyle="1" w:styleId="AC0A28FF6AA14C32B94B6D9A959961D0">
    <w:name w:val="AC0A28FF6AA14C32B94B6D9A959961D0"/>
  </w:style>
  <w:style w:type="paragraph" w:customStyle="1" w:styleId="24AA161B2A994B3B860A90C6B07FFB67">
    <w:name w:val="24AA161B2A994B3B860A90C6B07FFB67"/>
  </w:style>
  <w:style w:type="paragraph" w:customStyle="1" w:styleId="35C7110A2DF343DF8C51CC329F5BCE84">
    <w:name w:val="35C7110A2DF343DF8C51CC329F5BCE84"/>
  </w:style>
  <w:style w:type="paragraph" w:customStyle="1" w:styleId="59CDC3F333724005852180BD28E0B46F">
    <w:name w:val="59CDC3F333724005852180BD28E0B46F"/>
  </w:style>
  <w:style w:type="paragraph" w:customStyle="1" w:styleId="F8EA3468FFBC42C9AEBB1D5E35C17A9B">
    <w:name w:val="F8EA3468FFBC42C9AEBB1D5E35C17A9B"/>
  </w:style>
  <w:style w:type="paragraph" w:customStyle="1" w:styleId="2F98922A18C849F784A430AB6229A995">
    <w:name w:val="2F98922A18C849F784A430AB6229A995"/>
  </w:style>
  <w:style w:type="paragraph" w:customStyle="1" w:styleId="A548975B688F44CD80A75A921860D554">
    <w:name w:val="A548975B688F44CD80A75A921860D554"/>
  </w:style>
  <w:style w:type="paragraph" w:customStyle="1" w:styleId="3E09AC41268F4E49881A9ECD0FD26D2B">
    <w:name w:val="3E09AC41268F4E49881A9ECD0FD26D2B"/>
  </w:style>
  <w:style w:type="paragraph" w:customStyle="1" w:styleId="0442C9EEE77D420782A5236849EAA087">
    <w:name w:val="0442C9EEE77D420782A5236849EAA087"/>
  </w:style>
  <w:style w:type="paragraph" w:customStyle="1" w:styleId="09017769BCCC4479B13D59C774F0865A">
    <w:name w:val="09017769BCCC4479B13D59C774F0865A"/>
  </w:style>
  <w:style w:type="paragraph" w:customStyle="1" w:styleId="98086F48595549A2B7414931E7C70400">
    <w:name w:val="98086F48595549A2B7414931E7C70400"/>
  </w:style>
  <w:style w:type="paragraph" w:customStyle="1" w:styleId="5E5FDC40734F4310A5CEC80ACF6F8759">
    <w:name w:val="5E5FDC40734F4310A5CEC80ACF6F8759"/>
  </w:style>
  <w:style w:type="paragraph" w:customStyle="1" w:styleId="E5C18443B43240CBB8C81435E22A7FE3">
    <w:name w:val="E5C18443B43240CBB8C81435E22A7FE3"/>
  </w:style>
  <w:style w:type="paragraph" w:customStyle="1" w:styleId="50D1026CEB934C379DBB8B78FEDE89E5">
    <w:name w:val="50D1026CEB934C379DBB8B78FEDE89E5"/>
  </w:style>
  <w:style w:type="paragraph" w:customStyle="1" w:styleId="6F3F43465E35451EB42EA578744E258C">
    <w:name w:val="6F3F43465E35451EB42EA578744E258C"/>
  </w:style>
  <w:style w:type="paragraph" w:customStyle="1" w:styleId="AAD23FDA609641CC9BF9A4FF6304F068">
    <w:name w:val="AAD23FDA609641CC9BF9A4FF6304F068"/>
  </w:style>
  <w:style w:type="paragraph" w:customStyle="1" w:styleId="C0A8AC676A5242A195BD4CF34BAC0C26">
    <w:name w:val="C0A8AC676A5242A195BD4CF34BAC0C26"/>
  </w:style>
  <w:style w:type="paragraph" w:customStyle="1" w:styleId="CE9F295D1F0746D480A78088FAA8CC72">
    <w:name w:val="CE9F295D1F0746D480A78088FAA8CC72"/>
  </w:style>
  <w:style w:type="paragraph" w:customStyle="1" w:styleId="7634E88C483E477DA7EF2E3BA0839E19">
    <w:name w:val="7634E88C483E477DA7EF2E3BA0839E19"/>
  </w:style>
  <w:style w:type="paragraph" w:customStyle="1" w:styleId="AE0E76AF647E48529FDDD49793752C41">
    <w:name w:val="AE0E76AF647E48529FDDD49793752C41"/>
  </w:style>
  <w:style w:type="paragraph" w:customStyle="1" w:styleId="C9B98071873C40EDA56E0B07026DDF9E">
    <w:name w:val="C9B98071873C40EDA56E0B07026DDF9E"/>
  </w:style>
  <w:style w:type="paragraph" w:customStyle="1" w:styleId="96195D17ADAA4D0CB81F92555521B729">
    <w:name w:val="96195D17ADAA4D0CB81F92555521B729"/>
  </w:style>
  <w:style w:type="paragraph" w:customStyle="1" w:styleId="0459B3F2F9E348C39824643ED6F08A33">
    <w:name w:val="0459B3F2F9E348C39824643ED6F08A33"/>
  </w:style>
  <w:style w:type="paragraph" w:customStyle="1" w:styleId="7E034479CE6745048B4A99EED08B0A89">
    <w:name w:val="7E034479CE6745048B4A99EED08B0A89"/>
  </w:style>
  <w:style w:type="paragraph" w:customStyle="1" w:styleId="3E089813D6274AF28C396FDABC6FD570">
    <w:name w:val="3E089813D6274AF28C396FDABC6FD570"/>
  </w:style>
  <w:style w:type="paragraph" w:customStyle="1" w:styleId="D6A9C638B08641A48FA5C0D34881D7DE">
    <w:name w:val="D6A9C638B08641A48FA5C0D34881D7DE"/>
  </w:style>
  <w:style w:type="paragraph" w:customStyle="1" w:styleId="F04D2F4CF4BF49EDA9DA4A0258DE7BB1">
    <w:name w:val="F04D2F4CF4BF49EDA9DA4A0258DE7BB1"/>
  </w:style>
  <w:style w:type="paragraph" w:customStyle="1" w:styleId="5EDC50EA27F94861A32DD1D804374305">
    <w:name w:val="5EDC50EA27F94861A32DD1D804374305"/>
  </w:style>
  <w:style w:type="paragraph" w:customStyle="1" w:styleId="BC8A53CA9A7C42ED9167142BC4B2FD15">
    <w:name w:val="BC8A53CA9A7C42ED9167142BC4B2FD15"/>
  </w:style>
  <w:style w:type="paragraph" w:customStyle="1" w:styleId="2F44ED18A64248C78B5892B5DD207F9E">
    <w:name w:val="2F44ED18A64248C78B5892B5DD207F9E"/>
  </w:style>
  <w:style w:type="paragraph" w:customStyle="1" w:styleId="C47E3707434B4F149FD952D8DCF266D3">
    <w:name w:val="C47E3707434B4F149FD952D8DCF266D3"/>
  </w:style>
  <w:style w:type="paragraph" w:customStyle="1" w:styleId="2344D989B1834C7583B8D8C7546ADE61">
    <w:name w:val="2344D989B1834C7583B8D8C7546ADE61"/>
  </w:style>
  <w:style w:type="paragraph" w:customStyle="1" w:styleId="C40DD92DBEEF4C9BA128B9BB5397F5F1">
    <w:name w:val="C40DD92DBEEF4C9BA128B9BB5397F5F1"/>
    <w:rsid w:val="005870BC"/>
  </w:style>
  <w:style w:type="paragraph" w:customStyle="1" w:styleId="5C6B9A19F8404072B35A0480DD3C69B9">
    <w:name w:val="5C6B9A19F8404072B35A0480DD3C69B9"/>
    <w:rsid w:val="005870BC"/>
  </w:style>
  <w:style w:type="paragraph" w:customStyle="1" w:styleId="EDD8FABB496F46048A4795A02287E704">
    <w:name w:val="EDD8FABB496F46048A4795A02287E704"/>
    <w:rsid w:val="005870BC"/>
  </w:style>
  <w:style w:type="paragraph" w:customStyle="1" w:styleId="15E227A11C2245D6A0021A13B1EE7E76">
    <w:name w:val="15E227A11C2245D6A0021A13B1EE7E76"/>
    <w:rsid w:val="005870BC"/>
  </w:style>
  <w:style w:type="paragraph" w:customStyle="1" w:styleId="394ECD47D86F4A1A9C75D591ABEE0B4A">
    <w:name w:val="394ECD47D86F4A1A9C75D591ABEE0B4A"/>
    <w:rsid w:val="005870BC"/>
  </w:style>
  <w:style w:type="paragraph" w:customStyle="1" w:styleId="39BB2A76526F4F2295A8AD643C3203C2">
    <w:name w:val="39BB2A76526F4F2295A8AD643C3203C2"/>
    <w:rsid w:val="005870BC"/>
  </w:style>
  <w:style w:type="paragraph" w:customStyle="1" w:styleId="F89BCA50BE524D5BA7260F76EB18341C">
    <w:name w:val="F89BCA50BE524D5BA7260F76EB18341C"/>
    <w:rsid w:val="005870BC"/>
  </w:style>
  <w:style w:type="paragraph" w:customStyle="1" w:styleId="D54884D09DD64999B2B0D348B4884814">
    <w:name w:val="D54884D09DD64999B2B0D348B4884814"/>
    <w:rsid w:val="005870BC"/>
  </w:style>
  <w:style w:type="paragraph" w:customStyle="1" w:styleId="9855E0E1004646D68E52D14786EB342F">
    <w:name w:val="9855E0E1004646D68E52D14786EB342F"/>
    <w:rsid w:val="005870BC"/>
  </w:style>
  <w:style w:type="paragraph" w:customStyle="1" w:styleId="1F17E7FAE30643C6825CB2FF983BD46B">
    <w:name w:val="1F17E7FAE30643C6825CB2FF983BD46B"/>
    <w:rsid w:val="005870BC"/>
  </w:style>
  <w:style w:type="paragraph" w:customStyle="1" w:styleId="E8898CBA483B4E23967D51DC7373D550">
    <w:name w:val="E8898CBA483B4E23967D51DC7373D550"/>
    <w:rsid w:val="005870BC"/>
  </w:style>
  <w:style w:type="paragraph" w:customStyle="1" w:styleId="DC3C87894B6849AD95874B5741970126">
    <w:name w:val="DC3C87894B6849AD95874B5741970126"/>
    <w:rsid w:val="005870BC"/>
  </w:style>
  <w:style w:type="paragraph" w:customStyle="1" w:styleId="F6193301B3154B2CB3E118675733BBCF">
    <w:name w:val="F6193301B3154B2CB3E118675733BBCF"/>
    <w:rsid w:val="005870BC"/>
  </w:style>
  <w:style w:type="paragraph" w:customStyle="1" w:styleId="E6AC8788DA1846C2BFB53678D878B30D">
    <w:name w:val="E6AC8788DA1846C2BFB53678D878B30D"/>
    <w:rsid w:val="005870BC"/>
  </w:style>
  <w:style w:type="paragraph" w:customStyle="1" w:styleId="6032592EA5A74646BA9CF939B4ABA571">
    <w:name w:val="6032592EA5A74646BA9CF939B4ABA571"/>
    <w:rsid w:val="005870BC"/>
  </w:style>
  <w:style w:type="paragraph" w:customStyle="1" w:styleId="5CECEBC5EBD34E149891CA216D4BE41D">
    <w:name w:val="5CECEBC5EBD34E149891CA216D4BE41D"/>
    <w:rsid w:val="005870BC"/>
  </w:style>
  <w:style w:type="paragraph" w:customStyle="1" w:styleId="C86A09B56BE84C348513FE59908D0A89">
    <w:name w:val="C86A09B56BE84C348513FE59908D0A89"/>
    <w:rsid w:val="005870BC"/>
  </w:style>
  <w:style w:type="paragraph" w:customStyle="1" w:styleId="653DB21EECA5449D80CF18A38F30C837">
    <w:name w:val="653DB21EECA5449D80CF18A38F30C837"/>
    <w:rsid w:val="005870BC"/>
  </w:style>
  <w:style w:type="paragraph" w:customStyle="1" w:styleId="AA65934B747446C3A6102ED639B71EA2">
    <w:name w:val="AA65934B747446C3A6102ED639B71EA2"/>
    <w:rsid w:val="005870BC"/>
  </w:style>
  <w:style w:type="paragraph" w:customStyle="1" w:styleId="A93B20185BBD40278B8948476EE5CF42">
    <w:name w:val="A93B20185BBD40278B8948476EE5CF42"/>
    <w:rsid w:val="005870BC"/>
  </w:style>
  <w:style w:type="paragraph" w:customStyle="1" w:styleId="DC6AD6117B52412C8793C7E6CFF7B7CA">
    <w:name w:val="DC6AD6117B52412C8793C7E6CFF7B7CA"/>
    <w:rsid w:val="005870BC"/>
  </w:style>
  <w:style w:type="paragraph" w:customStyle="1" w:styleId="5FB49849B279476286C11260272B064C">
    <w:name w:val="5FB49849B279476286C11260272B064C"/>
    <w:rsid w:val="005870BC"/>
  </w:style>
  <w:style w:type="paragraph" w:customStyle="1" w:styleId="D05E875BE4D045109133AE5A8AF8C599">
    <w:name w:val="D05E875BE4D045109133AE5A8AF8C599"/>
    <w:rsid w:val="005870BC"/>
  </w:style>
  <w:style w:type="paragraph" w:customStyle="1" w:styleId="35B5D159D8EA4864B8563726F26C9B2F">
    <w:name w:val="35B5D159D8EA4864B8563726F26C9B2F"/>
    <w:rsid w:val="005870BC"/>
  </w:style>
  <w:style w:type="paragraph" w:customStyle="1" w:styleId="35697D6042C44C478D6967E536B013FC">
    <w:name w:val="35697D6042C44C478D6967E536B013FC"/>
    <w:rsid w:val="005870BC"/>
  </w:style>
  <w:style w:type="paragraph" w:customStyle="1" w:styleId="B81BEDD9ACB24B47B95AFBC24C1BC52A">
    <w:name w:val="B81BEDD9ACB24B47B95AFBC24C1BC52A"/>
    <w:rsid w:val="005870BC"/>
  </w:style>
  <w:style w:type="paragraph" w:customStyle="1" w:styleId="866DA3EB7B2343418CEF39E15F847869">
    <w:name w:val="866DA3EB7B2343418CEF39E15F847869"/>
    <w:rsid w:val="005870BC"/>
  </w:style>
  <w:style w:type="paragraph" w:customStyle="1" w:styleId="523D7301906445339DC015B70415A7E9">
    <w:name w:val="523D7301906445339DC015B70415A7E9"/>
    <w:rsid w:val="005870BC"/>
  </w:style>
  <w:style w:type="paragraph" w:customStyle="1" w:styleId="A8C70377F4E1487EB9898D3017C93392">
    <w:name w:val="A8C70377F4E1487EB9898D3017C93392"/>
    <w:rsid w:val="005870BC"/>
  </w:style>
  <w:style w:type="paragraph" w:customStyle="1" w:styleId="F3172BFC661B41C38C0031AFE4873A7D">
    <w:name w:val="F3172BFC661B41C38C0031AFE4873A7D"/>
    <w:rsid w:val="005870BC"/>
  </w:style>
  <w:style w:type="paragraph" w:customStyle="1" w:styleId="1158EEF08E6B44E59D2A2E1678745C60">
    <w:name w:val="1158EEF08E6B44E59D2A2E1678745C60"/>
    <w:rsid w:val="005870BC"/>
  </w:style>
  <w:style w:type="paragraph" w:customStyle="1" w:styleId="00D6581A81C54CB6B782129FB0440177">
    <w:name w:val="00D6581A81C54CB6B782129FB0440177"/>
    <w:rsid w:val="005870BC"/>
  </w:style>
  <w:style w:type="paragraph" w:customStyle="1" w:styleId="9B09B0A6B75243BF8F8C09D776CF5D53">
    <w:name w:val="9B09B0A6B75243BF8F8C09D776CF5D53"/>
    <w:rsid w:val="005870BC"/>
  </w:style>
  <w:style w:type="paragraph" w:customStyle="1" w:styleId="BC2F502BE4994E108F80FC6B02ACC249">
    <w:name w:val="BC2F502BE4994E108F80FC6B02ACC249"/>
    <w:rsid w:val="005870BC"/>
  </w:style>
  <w:style w:type="paragraph" w:customStyle="1" w:styleId="30A1116490F9482E9A37273021B241C9">
    <w:name w:val="30A1116490F9482E9A37273021B241C9"/>
    <w:rsid w:val="005870BC"/>
  </w:style>
  <w:style w:type="paragraph" w:customStyle="1" w:styleId="6113A1FAFD0E403680DED0C96F857AE8">
    <w:name w:val="6113A1FAFD0E403680DED0C96F857AE8"/>
    <w:rsid w:val="005870BC"/>
  </w:style>
  <w:style w:type="paragraph" w:customStyle="1" w:styleId="DEA78F3535A54E8EA7C033EDB170DFD1">
    <w:name w:val="DEA78F3535A54E8EA7C033EDB170DFD1"/>
    <w:rsid w:val="005870BC"/>
  </w:style>
  <w:style w:type="paragraph" w:customStyle="1" w:styleId="586A9FF618614618B39BCD732C1F9E1D">
    <w:name w:val="586A9FF618614618B39BCD732C1F9E1D"/>
    <w:rsid w:val="005870BC"/>
  </w:style>
  <w:style w:type="paragraph" w:customStyle="1" w:styleId="FC77D202AF914827B8F25CDEB5329829">
    <w:name w:val="FC77D202AF914827B8F25CDEB5329829"/>
    <w:rsid w:val="005870BC"/>
  </w:style>
  <w:style w:type="paragraph" w:customStyle="1" w:styleId="0D75E301C9124F2DBB865D372061CECD">
    <w:name w:val="0D75E301C9124F2DBB865D372061CECD"/>
    <w:rsid w:val="005870BC"/>
  </w:style>
  <w:style w:type="paragraph" w:customStyle="1" w:styleId="F7F3DBB4EDF24B0FA5F8E3F9F0215FC0">
    <w:name w:val="F7F3DBB4EDF24B0FA5F8E3F9F0215FC0"/>
    <w:rsid w:val="005870BC"/>
  </w:style>
  <w:style w:type="paragraph" w:customStyle="1" w:styleId="2317351417674E00A9C36AC142D25FB9">
    <w:name w:val="2317351417674E00A9C36AC142D25FB9"/>
    <w:rsid w:val="005870BC"/>
  </w:style>
  <w:style w:type="paragraph" w:customStyle="1" w:styleId="C56085AAC06E45AA9DA7962F4CC3DBFC">
    <w:name w:val="C56085AAC06E45AA9DA7962F4CC3DBFC"/>
    <w:rsid w:val="005870BC"/>
  </w:style>
  <w:style w:type="paragraph" w:customStyle="1" w:styleId="64980E5C63E6465282EF40B9C8BC1669">
    <w:name w:val="64980E5C63E6465282EF40B9C8BC1669"/>
    <w:rsid w:val="005870BC"/>
  </w:style>
  <w:style w:type="paragraph" w:customStyle="1" w:styleId="000FFE2B5FCB4BEE8AA0B97BCC14F2BB">
    <w:name w:val="000FFE2B5FCB4BEE8AA0B97BCC14F2BB"/>
    <w:rsid w:val="005870BC"/>
  </w:style>
  <w:style w:type="paragraph" w:customStyle="1" w:styleId="1605CC0E2A874E93B53B2AE7A2FAAE26">
    <w:name w:val="1605CC0E2A874E93B53B2AE7A2FAAE26"/>
    <w:rsid w:val="005870BC"/>
  </w:style>
  <w:style w:type="paragraph" w:customStyle="1" w:styleId="1AE255A6809D45E6B332106A7DEE17D8">
    <w:name w:val="1AE255A6809D45E6B332106A7DEE17D8"/>
    <w:rsid w:val="005870BC"/>
  </w:style>
  <w:style w:type="paragraph" w:customStyle="1" w:styleId="074BE79A80504A9F96C9A05275193605">
    <w:name w:val="074BE79A80504A9F96C9A05275193605"/>
    <w:rsid w:val="005870BC"/>
  </w:style>
  <w:style w:type="paragraph" w:customStyle="1" w:styleId="C05F4D1BC949485AB0CD54C30398D76D">
    <w:name w:val="C05F4D1BC949485AB0CD54C30398D76D"/>
    <w:rsid w:val="005870BC"/>
  </w:style>
  <w:style w:type="paragraph" w:customStyle="1" w:styleId="C5C1AB2E6C2F40ABB4DC142609EC180A">
    <w:name w:val="C5C1AB2E6C2F40ABB4DC142609EC180A"/>
    <w:rsid w:val="005870BC"/>
  </w:style>
  <w:style w:type="paragraph" w:customStyle="1" w:styleId="9A8C69B1A23C4F0EBBEA5EC916E433F2">
    <w:name w:val="9A8C69B1A23C4F0EBBEA5EC916E433F2"/>
    <w:rsid w:val="005870BC"/>
  </w:style>
  <w:style w:type="paragraph" w:customStyle="1" w:styleId="2D3B2C8219C74603B298B0782541ECD7">
    <w:name w:val="2D3B2C8219C74603B298B0782541ECD7"/>
    <w:rsid w:val="005870BC"/>
  </w:style>
  <w:style w:type="paragraph" w:customStyle="1" w:styleId="DABC6FBF5A9A43A38F5445169054D209">
    <w:name w:val="DABC6FBF5A9A43A38F5445169054D209"/>
    <w:rsid w:val="005870BC"/>
  </w:style>
  <w:style w:type="paragraph" w:customStyle="1" w:styleId="86E39A8EA33F475D90C46436BF720937">
    <w:name w:val="86E39A8EA33F475D90C46436BF720937"/>
    <w:rsid w:val="005870BC"/>
  </w:style>
  <w:style w:type="paragraph" w:customStyle="1" w:styleId="D749F38677434F67A2FB43A0A7876864">
    <w:name w:val="D749F38677434F67A2FB43A0A7876864"/>
    <w:rsid w:val="005870BC"/>
  </w:style>
  <w:style w:type="paragraph" w:customStyle="1" w:styleId="48C7F0C1FEBD41B49414546D977F85A5">
    <w:name w:val="48C7F0C1FEBD41B49414546D977F85A5"/>
    <w:rsid w:val="005870BC"/>
  </w:style>
  <w:style w:type="paragraph" w:customStyle="1" w:styleId="3883397B9D1942B38B92D8C38F71489D">
    <w:name w:val="3883397B9D1942B38B92D8C38F71489D"/>
    <w:rsid w:val="005870BC"/>
  </w:style>
  <w:style w:type="paragraph" w:customStyle="1" w:styleId="2D31A71F5E7143859258B743CD5B78B5">
    <w:name w:val="2D31A71F5E7143859258B743CD5B78B5"/>
    <w:rsid w:val="005870BC"/>
  </w:style>
  <w:style w:type="paragraph" w:customStyle="1" w:styleId="1010E58C0DB84283906658EFE8CECED7">
    <w:name w:val="1010E58C0DB84283906658EFE8CECED7"/>
    <w:rsid w:val="005870BC"/>
  </w:style>
  <w:style w:type="paragraph" w:customStyle="1" w:styleId="41E42F1DA242449F8EA06EE192769FF3">
    <w:name w:val="41E42F1DA242449F8EA06EE192769FF3"/>
    <w:rsid w:val="005870BC"/>
  </w:style>
  <w:style w:type="paragraph" w:customStyle="1" w:styleId="0FEF34B1BC2E41229BA27F61279DC4CE">
    <w:name w:val="0FEF34B1BC2E41229BA27F61279DC4CE"/>
    <w:rsid w:val="005870BC"/>
  </w:style>
  <w:style w:type="paragraph" w:customStyle="1" w:styleId="D69D1A29FA684756ACF0B23BC354F523">
    <w:name w:val="D69D1A29FA684756ACF0B23BC354F523"/>
    <w:rsid w:val="005870BC"/>
  </w:style>
  <w:style w:type="paragraph" w:customStyle="1" w:styleId="70792229679A44F0B042B6FC279BCBE2">
    <w:name w:val="70792229679A44F0B042B6FC279BCBE2"/>
    <w:rsid w:val="005870BC"/>
  </w:style>
  <w:style w:type="paragraph" w:customStyle="1" w:styleId="3F91704C714C4BA4B1383CBEB0539FED">
    <w:name w:val="3F91704C714C4BA4B1383CBEB0539FED"/>
    <w:rsid w:val="005870BC"/>
  </w:style>
  <w:style w:type="paragraph" w:customStyle="1" w:styleId="064FC916AEE54A4CA75B8A99AA90024F">
    <w:name w:val="064FC916AEE54A4CA75B8A99AA90024F"/>
    <w:rsid w:val="005870BC"/>
  </w:style>
  <w:style w:type="paragraph" w:customStyle="1" w:styleId="B053E3EED5424C62AAE075962D50A64A">
    <w:name w:val="B053E3EED5424C62AAE075962D50A64A"/>
    <w:rsid w:val="005870BC"/>
  </w:style>
  <w:style w:type="paragraph" w:customStyle="1" w:styleId="B23465FBBC024ECDA34744C77D7251B4">
    <w:name w:val="B23465FBBC024ECDA34744C77D7251B4"/>
    <w:rsid w:val="005870BC"/>
  </w:style>
  <w:style w:type="paragraph" w:customStyle="1" w:styleId="53797F11B6E34D49A9613BB18AF18B38">
    <w:name w:val="53797F11B6E34D49A9613BB18AF18B38"/>
    <w:rsid w:val="005870BC"/>
  </w:style>
  <w:style w:type="paragraph" w:customStyle="1" w:styleId="9F47F13FEDCF4B229C9CD56623432CBC">
    <w:name w:val="9F47F13FEDCF4B229C9CD56623432CBC"/>
    <w:rsid w:val="005870BC"/>
  </w:style>
  <w:style w:type="paragraph" w:customStyle="1" w:styleId="CEA0D4915E554F6583BD41D07AC429D0">
    <w:name w:val="CEA0D4915E554F6583BD41D07AC429D0"/>
    <w:rsid w:val="005870BC"/>
  </w:style>
  <w:style w:type="paragraph" w:customStyle="1" w:styleId="6BA0BC756D304451AAC23875529B7241">
    <w:name w:val="6BA0BC756D304451AAC23875529B7241"/>
    <w:rsid w:val="005870BC"/>
  </w:style>
  <w:style w:type="paragraph" w:customStyle="1" w:styleId="F59CD6AE4858465CB9EC764AB9D9540E">
    <w:name w:val="F59CD6AE4858465CB9EC764AB9D9540E"/>
    <w:rsid w:val="005870BC"/>
  </w:style>
  <w:style w:type="paragraph" w:customStyle="1" w:styleId="C0119EF8486745E1B2B513CC657FEC93">
    <w:name w:val="C0119EF8486745E1B2B513CC657FEC93"/>
    <w:rsid w:val="005870BC"/>
  </w:style>
  <w:style w:type="paragraph" w:customStyle="1" w:styleId="C6261050AF1B4FBA97C81B43860F8978">
    <w:name w:val="C6261050AF1B4FBA97C81B43860F8978"/>
    <w:rsid w:val="005870BC"/>
  </w:style>
  <w:style w:type="paragraph" w:customStyle="1" w:styleId="783897CB86904F41ADA8CC6AE66DC65F">
    <w:name w:val="783897CB86904F41ADA8CC6AE66DC65F"/>
    <w:rsid w:val="005870BC"/>
  </w:style>
  <w:style w:type="paragraph" w:customStyle="1" w:styleId="43E63B20A1F44C95816F2D085EBE798E">
    <w:name w:val="43E63B20A1F44C95816F2D085EBE798E"/>
    <w:rsid w:val="005870BC"/>
  </w:style>
  <w:style w:type="paragraph" w:customStyle="1" w:styleId="767BDD3BBF2B4116B0CE4214514122A2">
    <w:name w:val="767BDD3BBF2B4116B0CE4214514122A2"/>
    <w:rsid w:val="005870BC"/>
  </w:style>
  <w:style w:type="paragraph" w:customStyle="1" w:styleId="628D4056E45C4D26A2146F92046E512A">
    <w:name w:val="628D4056E45C4D26A2146F92046E512A"/>
    <w:rsid w:val="005870BC"/>
  </w:style>
  <w:style w:type="paragraph" w:customStyle="1" w:styleId="98E4773BF0A14E8997BB62342AEDC10C">
    <w:name w:val="98E4773BF0A14E8997BB62342AEDC10C"/>
    <w:rsid w:val="005870BC"/>
  </w:style>
  <w:style w:type="paragraph" w:customStyle="1" w:styleId="B75EFDCED5A64C728A15EE7D8300AB61">
    <w:name w:val="B75EFDCED5A64C728A15EE7D8300AB61"/>
    <w:rsid w:val="005870BC"/>
  </w:style>
  <w:style w:type="paragraph" w:customStyle="1" w:styleId="D7CD562054C9482EA4A9D989AAD7724A">
    <w:name w:val="D7CD562054C9482EA4A9D989AAD7724A"/>
    <w:rsid w:val="005870BC"/>
  </w:style>
  <w:style w:type="paragraph" w:customStyle="1" w:styleId="24D8E8FE2C9E4AB3889E51CF0C552B61">
    <w:name w:val="24D8E8FE2C9E4AB3889E51CF0C552B61"/>
    <w:rsid w:val="005870BC"/>
  </w:style>
  <w:style w:type="paragraph" w:customStyle="1" w:styleId="95A3CED250A74F82ADD416CB3558628C">
    <w:name w:val="95A3CED250A74F82ADD416CB3558628C"/>
    <w:rsid w:val="005870BC"/>
  </w:style>
  <w:style w:type="paragraph" w:customStyle="1" w:styleId="BA8CD35BD4D840E185488B0D53F68907">
    <w:name w:val="BA8CD35BD4D840E185488B0D53F68907"/>
    <w:rsid w:val="005870BC"/>
  </w:style>
  <w:style w:type="paragraph" w:customStyle="1" w:styleId="CAE5E1A5C93147819FC4E07C5F5F9E0D">
    <w:name w:val="CAE5E1A5C93147819FC4E07C5F5F9E0D"/>
    <w:rsid w:val="005870BC"/>
  </w:style>
  <w:style w:type="paragraph" w:customStyle="1" w:styleId="102AF2A46AF9461CACFD199DF8130ED1">
    <w:name w:val="102AF2A46AF9461CACFD199DF8130ED1"/>
    <w:rsid w:val="005870BC"/>
  </w:style>
  <w:style w:type="paragraph" w:customStyle="1" w:styleId="0802A5F335614C3AB54D879515FDBCC0">
    <w:name w:val="0802A5F335614C3AB54D879515FDBCC0"/>
    <w:rsid w:val="005870BC"/>
  </w:style>
  <w:style w:type="paragraph" w:customStyle="1" w:styleId="568A39F3909C4DE1B4A4369B485562DD">
    <w:name w:val="568A39F3909C4DE1B4A4369B485562DD"/>
    <w:rsid w:val="005870BC"/>
  </w:style>
  <w:style w:type="paragraph" w:customStyle="1" w:styleId="90DA6FA6653F4CDF96F7DE0729EEEA3E">
    <w:name w:val="90DA6FA6653F4CDF96F7DE0729EEEA3E"/>
    <w:rsid w:val="005870BC"/>
  </w:style>
  <w:style w:type="paragraph" w:customStyle="1" w:styleId="C88A9547311543F6996F755AC4C37BA7">
    <w:name w:val="C88A9547311543F6996F755AC4C37BA7"/>
    <w:rsid w:val="005870BC"/>
  </w:style>
  <w:style w:type="paragraph" w:customStyle="1" w:styleId="53E972ADE9994363B27CC7FE0C26A3A3">
    <w:name w:val="53E972ADE9994363B27CC7FE0C26A3A3"/>
    <w:rsid w:val="005870BC"/>
  </w:style>
  <w:style w:type="paragraph" w:customStyle="1" w:styleId="F810268604DD48DA83AC270EA5A16A9D">
    <w:name w:val="F810268604DD48DA83AC270EA5A16A9D"/>
    <w:rsid w:val="005870BC"/>
  </w:style>
  <w:style w:type="paragraph" w:customStyle="1" w:styleId="6A5BFB1BB48E4D029E1D297587DD88BC">
    <w:name w:val="6A5BFB1BB48E4D029E1D297587DD88BC"/>
    <w:rsid w:val="005870BC"/>
  </w:style>
  <w:style w:type="paragraph" w:customStyle="1" w:styleId="F2791FD54C3F4D40A88937185CBB0CC5">
    <w:name w:val="F2791FD54C3F4D40A88937185CBB0CC5"/>
    <w:rsid w:val="005870BC"/>
  </w:style>
  <w:style w:type="paragraph" w:customStyle="1" w:styleId="A1322B91E4784BF1B76F423ECABF537E">
    <w:name w:val="A1322B91E4784BF1B76F423ECABF537E"/>
    <w:rsid w:val="005870BC"/>
  </w:style>
  <w:style w:type="paragraph" w:customStyle="1" w:styleId="FCF94FFD385A4CC7A9BB42303C148A6E">
    <w:name w:val="FCF94FFD385A4CC7A9BB42303C148A6E"/>
    <w:rsid w:val="005870BC"/>
  </w:style>
  <w:style w:type="paragraph" w:customStyle="1" w:styleId="2FB7EC4530EE439995ADC1834DC19A97">
    <w:name w:val="2FB7EC4530EE439995ADC1834DC19A97"/>
    <w:rsid w:val="005870BC"/>
  </w:style>
  <w:style w:type="paragraph" w:customStyle="1" w:styleId="CF21848653BF4705ACA2833172D8A11D">
    <w:name w:val="CF21848653BF4705ACA2833172D8A11D"/>
    <w:rsid w:val="005870BC"/>
  </w:style>
  <w:style w:type="paragraph" w:customStyle="1" w:styleId="ABC7C68CE7AC4565BD537FC29877738C">
    <w:name w:val="ABC7C68CE7AC4565BD537FC29877738C"/>
    <w:rsid w:val="005870BC"/>
  </w:style>
  <w:style w:type="paragraph" w:customStyle="1" w:styleId="D477E4D4949348AA8D7237BB41D44F35">
    <w:name w:val="D477E4D4949348AA8D7237BB41D44F35"/>
    <w:rsid w:val="005870BC"/>
  </w:style>
  <w:style w:type="paragraph" w:customStyle="1" w:styleId="7BA290C9F6664F7E823340FDCACCC099">
    <w:name w:val="7BA290C9F6664F7E823340FDCACCC099"/>
    <w:rsid w:val="005870BC"/>
  </w:style>
  <w:style w:type="paragraph" w:customStyle="1" w:styleId="F4CC80860F6E4FE0A02B53BD1FA77B48">
    <w:name w:val="F4CC80860F6E4FE0A02B53BD1FA77B48"/>
    <w:rsid w:val="005870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26BC2F0584CB0BDB5092F8E17DFB5">
    <w:name w:val="1C626BC2F0584CB0BDB5092F8E17DFB5"/>
  </w:style>
  <w:style w:type="paragraph" w:customStyle="1" w:styleId="28C8E6489D2741D49D5499AC84C22A1E">
    <w:name w:val="28C8E6489D2741D49D5499AC84C22A1E"/>
  </w:style>
  <w:style w:type="paragraph" w:customStyle="1" w:styleId="83CD0515F260403FB83B3D7E9DB61C5E">
    <w:name w:val="83CD0515F260403FB83B3D7E9DB61C5E"/>
  </w:style>
  <w:style w:type="paragraph" w:customStyle="1" w:styleId="DDAC93CFBC49498887C8BD23BD812DC0">
    <w:name w:val="DDAC93CFBC49498887C8BD23BD812DC0"/>
  </w:style>
  <w:style w:type="paragraph" w:customStyle="1" w:styleId="A2532C1DA61C4F979A74F557B88A1B3A">
    <w:name w:val="A2532C1DA61C4F979A74F557B88A1B3A"/>
  </w:style>
  <w:style w:type="paragraph" w:customStyle="1" w:styleId="196C5B45E4D940169354E67F6469DB5E">
    <w:name w:val="196C5B45E4D940169354E67F6469DB5E"/>
  </w:style>
  <w:style w:type="paragraph" w:customStyle="1" w:styleId="8055A0D66A184EC9AEF731A0B369C46E">
    <w:name w:val="8055A0D66A184EC9AEF731A0B369C46E"/>
  </w:style>
  <w:style w:type="paragraph" w:customStyle="1" w:styleId="74F1992B8A8149A0AD6FAC648D2F93AE">
    <w:name w:val="74F1992B8A8149A0AD6FAC648D2F93AE"/>
  </w:style>
  <w:style w:type="paragraph" w:customStyle="1" w:styleId="8C9026473F1147B59D18382049F1AC58">
    <w:name w:val="8C9026473F1147B59D18382049F1AC58"/>
  </w:style>
  <w:style w:type="paragraph" w:customStyle="1" w:styleId="6029F7A0437D4E6FA251C9848EBEADF2">
    <w:name w:val="6029F7A0437D4E6FA251C9848EBEADF2"/>
  </w:style>
  <w:style w:type="paragraph" w:customStyle="1" w:styleId="E187CD04327044AD8AC4E430031F7C90">
    <w:name w:val="E187CD04327044AD8AC4E430031F7C90"/>
  </w:style>
  <w:style w:type="paragraph" w:customStyle="1" w:styleId="AB96F2B3F31D4546A2B19F286D82F6F0">
    <w:name w:val="AB96F2B3F31D4546A2B19F286D82F6F0"/>
  </w:style>
  <w:style w:type="paragraph" w:customStyle="1" w:styleId="9513E3FA080D43E58A67512085EFEFE1">
    <w:name w:val="9513E3FA080D43E58A67512085EFEFE1"/>
  </w:style>
  <w:style w:type="paragraph" w:customStyle="1" w:styleId="1F9563C781E642EA8714E4F224285141">
    <w:name w:val="1F9563C781E642EA8714E4F224285141"/>
  </w:style>
  <w:style w:type="paragraph" w:customStyle="1" w:styleId="05D6CD7924734B19BC48774E990F7EB2">
    <w:name w:val="05D6CD7924734B19BC48774E990F7EB2"/>
  </w:style>
  <w:style w:type="paragraph" w:customStyle="1" w:styleId="2BF64BD3FD4E483EADB4FBEA7A89D766">
    <w:name w:val="2BF64BD3FD4E483EADB4FBEA7A89D766"/>
  </w:style>
  <w:style w:type="paragraph" w:customStyle="1" w:styleId="C5F61B95CF114C139336619A2BC7E651">
    <w:name w:val="C5F61B95CF114C139336619A2BC7E651"/>
  </w:style>
  <w:style w:type="paragraph" w:customStyle="1" w:styleId="CDFE8E89620346F0937196584FE6C0D0">
    <w:name w:val="CDFE8E89620346F0937196584FE6C0D0"/>
  </w:style>
  <w:style w:type="paragraph" w:customStyle="1" w:styleId="F3BA4E0CA3894E96AB41DE4CFBC1E4EB">
    <w:name w:val="F3BA4E0CA3894E96AB41DE4CFBC1E4EB"/>
  </w:style>
  <w:style w:type="character" w:styleId="PlaceholderText">
    <w:name w:val="Placeholder Text"/>
    <w:basedOn w:val="DefaultParagraphFont"/>
    <w:uiPriority w:val="99"/>
    <w:unhideWhenUsed/>
    <w:rsid w:val="005870BC"/>
    <w:rPr>
      <w:color w:val="808080"/>
    </w:rPr>
  </w:style>
  <w:style w:type="paragraph" w:customStyle="1" w:styleId="8681AD671A7E400280C1E0B850929668">
    <w:name w:val="8681AD671A7E400280C1E0B850929668"/>
  </w:style>
  <w:style w:type="paragraph" w:customStyle="1" w:styleId="794DBC414D7340C6863C445313A3EE28">
    <w:name w:val="794DBC414D7340C6863C445313A3EE28"/>
  </w:style>
  <w:style w:type="paragraph" w:customStyle="1" w:styleId="CE7BFA8B14C94F63A0ABC6FBD7689AC5">
    <w:name w:val="CE7BFA8B14C94F63A0ABC6FBD7689AC5"/>
  </w:style>
  <w:style w:type="paragraph" w:customStyle="1" w:styleId="750AD603CA9A4A0DA120F1A2309C97FB">
    <w:name w:val="750AD603CA9A4A0DA120F1A2309C97FB"/>
  </w:style>
  <w:style w:type="paragraph" w:customStyle="1" w:styleId="DC341492026F4A6E91A98909821E5FA3">
    <w:name w:val="DC341492026F4A6E91A98909821E5FA3"/>
  </w:style>
  <w:style w:type="paragraph" w:customStyle="1" w:styleId="AC0A28FF6AA14C32B94B6D9A959961D0">
    <w:name w:val="AC0A28FF6AA14C32B94B6D9A959961D0"/>
  </w:style>
  <w:style w:type="paragraph" w:customStyle="1" w:styleId="24AA161B2A994B3B860A90C6B07FFB67">
    <w:name w:val="24AA161B2A994B3B860A90C6B07FFB67"/>
  </w:style>
  <w:style w:type="paragraph" w:customStyle="1" w:styleId="35C7110A2DF343DF8C51CC329F5BCE84">
    <w:name w:val="35C7110A2DF343DF8C51CC329F5BCE84"/>
  </w:style>
  <w:style w:type="paragraph" w:customStyle="1" w:styleId="59CDC3F333724005852180BD28E0B46F">
    <w:name w:val="59CDC3F333724005852180BD28E0B46F"/>
  </w:style>
  <w:style w:type="paragraph" w:customStyle="1" w:styleId="F8EA3468FFBC42C9AEBB1D5E35C17A9B">
    <w:name w:val="F8EA3468FFBC42C9AEBB1D5E35C17A9B"/>
  </w:style>
  <w:style w:type="paragraph" w:customStyle="1" w:styleId="2F98922A18C849F784A430AB6229A995">
    <w:name w:val="2F98922A18C849F784A430AB6229A995"/>
  </w:style>
  <w:style w:type="paragraph" w:customStyle="1" w:styleId="A548975B688F44CD80A75A921860D554">
    <w:name w:val="A548975B688F44CD80A75A921860D554"/>
  </w:style>
  <w:style w:type="paragraph" w:customStyle="1" w:styleId="3E09AC41268F4E49881A9ECD0FD26D2B">
    <w:name w:val="3E09AC41268F4E49881A9ECD0FD26D2B"/>
  </w:style>
  <w:style w:type="paragraph" w:customStyle="1" w:styleId="0442C9EEE77D420782A5236849EAA087">
    <w:name w:val="0442C9EEE77D420782A5236849EAA087"/>
  </w:style>
  <w:style w:type="paragraph" w:customStyle="1" w:styleId="09017769BCCC4479B13D59C774F0865A">
    <w:name w:val="09017769BCCC4479B13D59C774F0865A"/>
  </w:style>
  <w:style w:type="paragraph" w:customStyle="1" w:styleId="98086F48595549A2B7414931E7C70400">
    <w:name w:val="98086F48595549A2B7414931E7C70400"/>
  </w:style>
  <w:style w:type="paragraph" w:customStyle="1" w:styleId="5E5FDC40734F4310A5CEC80ACF6F8759">
    <w:name w:val="5E5FDC40734F4310A5CEC80ACF6F8759"/>
  </w:style>
  <w:style w:type="paragraph" w:customStyle="1" w:styleId="E5C18443B43240CBB8C81435E22A7FE3">
    <w:name w:val="E5C18443B43240CBB8C81435E22A7FE3"/>
  </w:style>
  <w:style w:type="paragraph" w:customStyle="1" w:styleId="50D1026CEB934C379DBB8B78FEDE89E5">
    <w:name w:val="50D1026CEB934C379DBB8B78FEDE89E5"/>
  </w:style>
  <w:style w:type="paragraph" w:customStyle="1" w:styleId="6F3F43465E35451EB42EA578744E258C">
    <w:name w:val="6F3F43465E35451EB42EA578744E258C"/>
  </w:style>
  <w:style w:type="paragraph" w:customStyle="1" w:styleId="AAD23FDA609641CC9BF9A4FF6304F068">
    <w:name w:val="AAD23FDA609641CC9BF9A4FF6304F068"/>
  </w:style>
  <w:style w:type="paragraph" w:customStyle="1" w:styleId="C0A8AC676A5242A195BD4CF34BAC0C26">
    <w:name w:val="C0A8AC676A5242A195BD4CF34BAC0C26"/>
  </w:style>
  <w:style w:type="paragraph" w:customStyle="1" w:styleId="CE9F295D1F0746D480A78088FAA8CC72">
    <w:name w:val="CE9F295D1F0746D480A78088FAA8CC72"/>
  </w:style>
  <w:style w:type="paragraph" w:customStyle="1" w:styleId="7634E88C483E477DA7EF2E3BA0839E19">
    <w:name w:val="7634E88C483E477DA7EF2E3BA0839E19"/>
  </w:style>
  <w:style w:type="paragraph" w:customStyle="1" w:styleId="AE0E76AF647E48529FDDD49793752C41">
    <w:name w:val="AE0E76AF647E48529FDDD49793752C41"/>
  </w:style>
  <w:style w:type="paragraph" w:customStyle="1" w:styleId="C9B98071873C40EDA56E0B07026DDF9E">
    <w:name w:val="C9B98071873C40EDA56E0B07026DDF9E"/>
  </w:style>
  <w:style w:type="paragraph" w:customStyle="1" w:styleId="96195D17ADAA4D0CB81F92555521B729">
    <w:name w:val="96195D17ADAA4D0CB81F92555521B729"/>
  </w:style>
  <w:style w:type="paragraph" w:customStyle="1" w:styleId="0459B3F2F9E348C39824643ED6F08A33">
    <w:name w:val="0459B3F2F9E348C39824643ED6F08A33"/>
  </w:style>
  <w:style w:type="paragraph" w:customStyle="1" w:styleId="7E034479CE6745048B4A99EED08B0A89">
    <w:name w:val="7E034479CE6745048B4A99EED08B0A89"/>
  </w:style>
  <w:style w:type="paragraph" w:customStyle="1" w:styleId="3E089813D6274AF28C396FDABC6FD570">
    <w:name w:val="3E089813D6274AF28C396FDABC6FD570"/>
  </w:style>
  <w:style w:type="paragraph" w:customStyle="1" w:styleId="D6A9C638B08641A48FA5C0D34881D7DE">
    <w:name w:val="D6A9C638B08641A48FA5C0D34881D7DE"/>
  </w:style>
  <w:style w:type="paragraph" w:customStyle="1" w:styleId="F04D2F4CF4BF49EDA9DA4A0258DE7BB1">
    <w:name w:val="F04D2F4CF4BF49EDA9DA4A0258DE7BB1"/>
  </w:style>
  <w:style w:type="paragraph" w:customStyle="1" w:styleId="5EDC50EA27F94861A32DD1D804374305">
    <w:name w:val="5EDC50EA27F94861A32DD1D804374305"/>
  </w:style>
  <w:style w:type="paragraph" w:customStyle="1" w:styleId="BC8A53CA9A7C42ED9167142BC4B2FD15">
    <w:name w:val="BC8A53CA9A7C42ED9167142BC4B2FD15"/>
  </w:style>
  <w:style w:type="paragraph" w:customStyle="1" w:styleId="2F44ED18A64248C78B5892B5DD207F9E">
    <w:name w:val="2F44ED18A64248C78B5892B5DD207F9E"/>
  </w:style>
  <w:style w:type="paragraph" w:customStyle="1" w:styleId="C47E3707434B4F149FD952D8DCF266D3">
    <w:name w:val="C47E3707434B4F149FD952D8DCF266D3"/>
  </w:style>
  <w:style w:type="paragraph" w:customStyle="1" w:styleId="2344D989B1834C7583B8D8C7546ADE61">
    <w:name w:val="2344D989B1834C7583B8D8C7546ADE61"/>
  </w:style>
  <w:style w:type="paragraph" w:customStyle="1" w:styleId="C40DD92DBEEF4C9BA128B9BB5397F5F1">
    <w:name w:val="C40DD92DBEEF4C9BA128B9BB5397F5F1"/>
    <w:rsid w:val="005870BC"/>
  </w:style>
  <w:style w:type="paragraph" w:customStyle="1" w:styleId="5C6B9A19F8404072B35A0480DD3C69B9">
    <w:name w:val="5C6B9A19F8404072B35A0480DD3C69B9"/>
    <w:rsid w:val="005870BC"/>
  </w:style>
  <w:style w:type="paragraph" w:customStyle="1" w:styleId="EDD8FABB496F46048A4795A02287E704">
    <w:name w:val="EDD8FABB496F46048A4795A02287E704"/>
    <w:rsid w:val="005870BC"/>
  </w:style>
  <w:style w:type="paragraph" w:customStyle="1" w:styleId="15E227A11C2245D6A0021A13B1EE7E76">
    <w:name w:val="15E227A11C2245D6A0021A13B1EE7E76"/>
    <w:rsid w:val="005870BC"/>
  </w:style>
  <w:style w:type="paragraph" w:customStyle="1" w:styleId="394ECD47D86F4A1A9C75D591ABEE0B4A">
    <w:name w:val="394ECD47D86F4A1A9C75D591ABEE0B4A"/>
    <w:rsid w:val="005870BC"/>
  </w:style>
  <w:style w:type="paragraph" w:customStyle="1" w:styleId="39BB2A76526F4F2295A8AD643C3203C2">
    <w:name w:val="39BB2A76526F4F2295A8AD643C3203C2"/>
    <w:rsid w:val="005870BC"/>
  </w:style>
  <w:style w:type="paragraph" w:customStyle="1" w:styleId="F89BCA50BE524D5BA7260F76EB18341C">
    <w:name w:val="F89BCA50BE524D5BA7260F76EB18341C"/>
    <w:rsid w:val="005870BC"/>
  </w:style>
  <w:style w:type="paragraph" w:customStyle="1" w:styleId="D54884D09DD64999B2B0D348B4884814">
    <w:name w:val="D54884D09DD64999B2B0D348B4884814"/>
    <w:rsid w:val="005870BC"/>
  </w:style>
  <w:style w:type="paragraph" w:customStyle="1" w:styleId="9855E0E1004646D68E52D14786EB342F">
    <w:name w:val="9855E0E1004646D68E52D14786EB342F"/>
    <w:rsid w:val="005870BC"/>
  </w:style>
  <w:style w:type="paragraph" w:customStyle="1" w:styleId="1F17E7FAE30643C6825CB2FF983BD46B">
    <w:name w:val="1F17E7FAE30643C6825CB2FF983BD46B"/>
    <w:rsid w:val="005870BC"/>
  </w:style>
  <w:style w:type="paragraph" w:customStyle="1" w:styleId="E8898CBA483B4E23967D51DC7373D550">
    <w:name w:val="E8898CBA483B4E23967D51DC7373D550"/>
    <w:rsid w:val="005870BC"/>
  </w:style>
  <w:style w:type="paragraph" w:customStyle="1" w:styleId="DC3C87894B6849AD95874B5741970126">
    <w:name w:val="DC3C87894B6849AD95874B5741970126"/>
    <w:rsid w:val="005870BC"/>
  </w:style>
  <w:style w:type="paragraph" w:customStyle="1" w:styleId="F6193301B3154B2CB3E118675733BBCF">
    <w:name w:val="F6193301B3154B2CB3E118675733BBCF"/>
    <w:rsid w:val="005870BC"/>
  </w:style>
  <w:style w:type="paragraph" w:customStyle="1" w:styleId="E6AC8788DA1846C2BFB53678D878B30D">
    <w:name w:val="E6AC8788DA1846C2BFB53678D878B30D"/>
    <w:rsid w:val="005870BC"/>
  </w:style>
  <w:style w:type="paragraph" w:customStyle="1" w:styleId="6032592EA5A74646BA9CF939B4ABA571">
    <w:name w:val="6032592EA5A74646BA9CF939B4ABA571"/>
    <w:rsid w:val="005870BC"/>
  </w:style>
  <w:style w:type="paragraph" w:customStyle="1" w:styleId="5CECEBC5EBD34E149891CA216D4BE41D">
    <w:name w:val="5CECEBC5EBD34E149891CA216D4BE41D"/>
    <w:rsid w:val="005870BC"/>
  </w:style>
  <w:style w:type="paragraph" w:customStyle="1" w:styleId="C86A09B56BE84C348513FE59908D0A89">
    <w:name w:val="C86A09B56BE84C348513FE59908D0A89"/>
    <w:rsid w:val="005870BC"/>
  </w:style>
  <w:style w:type="paragraph" w:customStyle="1" w:styleId="653DB21EECA5449D80CF18A38F30C837">
    <w:name w:val="653DB21EECA5449D80CF18A38F30C837"/>
    <w:rsid w:val="005870BC"/>
  </w:style>
  <w:style w:type="paragraph" w:customStyle="1" w:styleId="AA65934B747446C3A6102ED639B71EA2">
    <w:name w:val="AA65934B747446C3A6102ED639B71EA2"/>
    <w:rsid w:val="005870BC"/>
  </w:style>
  <w:style w:type="paragraph" w:customStyle="1" w:styleId="A93B20185BBD40278B8948476EE5CF42">
    <w:name w:val="A93B20185BBD40278B8948476EE5CF42"/>
    <w:rsid w:val="005870BC"/>
  </w:style>
  <w:style w:type="paragraph" w:customStyle="1" w:styleId="DC6AD6117B52412C8793C7E6CFF7B7CA">
    <w:name w:val="DC6AD6117B52412C8793C7E6CFF7B7CA"/>
    <w:rsid w:val="005870BC"/>
  </w:style>
  <w:style w:type="paragraph" w:customStyle="1" w:styleId="5FB49849B279476286C11260272B064C">
    <w:name w:val="5FB49849B279476286C11260272B064C"/>
    <w:rsid w:val="005870BC"/>
  </w:style>
  <w:style w:type="paragraph" w:customStyle="1" w:styleId="D05E875BE4D045109133AE5A8AF8C599">
    <w:name w:val="D05E875BE4D045109133AE5A8AF8C599"/>
    <w:rsid w:val="005870BC"/>
  </w:style>
  <w:style w:type="paragraph" w:customStyle="1" w:styleId="35B5D159D8EA4864B8563726F26C9B2F">
    <w:name w:val="35B5D159D8EA4864B8563726F26C9B2F"/>
    <w:rsid w:val="005870BC"/>
  </w:style>
  <w:style w:type="paragraph" w:customStyle="1" w:styleId="35697D6042C44C478D6967E536B013FC">
    <w:name w:val="35697D6042C44C478D6967E536B013FC"/>
    <w:rsid w:val="005870BC"/>
  </w:style>
  <w:style w:type="paragraph" w:customStyle="1" w:styleId="B81BEDD9ACB24B47B95AFBC24C1BC52A">
    <w:name w:val="B81BEDD9ACB24B47B95AFBC24C1BC52A"/>
    <w:rsid w:val="005870BC"/>
  </w:style>
  <w:style w:type="paragraph" w:customStyle="1" w:styleId="866DA3EB7B2343418CEF39E15F847869">
    <w:name w:val="866DA3EB7B2343418CEF39E15F847869"/>
    <w:rsid w:val="005870BC"/>
  </w:style>
  <w:style w:type="paragraph" w:customStyle="1" w:styleId="523D7301906445339DC015B70415A7E9">
    <w:name w:val="523D7301906445339DC015B70415A7E9"/>
    <w:rsid w:val="005870BC"/>
  </w:style>
  <w:style w:type="paragraph" w:customStyle="1" w:styleId="A8C70377F4E1487EB9898D3017C93392">
    <w:name w:val="A8C70377F4E1487EB9898D3017C93392"/>
    <w:rsid w:val="005870BC"/>
  </w:style>
  <w:style w:type="paragraph" w:customStyle="1" w:styleId="F3172BFC661B41C38C0031AFE4873A7D">
    <w:name w:val="F3172BFC661B41C38C0031AFE4873A7D"/>
    <w:rsid w:val="005870BC"/>
  </w:style>
  <w:style w:type="paragraph" w:customStyle="1" w:styleId="1158EEF08E6B44E59D2A2E1678745C60">
    <w:name w:val="1158EEF08E6B44E59D2A2E1678745C60"/>
    <w:rsid w:val="005870BC"/>
  </w:style>
  <w:style w:type="paragraph" w:customStyle="1" w:styleId="00D6581A81C54CB6B782129FB0440177">
    <w:name w:val="00D6581A81C54CB6B782129FB0440177"/>
    <w:rsid w:val="005870BC"/>
  </w:style>
  <w:style w:type="paragraph" w:customStyle="1" w:styleId="9B09B0A6B75243BF8F8C09D776CF5D53">
    <w:name w:val="9B09B0A6B75243BF8F8C09D776CF5D53"/>
    <w:rsid w:val="005870BC"/>
  </w:style>
  <w:style w:type="paragraph" w:customStyle="1" w:styleId="BC2F502BE4994E108F80FC6B02ACC249">
    <w:name w:val="BC2F502BE4994E108F80FC6B02ACC249"/>
    <w:rsid w:val="005870BC"/>
  </w:style>
  <w:style w:type="paragraph" w:customStyle="1" w:styleId="30A1116490F9482E9A37273021B241C9">
    <w:name w:val="30A1116490F9482E9A37273021B241C9"/>
    <w:rsid w:val="005870BC"/>
  </w:style>
  <w:style w:type="paragraph" w:customStyle="1" w:styleId="6113A1FAFD0E403680DED0C96F857AE8">
    <w:name w:val="6113A1FAFD0E403680DED0C96F857AE8"/>
    <w:rsid w:val="005870BC"/>
  </w:style>
  <w:style w:type="paragraph" w:customStyle="1" w:styleId="DEA78F3535A54E8EA7C033EDB170DFD1">
    <w:name w:val="DEA78F3535A54E8EA7C033EDB170DFD1"/>
    <w:rsid w:val="005870BC"/>
  </w:style>
  <w:style w:type="paragraph" w:customStyle="1" w:styleId="586A9FF618614618B39BCD732C1F9E1D">
    <w:name w:val="586A9FF618614618B39BCD732C1F9E1D"/>
    <w:rsid w:val="005870BC"/>
  </w:style>
  <w:style w:type="paragraph" w:customStyle="1" w:styleId="FC77D202AF914827B8F25CDEB5329829">
    <w:name w:val="FC77D202AF914827B8F25CDEB5329829"/>
    <w:rsid w:val="005870BC"/>
  </w:style>
  <w:style w:type="paragraph" w:customStyle="1" w:styleId="0D75E301C9124F2DBB865D372061CECD">
    <w:name w:val="0D75E301C9124F2DBB865D372061CECD"/>
    <w:rsid w:val="005870BC"/>
  </w:style>
  <w:style w:type="paragraph" w:customStyle="1" w:styleId="F7F3DBB4EDF24B0FA5F8E3F9F0215FC0">
    <w:name w:val="F7F3DBB4EDF24B0FA5F8E3F9F0215FC0"/>
    <w:rsid w:val="005870BC"/>
  </w:style>
  <w:style w:type="paragraph" w:customStyle="1" w:styleId="2317351417674E00A9C36AC142D25FB9">
    <w:name w:val="2317351417674E00A9C36AC142D25FB9"/>
    <w:rsid w:val="005870BC"/>
  </w:style>
  <w:style w:type="paragraph" w:customStyle="1" w:styleId="C56085AAC06E45AA9DA7962F4CC3DBFC">
    <w:name w:val="C56085AAC06E45AA9DA7962F4CC3DBFC"/>
    <w:rsid w:val="005870BC"/>
  </w:style>
  <w:style w:type="paragraph" w:customStyle="1" w:styleId="64980E5C63E6465282EF40B9C8BC1669">
    <w:name w:val="64980E5C63E6465282EF40B9C8BC1669"/>
    <w:rsid w:val="005870BC"/>
  </w:style>
  <w:style w:type="paragraph" w:customStyle="1" w:styleId="000FFE2B5FCB4BEE8AA0B97BCC14F2BB">
    <w:name w:val="000FFE2B5FCB4BEE8AA0B97BCC14F2BB"/>
    <w:rsid w:val="005870BC"/>
  </w:style>
  <w:style w:type="paragraph" w:customStyle="1" w:styleId="1605CC0E2A874E93B53B2AE7A2FAAE26">
    <w:name w:val="1605CC0E2A874E93B53B2AE7A2FAAE26"/>
    <w:rsid w:val="005870BC"/>
  </w:style>
  <w:style w:type="paragraph" w:customStyle="1" w:styleId="1AE255A6809D45E6B332106A7DEE17D8">
    <w:name w:val="1AE255A6809D45E6B332106A7DEE17D8"/>
    <w:rsid w:val="005870BC"/>
  </w:style>
  <w:style w:type="paragraph" w:customStyle="1" w:styleId="074BE79A80504A9F96C9A05275193605">
    <w:name w:val="074BE79A80504A9F96C9A05275193605"/>
    <w:rsid w:val="005870BC"/>
  </w:style>
  <w:style w:type="paragraph" w:customStyle="1" w:styleId="C05F4D1BC949485AB0CD54C30398D76D">
    <w:name w:val="C05F4D1BC949485AB0CD54C30398D76D"/>
    <w:rsid w:val="005870BC"/>
  </w:style>
  <w:style w:type="paragraph" w:customStyle="1" w:styleId="C5C1AB2E6C2F40ABB4DC142609EC180A">
    <w:name w:val="C5C1AB2E6C2F40ABB4DC142609EC180A"/>
    <w:rsid w:val="005870BC"/>
  </w:style>
  <w:style w:type="paragraph" w:customStyle="1" w:styleId="9A8C69B1A23C4F0EBBEA5EC916E433F2">
    <w:name w:val="9A8C69B1A23C4F0EBBEA5EC916E433F2"/>
    <w:rsid w:val="005870BC"/>
  </w:style>
  <w:style w:type="paragraph" w:customStyle="1" w:styleId="2D3B2C8219C74603B298B0782541ECD7">
    <w:name w:val="2D3B2C8219C74603B298B0782541ECD7"/>
    <w:rsid w:val="005870BC"/>
  </w:style>
  <w:style w:type="paragraph" w:customStyle="1" w:styleId="DABC6FBF5A9A43A38F5445169054D209">
    <w:name w:val="DABC6FBF5A9A43A38F5445169054D209"/>
    <w:rsid w:val="005870BC"/>
  </w:style>
  <w:style w:type="paragraph" w:customStyle="1" w:styleId="86E39A8EA33F475D90C46436BF720937">
    <w:name w:val="86E39A8EA33F475D90C46436BF720937"/>
    <w:rsid w:val="005870BC"/>
  </w:style>
  <w:style w:type="paragraph" w:customStyle="1" w:styleId="D749F38677434F67A2FB43A0A7876864">
    <w:name w:val="D749F38677434F67A2FB43A0A7876864"/>
    <w:rsid w:val="005870BC"/>
  </w:style>
  <w:style w:type="paragraph" w:customStyle="1" w:styleId="48C7F0C1FEBD41B49414546D977F85A5">
    <w:name w:val="48C7F0C1FEBD41B49414546D977F85A5"/>
    <w:rsid w:val="005870BC"/>
  </w:style>
  <w:style w:type="paragraph" w:customStyle="1" w:styleId="3883397B9D1942B38B92D8C38F71489D">
    <w:name w:val="3883397B9D1942B38B92D8C38F71489D"/>
    <w:rsid w:val="005870BC"/>
  </w:style>
  <w:style w:type="paragraph" w:customStyle="1" w:styleId="2D31A71F5E7143859258B743CD5B78B5">
    <w:name w:val="2D31A71F5E7143859258B743CD5B78B5"/>
    <w:rsid w:val="005870BC"/>
  </w:style>
  <w:style w:type="paragraph" w:customStyle="1" w:styleId="1010E58C0DB84283906658EFE8CECED7">
    <w:name w:val="1010E58C0DB84283906658EFE8CECED7"/>
    <w:rsid w:val="005870BC"/>
  </w:style>
  <w:style w:type="paragraph" w:customStyle="1" w:styleId="41E42F1DA242449F8EA06EE192769FF3">
    <w:name w:val="41E42F1DA242449F8EA06EE192769FF3"/>
    <w:rsid w:val="005870BC"/>
  </w:style>
  <w:style w:type="paragraph" w:customStyle="1" w:styleId="0FEF34B1BC2E41229BA27F61279DC4CE">
    <w:name w:val="0FEF34B1BC2E41229BA27F61279DC4CE"/>
    <w:rsid w:val="005870BC"/>
  </w:style>
  <w:style w:type="paragraph" w:customStyle="1" w:styleId="D69D1A29FA684756ACF0B23BC354F523">
    <w:name w:val="D69D1A29FA684756ACF0B23BC354F523"/>
    <w:rsid w:val="005870BC"/>
  </w:style>
  <w:style w:type="paragraph" w:customStyle="1" w:styleId="70792229679A44F0B042B6FC279BCBE2">
    <w:name w:val="70792229679A44F0B042B6FC279BCBE2"/>
    <w:rsid w:val="005870BC"/>
  </w:style>
  <w:style w:type="paragraph" w:customStyle="1" w:styleId="3F91704C714C4BA4B1383CBEB0539FED">
    <w:name w:val="3F91704C714C4BA4B1383CBEB0539FED"/>
    <w:rsid w:val="005870BC"/>
  </w:style>
  <w:style w:type="paragraph" w:customStyle="1" w:styleId="064FC916AEE54A4CA75B8A99AA90024F">
    <w:name w:val="064FC916AEE54A4CA75B8A99AA90024F"/>
    <w:rsid w:val="005870BC"/>
  </w:style>
  <w:style w:type="paragraph" w:customStyle="1" w:styleId="B053E3EED5424C62AAE075962D50A64A">
    <w:name w:val="B053E3EED5424C62AAE075962D50A64A"/>
    <w:rsid w:val="005870BC"/>
  </w:style>
  <w:style w:type="paragraph" w:customStyle="1" w:styleId="B23465FBBC024ECDA34744C77D7251B4">
    <w:name w:val="B23465FBBC024ECDA34744C77D7251B4"/>
    <w:rsid w:val="005870BC"/>
  </w:style>
  <w:style w:type="paragraph" w:customStyle="1" w:styleId="53797F11B6E34D49A9613BB18AF18B38">
    <w:name w:val="53797F11B6E34D49A9613BB18AF18B38"/>
    <w:rsid w:val="005870BC"/>
  </w:style>
  <w:style w:type="paragraph" w:customStyle="1" w:styleId="9F47F13FEDCF4B229C9CD56623432CBC">
    <w:name w:val="9F47F13FEDCF4B229C9CD56623432CBC"/>
    <w:rsid w:val="005870BC"/>
  </w:style>
  <w:style w:type="paragraph" w:customStyle="1" w:styleId="CEA0D4915E554F6583BD41D07AC429D0">
    <w:name w:val="CEA0D4915E554F6583BD41D07AC429D0"/>
    <w:rsid w:val="005870BC"/>
  </w:style>
  <w:style w:type="paragraph" w:customStyle="1" w:styleId="6BA0BC756D304451AAC23875529B7241">
    <w:name w:val="6BA0BC756D304451AAC23875529B7241"/>
    <w:rsid w:val="005870BC"/>
  </w:style>
  <w:style w:type="paragraph" w:customStyle="1" w:styleId="F59CD6AE4858465CB9EC764AB9D9540E">
    <w:name w:val="F59CD6AE4858465CB9EC764AB9D9540E"/>
    <w:rsid w:val="005870BC"/>
  </w:style>
  <w:style w:type="paragraph" w:customStyle="1" w:styleId="C0119EF8486745E1B2B513CC657FEC93">
    <w:name w:val="C0119EF8486745E1B2B513CC657FEC93"/>
    <w:rsid w:val="005870BC"/>
  </w:style>
  <w:style w:type="paragraph" w:customStyle="1" w:styleId="C6261050AF1B4FBA97C81B43860F8978">
    <w:name w:val="C6261050AF1B4FBA97C81B43860F8978"/>
    <w:rsid w:val="005870BC"/>
  </w:style>
  <w:style w:type="paragraph" w:customStyle="1" w:styleId="783897CB86904F41ADA8CC6AE66DC65F">
    <w:name w:val="783897CB86904F41ADA8CC6AE66DC65F"/>
    <w:rsid w:val="005870BC"/>
  </w:style>
  <w:style w:type="paragraph" w:customStyle="1" w:styleId="43E63B20A1F44C95816F2D085EBE798E">
    <w:name w:val="43E63B20A1F44C95816F2D085EBE798E"/>
    <w:rsid w:val="005870BC"/>
  </w:style>
  <w:style w:type="paragraph" w:customStyle="1" w:styleId="767BDD3BBF2B4116B0CE4214514122A2">
    <w:name w:val="767BDD3BBF2B4116B0CE4214514122A2"/>
    <w:rsid w:val="005870BC"/>
  </w:style>
  <w:style w:type="paragraph" w:customStyle="1" w:styleId="628D4056E45C4D26A2146F92046E512A">
    <w:name w:val="628D4056E45C4D26A2146F92046E512A"/>
    <w:rsid w:val="005870BC"/>
  </w:style>
  <w:style w:type="paragraph" w:customStyle="1" w:styleId="98E4773BF0A14E8997BB62342AEDC10C">
    <w:name w:val="98E4773BF0A14E8997BB62342AEDC10C"/>
    <w:rsid w:val="005870BC"/>
  </w:style>
  <w:style w:type="paragraph" w:customStyle="1" w:styleId="B75EFDCED5A64C728A15EE7D8300AB61">
    <w:name w:val="B75EFDCED5A64C728A15EE7D8300AB61"/>
    <w:rsid w:val="005870BC"/>
  </w:style>
  <w:style w:type="paragraph" w:customStyle="1" w:styleId="D7CD562054C9482EA4A9D989AAD7724A">
    <w:name w:val="D7CD562054C9482EA4A9D989AAD7724A"/>
    <w:rsid w:val="005870BC"/>
  </w:style>
  <w:style w:type="paragraph" w:customStyle="1" w:styleId="24D8E8FE2C9E4AB3889E51CF0C552B61">
    <w:name w:val="24D8E8FE2C9E4AB3889E51CF0C552B61"/>
    <w:rsid w:val="005870BC"/>
  </w:style>
  <w:style w:type="paragraph" w:customStyle="1" w:styleId="95A3CED250A74F82ADD416CB3558628C">
    <w:name w:val="95A3CED250A74F82ADD416CB3558628C"/>
    <w:rsid w:val="005870BC"/>
  </w:style>
  <w:style w:type="paragraph" w:customStyle="1" w:styleId="BA8CD35BD4D840E185488B0D53F68907">
    <w:name w:val="BA8CD35BD4D840E185488B0D53F68907"/>
    <w:rsid w:val="005870BC"/>
  </w:style>
  <w:style w:type="paragraph" w:customStyle="1" w:styleId="CAE5E1A5C93147819FC4E07C5F5F9E0D">
    <w:name w:val="CAE5E1A5C93147819FC4E07C5F5F9E0D"/>
    <w:rsid w:val="005870BC"/>
  </w:style>
  <w:style w:type="paragraph" w:customStyle="1" w:styleId="102AF2A46AF9461CACFD199DF8130ED1">
    <w:name w:val="102AF2A46AF9461CACFD199DF8130ED1"/>
    <w:rsid w:val="005870BC"/>
  </w:style>
  <w:style w:type="paragraph" w:customStyle="1" w:styleId="0802A5F335614C3AB54D879515FDBCC0">
    <w:name w:val="0802A5F335614C3AB54D879515FDBCC0"/>
    <w:rsid w:val="005870BC"/>
  </w:style>
  <w:style w:type="paragraph" w:customStyle="1" w:styleId="568A39F3909C4DE1B4A4369B485562DD">
    <w:name w:val="568A39F3909C4DE1B4A4369B485562DD"/>
    <w:rsid w:val="005870BC"/>
  </w:style>
  <w:style w:type="paragraph" w:customStyle="1" w:styleId="90DA6FA6653F4CDF96F7DE0729EEEA3E">
    <w:name w:val="90DA6FA6653F4CDF96F7DE0729EEEA3E"/>
    <w:rsid w:val="005870BC"/>
  </w:style>
  <w:style w:type="paragraph" w:customStyle="1" w:styleId="C88A9547311543F6996F755AC4C37BA7">
    <w:name w:val="C88A9547311543F6996F755AC4C37BA7"/>
    <w:rsid w:val="005870BC"/>
  </w:style>
  <w:style w:type="paragraph" w:customStyle="1" w:styleId="53E972ADE9994363B27CC7FE0C26A3A3">
    <w:name w:val="53E972ADE9994363B27CC7FE0C26A3A3"/>
    <w:rsid w:val="005870BC"/>
  </w:style>
  <w:style w:type="paragraph" w:customStyle="1" w:styleId="F810268604DD48DA83AC270EA5A16A9D">
    <w:name w:val="F810268604DD48DA83AC270EA5A16A9D"/>
    <w:rsid w:val="005870BC"/>
  </w:style>
  <w:style w:type="paragraph" w:customStyle="1" w:styleId="6A5BFB1BB48E4D029E1D297587DD88BC">
    <w:name w:val="6A5BFB1BB48E4D029E1D297587DD88BC"/>
    <w:rsid w:val="005870BC"/>
  </w:style>
  <w:style w:type="paragraph" w:customStyle="1" w:styleId="F2791FD54C3F4D40A88937185CBB0CC5">
    <w:name w:val="F2791FD54C3F4D40A88937185CBB0CC5"/>
    <w:rsid w:val="005870BC"/>
  </w:style>
  <w:style w:type="paragraph" w:customStyle="1" w:styleId="A1322B91E4784BF1B76F423ECABF537E">
    <w:name w:val="A1322B91E4784BF1B76F423ECABF537E"/>
    <w:rsid w:val="005870BC"/>
  </w:style>
  <w:style w:type="paragraph" w:customStyle="1" w:styleId="FCF94FFD385A4CC7A9BB42303C148A6E">
    <w:name w:val="FCF94FFD385A4CC7A9BB42303C148A6E"/>
    <w:rsid w:val="005870BC"/>
  </w:style>
  <w:style w:type="paragraph" w:customStyle="1" w:styleId="2FB7EC4530EE439995ADC1834DC19A97">
    <w:name w:val="2FB7EC4530EE439995ADC1834DC19A97"/>
    <w:rsid w:val="005870BC"/>
  </w:style>
  <w:style w:type="paragraph" w:customStyle="1" w:styleId="CF21848653BF4705ACA2833172D8A11D">
    <w:name w:val="CF21848653BF4705ACA2833172D8A11D"/>
    <w:rsid w:val="005870BC"/>
  </w:style>
  <w:style w:type="paragraph" w:customStyle="1" w:styleId="ABC7C68CE7AC4565BD537FC29877738C">
    <w:name w:val="ABC7C68CE7AC4565BD537FC29877738C"/>
    <w:rsid w:val="005870BC"/>
  </w:style>
  <w:style w:type="paragraph" w:customStyle="1" w:styleId="D477E4D4949348AA8D7237BB41D44F35">
    <w:name w:val="D477E4D4949348AA8D7237BB41D44F35"/>
    <w:rsid w:val="005870BC"/>
  </w:style>
  <w:style w:type="paragraph" w:customStyle="1" w:styleId="7BA290C9F6664F7E823340FDCACCC099">
    <w:name w:val="7BA290C9F6664F7E823340FDCACCC099"/>
    <w:rsid w:val="005870BC"/>
  </w:style>
  <w:style w:type="paragraph" w:customStyle="1" w:styleId="F4CC80860F6E4FE0A02B53BD1FA77B48">
    <w:name w:val="F4CC80860F6E4FE0A02B53BD1FA77B48"/>
    <w:rsid w:val="005870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ustom Theme">
  <a:themeElements>
    <a:clrScheme name="Oriel">
      <a:dk1>
        <a:sysClr val="windowText" lastClr="000000"/>
      </a:dk1>
      <a:lt1>
        <a:sysClr val="window" lastClr="FFFFFF"/>
      </a:lt1>
      <a:dk2>
        <a:srgbClr val="575F6D"/>
      </a:dk2>
      <a:lt2>
        <a:srgbClr val="FFF39D"/>
      </a:lt2>
      <a:accent1>
        <a:srgbClr val="FF7D26"/>
      </a:accent1>
      <a:accent2>
        <a:srgbClr val="7598D9"/>
      </a:accent2>
      <a:accent3>
        <a:srgbClr val="B32C16"/>
      </a:accent3>
      <a:accent4>
        <a:srgbClr val="F5CD2D"/>
      </a:accent4>
      <a:accent5>
        <a:srgbClr val="AEBAD5"/>
      </a:accent5>
      <a:accent6>
        <a:srgbClr val="777C84"/>
      </a:accent6>
      <a:hlink>
        <a:srgbClr val="EF591E"/>
      </a:hlink>
      <a:folHlink>
        <a:srgbClr val="A7AFC1"/>
      </a:folHlink>
    </a:clrScheme>
    <a:fontScheme name="Office Fonts">
      <a:majorFont>
        <a:latin typeface="Cambria"/>
        <a:ea typeface=""/>
        <a:cs typeface=""/>
        <a:font script="Jpan" typeface="MS Mincho"/>
        <a:font script="Arab" typeface="Times New Roman"/>
        <a:font script="Hang" typeface="Batang"/>
        <a:font script="Hant" typeface="MingLiu"/>
        <a:font script="Hans" typeface="SimSun"/>
        <a:font script="Cyrl" typeface="Times New Roman"/>
        <a:font script="Grek" typeface="Times New Roman"/>
        <a:font script="Hebr" typeface="Times New Roman"/>
        <a:font script="Viet" typeface="Times New Roman"/>
        <a:font script="Thai" typeface="Angsana New"/>
      </a:majorFont>
      <a:minorFont>
        <a:latin typeface="Calibri"/>
        <a:ea typeface=""/>
        <a:cs typeface=""/>
        <a:font script="Jpan" typeface="MS Gothic"/>
        <a:font script="Arab" typeface="Arial"/>
        <a:font script="Hang" typeface="Dotum"/>
        <a:font script="Hant" typeface="PMingLiu"/>
        <a:font script="Hans" typeface="SimHei"/>
        <a:font script="Cyrl" typeface="Arial"/>
        <a:font script="Grek" typeface="Arial"/>
        <a:font script="Hebr" typeface="Arial"/>
        <a:font script="Viet" typeface="Arial"/>
        <a:font script="Thai" typeface="Cordia New"/>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microsoft.com/office/word/2004/10/bibliography" xmlns="http://schemas.microsoft.com/office/word/2004/10/bibliography"/>
</file>

<file path=customXml/itemProps1.xml><?xml version="1.0" encoding="utf-8"?>
<ds:datastoreItem xmlns:ds="http://schemas.openxmlformats.org/officeDocument/2006/customXml" ds:itemID="{1F14FC98-B0C3-45C2-944C-F0D37BBBAB85}">
  <ds:schemaRefs>
    <ds:schemaRef ds:uri="http://schemas.microsoft.com/sharepoint/v3/contenttype/forms"/>
  </ds:schemaRefs>
</ds:datastoreItem>
</file>

<file path=customXml/itemProps2.xml><?xml version="1.0" encoding="utf-8"?>
<ds:datastoreItem xmlns:ds="http://schemas.openxmlformats.org/officeDocument/2006/customXml" ds:itemID="{16A417AF-ADA2-4B6C-BEF7-21E5A7501F21}">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Resume2.dotx</Template>
  <TotalTime>213</TotalTime>
  <Pages>5</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Chronological resume (Blue Line theme)</vt:lpstr>
    </vt:vector>
  </TitlesOfParts>
  <Company/>
  <LinksUpToDate>false</LinksUpToDate>
  <CharactersWithSpaces>10166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(Blue Line theme)</dc:title>
  <dc:creator>Neetika Agarwal</dc:creator>
  <cp:lastModifiedBy>Windows User</cp:lastModifiedBy>
  <cp:revision>15</cp:revision>
  <cp:lastPrinted>2006-08-01T17:47:00Z</cp:lastPrinted>
  <dcterms:created xsi:type="dcterms:W3CDTF">2014-03-06T13:27:00Z</dcterms:created>
  <dcterms:modified xsi:type="dcterms:W3CDTF">2014-03-06T17:15:00Z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TC100726639990</vt:lpwstr>
  </property>
</Properties>
</file>