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-646"/>
        <w:tblW w:w="5241" w:type="pct"/>
        <w:tblCellMar>
          <w:left w:w="115" w:type="dxa"/>
          <w:right w:w="115" w:type="dxa"/>
        </w:tblCellMar>
        <w:tblLook w:val="04A0"/>
      </w:tblPr>
      <w:tblGrid>
        <w:gridCol w:w="302"/>
        <w:gridCol w:w="9750"/>
      </w:tblGrid>
      <w:tr w:rsidR="003372C8" w:rsidRPr="008E3D1A" w:rsidTr="00E50735">
        <w:trPr>
          <w:trHeight w:val="64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72C8" w:rsidRPr="008E3D1A" w:rsidRDefault="003372C8" w:rsidP="00063592">
            <w:pPr>
              <w:rPr>
                <w:rFonts w:ascii="Tahoma" w:hAnsi="Tahoma" w:cs="Tahoma"/>
                <w:b/>
                <w:color w:val="FFFFFF" w:themeColor="background1"/>
                <w:sz w:val="22"/>
                <w:szCs w:val="23"/>
              </w:rPr>
            </w:pPr>
          </w:p>
        </w:tc>
        <w:tc>
          <w:tcPr>
            <w:tcW w:w="9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tbl>
            <w:tblPr>
              <w:tblStyle w:val="TableGrid"/>
              <w:tblW w:w="135" w:type="pct"/>
              <w:tblInd w:w="15" w:type="dxa"/>
              <w:tblLook w:val="04A0"/>
            </w:tblPr>
            <w:tblGrid>
              <w:gridCol w:w="257"/>
            </w:tblGrid>
            <w:tr w:rsidR="00A3370E" w:rsidRPr="008E3D1A" w:rsidTr="00A3370E">
              <w:trPr>
                <w:trHeight w:val="3"/>
              </w:trPr>
              <w:tc>
                <w:tcPr>
                  <w:tcW w:w="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A3370E" w:rsidRPr="008E3D1A" w:rsidRDefault="003B65D4" w:rsidP="00CD545B">
                  <w:pPr>
                    <w:framePr w:hSpace="180" w:wrap="around" w:hAnchor="text" w:y="-646"/>
                    <w:jc w:val="center"/>
                    <w:rPr>
                      <w:rFonts w:ascii="Tahoma" w:hAnsi="Tahoma" w:cs="Tahoma"/>
                      <w:sz w:val="22"/>
                      <w:szCs w:val="24"/>
                    </w:rPr>
                  </w:pPr>
                  <w:r>
                    <w:rPr>
                      <w:rFonts w:ascii="Tahoma" w:hAnsi="Tahoma" w:cs="Tahoma"/>
                      <w:noProof/>
                      <w:sz w:val="22"/>
                      <w:szCs w:val="24"/>
                      <w:lang w:eastAsia="en-US"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7" type="#_x0000_t202" style="position:absolute;left:0;text-align:left;margin-left:68.05pt;margin-top:-13.45pt;width:290.45pt;height:66.85pt;z-index:251658240;mso-position-horizontal-relative:text;mso-position-vertical-relative:text" fillcolor="white [3201]" strokecolor="#a5ab81 [3206]" strokeweight="5pt">
                        <v:stroke linestyle="thickThin"/>
                        <v:shadow on="t" color="#868686" opacity=".5" offset="6pt,-6pt"/>
                        <v:textbox style="mso-next-textbox:#_x0000_s1027">
                          <w:txbxContent>
                            <w:p w:rsidR="00A3370E" w:rsidRDefault="00A3370E" w:rsidP="00A3370E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sz w:val="26"/>
                                  <w:szCs w:val="22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sz w:val="26"/>
                                  <w:szCs w:val="22"/>
                                </w:rPr>
                                <w:t xml:space="preserve">J </w:t>
                              </w:r>
                              <w:proofErr w:type="spellStart"/>
                              <w:r>
                                <w:rPr>
                                  <w:rFonts w:ascii="Arial Black" w:hAnsi="Arial Black"/>
                                  <w:b/>
                                  <w:sz w:val="26"/>
                                  <w:szCs w:val="22"/>
                                </w:rPr>
                                <w:t>Venkateswar</w:t>
                              </w:r>
                              <w:proofErr w:type="spellEnd"/>
                              <w:r>
                                <w:rPr>
                                  <w:rFonts w:ascii="Arial Black" w:hAnsi="Arial Black"/>
                                  <w:b/>
                                  <w:sz w:val="26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A3370E" w:rsidRPr="00A3370E" w:rsidRDefault="003B65D4" w:rsidP="00A3370E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hyperlink r:id="rId9" w:history="1">
                                <w:r w:rsidR="00A3370E" w:rsidRPr="00A3370E">
                                  <w:rPr>
                                    <w:rStyle w:val="Hyperlink"/>
                                    <w:b/>
                                    <w:color w:val="0070C0"/>
                                    <w:sz w:val="22"/>
                                    <w:szCs w:val="22"/>
                                  </w:rPr>
                                  <w:t>jvenkooo@yahoo.com</w:t>
                                </w:r>
                              </w:hyperlink>
                              <w:r w:rsidR="00A3370E" w:rsidRPr="00A3370E">
                                <w:rPr>
                                  <w:b/>
                                  <w:color w:val="0070C0"/>
                                  <w:sz w:val="22"/>
                                  <w:szCs w:val="22"/>
                                </w:rPr>
                                <w:t>,</w:t>
                              </w:r>
                              <w:r w:rsidR="00A3370E" w:rsidRPr="00A3370E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+91 9448 509 739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</w:tr>
          </w:tbl>
          <w:p w:rsidR="00A3370E" w:rsidRDefault="00A3370E" w:rsidP="00063592">
            <w:pPr>
              <w:pStyle w:val="Section"/>
              <w:jc w:val="center"/>
              <w:rPr>
                <w:rFonts w:ascii="Tahoma" w:hAnsi="Tahoma" w:cs="Tahoma"/>
                <w:sz w:val="22"/>
              </w:rPr>
            </w:pPr>
          </w:p>
          <w:p w:rsidR="003372C8" w:rsidRPr="008E3D1A" w:rsidRDefault="00E765B2" w:rsidP="00063592">
            <w:pPr>
              <w:pStyle w:val="Section"/>
              <w:jc w:val="center"/>
              <w:rPr>
                <w:rFonts w:ascii="Tahoma" w:hAnsi="Tahoma" w:cs="Tahoma"/>
                <w:sz w:val="22"/>
              </w:rPr>
            </w:pPr>
            <w:r w:rsidRPr="008E3D1A">
              <w:rPr>
                <w:rFonts w:ascii="Tahoma" w:hAnsi="Tahoma" w:cs="Tahoma"/>
                <w:sz w:val="22"/>
              </w:rPr>
              <w:t xml:space="preserve">EXECUTIVE </w:t>
            </w:r>
            <w:r w:rsidR="00731E3B" w:rsidRPr="008E3D1A">
              <w:rPr>
                <w:rFonts w:ascii="Tahoma" w:hAnsi="Tahoma" w:cs="Tahoma"/>
                <w:sz w:val="22"/>
              </w:rPr>
              <w:t>brief</w:t>
            </w:r>
          </w:p>
          <w:p w:rsidR="003372C8" w:rsidRPr="008E3D1A" w:rsidRDefault="00264216" w:rsidP="00063592">
            <w:pPr>
              <w:rPr>
                <w:rFonts w:ascii="Tahoma" w:hAnsi="Tahoma" w:cs="Tahoma"/>
                <w:sz w:val="20"/>
              </w:rPr>
            </w:pPr>
            <w:r w:rsidRPr="008E3D1A">
              <w:rPr>
                <w:rFonts w:ascii="Tahoma" w:hAnsi="Tahoma" w:cs="Tahoma"/>
                <w:sz w:val="20"/>
              </w:rPr>
              <w:t>Highly</w:t>
            </w:r>
            <w:r w:rsidR="00731E3B" w:rsidRPr="008E3D1A">
              <w:rPr>
                <w:rFonts w:ascii="Tahoma" w:hAnsi="Tahoma" w:cs="Tahoma"/>
                <w:sz w:val="20"/>
              </w:rPr>
              <w:t xml:space="preserve"> Successful, Result Oriented, </w:t>
            </w:r>
            <w:r w:rsidR="00246435" w:rsidRPr="008E3D1A">
              <w:rPr>
                <w:rFonts w:ascii="Tahoma" w:hAnsi="Tahoma" w:cs="Tahoma"/>
                <w:sz w:val="20"/>
              </w:rPr>
              <w:t>Value</w:t>
            </w:r>
            <w:r w:rsidR="00536AF9" w:rsidRPr="008E3D1A">
              <w:rPr>
                <w:rFonts w:ascii="Tahoma" w:hAnsi="Tahoma" w:cs="Tahoma"/>
                <w:sz w:val="20"/>
              </w:rPr>
              <w:t xml:space="preserve"> driven Leader in</w:t>
            </w:r>
            <w:r w:rsidR="00246435" w:rsidRPr="008E3D1A">
              <w:rPr>
                <w:rFonts w:ascii="Tahoma" w:hAnsi="Tahoma" w:cs="Tahoma"/>
                <w:sz w:val="20"/>
              </w:rPr>
              <w:t xml:space="preserve"> </w:t>
            </w:r>
            <w:r w:rsidR="00731E3B" w:rsidRPr="008E3D1A">
              <w:rPr>
                <w:rFonts w:ascii="Tahoma" w:hAnsi="Tahoma" w:cs="Tahoma"/>
                <w:sz w:val="20"/>
              </w:rPr>
              <w:t xml:space="preserve">R&amp;D </w:t>
            </w:r>
            <w:r w:rsidR="002A4779" w:rsidRPr="008E3D1A">
              <w:rPr>
                <w:rFonts w:ascii="Tahoma" w:hAnsi="Tahoma" w:cs="Tahoma"/>
                <w:sz w:val="20"/>
              </w:rPr>
              <w:t>with</w:t>
            </w:r>
            <w:r w:rsidR="00F045F4" w:rsidRPr="008E3D1A">
              <w:rPr>
                <w:rFonts w:ascii="Tahoma" w:hAnsi="Tahoma" w:cs="Tahoma"/>
                <w:sz w:val="20"/>
              </w:rPr>
              <w:t xml:space="preserve"> </w:t>
            </w:r>
            <w:r w:rsidR="00523E2B">
              <w:rPr>
                <w:rFonts w:ascii="Tahoma" w:hAnsi="Tahoma" w:cs="Tahoma"/>
                <w:sz w:val="20"/>
              </w:rPr>
              <w:t>1</w:t>
            </w:r>
            <w:r w:rsidR="00047FF9" w:rsidRPr="008E3D1A">
              <w:rPr>
                <w:rFonts w:ascii="Tahoma" w:hAnsi="Tahoma" w:cs="Tahoma"/>
                <w:sz w:val="20"/>
              </w:rPr>
              <w:t>4</w:t>
            </w:r>
            <w:r w:rsidR="00523F7C" w:rsidRPr="008E3D1A">
              <w:rPr>
                <w:rFonts w:ascii="Tahoma" w:hAnsi="Tahoma" w:cs="Tahoma"/>
                <w:sz w:val="20"/>
              </w:rPr>
              <w:t xml:space="preserve"> years</w:t>
            </w:r>
            <w:r w:rsidR="002A4779" w:rsidRPr="008E3D1A">
              <w:rPr>
                <w:rFonts w:ascii="Tahoma" w:hAnsi="Tahoma" w:cs="Tahoma"/>
                <w:sz w:val="20"/>
              </w:rPr>
              <w:t xml:space="preserve"> of experience</w:t>
            </w:r>
            <w:r w:rsidR="0046424B" w:rsidRPr="008E3D1A">
              <w:rPr>
                <w:rFonts w:ascii="Tahoma" w:hAnsi="Tahoma" w:cs="Tahoma"/>
                <w:sz w:val="20"/>
              </w:rPr>
              <w:t>.</w:t>
            </w:r>
            <w:r w:rsidR="00731E3B" w:rsidRPr="008E3D1A">
              <w:rPr>
                <w:rFonts w:ascii="Tahoma" w:hAnsi="Tahoma" w:cs="Tahoma"/>
                <w:sz w:val="20"/>
              </w:rPr>
              <w:t xml:space="preserve"> Project &amp; Program management </w:t>
            </w:r>
            <w:r w:rsidR="00EA7784" w:rsidRPr="008E3D1A">
              <w:rPr>
                <w:rFonts w:ascii="Tahoma" w:hAnsi="Tahoma" w:cs="Tahoma"/>
                <w:sz w:val="20"/>
              </w:rPr>
              <w:t>in</w:t>
            </w:r>
            <w:r w:rsidR="00F045F4" w:rsidRPr="008E3D1A">
              <w:rPr>
                <w:rFonts w:ascii="Tahoma" w:hAnsi="Tahoma" w:cs="Tahoma"/>
                <w:sz w:val="20"/>
              </w:rPr>
              <w:t xml:space="preserve"> </w:t>
            </w:r>
            <w:r w:rsidR="00731E3B" w:rsidRPr="008E3D1A">
              <w:rPr>
                <w:rFonts w:ascii="Tahoma" w:hAnsi="Tahoma" w:cs="Tahoma"/>
                <w:sz w:val="20"/>
              </w:rPr>
              <w:t>various</w:t>
            </w:r>
            <w:r w:rsidR="00F045F4" w:rsidRPr="008E3D1A">
              <w:rPr>
                <w:rFonts w:ascii="Tahoma" w:hAnsi="Tahoma" w:cs="Tahoma"/>
                <w:sz w:val="20"/>
              </w:rPr>
              <w:t xml:space="preserve"> SDLC</w:t>
            </w:r>
            <w:r w:rsidR="00EA7784" w:rsidRPr="008E3D1A">
              <w:rPr>
                <w:rFonts w:ascii="Tahoma" w:hAnsi="Tahoma" w:cs="Tahoma"/>
                <w:sz w:val="20"/>
              </w:rPr>
              <w:t xml:space="preserve"> projects (</w:t>
            </w:r>
            <w:r w:rsidR="00731E3B" w:rsidRPr="008E3D1A">
              <w:rPr>
                <w:rFonts w:ascii="Tahoma" w:hAnsi="Tahoma" w:cs="Tahoma"/>
                <w:sz w:val="20"/>
              </w:rPr>
              <w:t xml:space="preserve">Development, </w:t>
            </w:r>
            <w:r w:rsidR="00523F7C" w:rsidRPr="008E3D1A">
              <w:rPr>
                <w:rFonts w:ascii="Tahoma" w:hAnsi="Tahoma" w:cs="Tahoma"/>
                <w:sz w:val="20"/>
              </w:rPr>
              <w:t xml:space="preserve">Testing, </w:t>
            </w:r>
            <w:r w:rsidR="00731E3B" w:rsidRPr="008E3D1A">
              <w:rPr>
                <w:rFonts w:ascii="Tahoma" w:hAnsi="Tahoma" w:cs="Tahoma"/>
                <w:sz w:val="20"/>
              </w:rPr>
              <w:t xml:space="preserve">Proof Of Concept, </w:t>
            </w:r>
            <w:r w:rsidR="00523E2B">
              <w:rPr>
                <w:rFonts w:ascii="Tahoma" w:hAnsi="Tahoma" w:cs="Tahoma"/>
                <w:sz w:val="20"/>
              </w:rPr>
              <w:t xml:space="preserve">IOT, </w:t>
            </w:r>
            <w:r w:rsidR="00523F7C" w:rsidRPr="008E3D1A">
              <w:rPr>
                <w:rFonts w:ascii="Tahoma" w:hAnsi="Tahoma" w:cs="Tahoma"/>
                <w:sz w:val="20"/>
              </w:rPr>
              <w:t>Research</w:t>
            </w:r>
            <w:r w:rsidR="00731E3B" w:rsidRPr="008E3D1A">
              <w:rPr>
                <w:rFonts w:ascii="Tahoma" w:hAnsi="Tahoma" w:cs="Tahoma"/>
                <w:sz w:val="20"/>
              </w:rPr>
              <w:t xml:space="preserve"> </w:t>
            </w:r>
            <w:r w:rsidR="00523F7C" w:rsidRPr="008E3D1A">
              <w:rPr>
                <w:rFonts w:ascii="Tahoma" w:hAnsi="Tahoma" w:cs="Tahoma"/>
                <w:sz w:val="20"/>
              </w:rPr>
              <w:t>and</w:t>
            </w:r>
            <w:r w:rsidR="00731E3B" w:rsidRPr="008E3D1A">
              <w:rPr>
                <w:rFonts w:ascii="Tahoma" w:hAnsi="Tahoma" w:cs="Tahoma"/>
                <w:sz w:val="20"/>
              </w:rPr>
              <w:t xml:space="preserve"> Standard</w:t>
            </w:r>
            <w:r w:rsidR="00523F7C" w:rsidRPr="008E3D1A">
              <w:rPr>
                <w:rFonts w:ascii="Tahoma" w:hAnsi="Tahoma" w:cs="Tahoma"/>
                <w:sz w:val="20"/>
              </w:rPr>
              <w:t>ization</w:t>
            </w:r>
            <w:r w:rsidR="00731E3B" w:rsidRPr="008E3D1A">
              <w:rPr>
                <w:rFonts w:ascii="Tahoma" w:hAnsi="Tahoma" w:cs="Tahoma"/>
                <w:sz w:val="20"/>
              </w:rPr>
              <w:t xml:space="preserve">). </w:t>
            </w:r>
            <w:r w:rsidR="0070122C" w:rsidRPr="008E3D1A">
              <w:rPr>
                <w:rFonts w:ascii="Tahoma" w:hAnsi="Tahoma" w:cs="Tahoma"/>
                <w:sz w:val="20"/>
              </w:rPr>
              <w:t>In-depth</w:t>
            </w:r>
            <w:r w:rsidR="00731E3B" w:rsidRPr="008E3D1A">
              <w:rPr>
                <w:rFonts w:ascii="Tahoma" w:hAnsi="Tahoma" w:cs="Tahoma"/>
                <w:sz w:val="20"/>
              </w:rPr>
              <w:t xml:space="preserve"> expertise in </w:t>
            </w:r>
            <w:r w:rsidR="00D35E61" w:rsidRPr="008E3D1A">
              <w:rPr>
                <w:rFonts w:ascii="Tahoma" w:hAnsi="Tahoma" w:cs="Tahoma"/>
                <w:sz w:val="20"/>
              </w:rPr>
              <w:t>W</w:t>
            </w:r>
            <w:r w:rsidR="00731E3B" w:rsidRPr="008E3D1A">
              <w:rPr>
                <w:rFonts w:ascii="Tahoma" w:hAnsi="Tahoma" w:cs="Tahoma"/>
                <w:sz w:val="20"/>
              </w:rPr>
              <w:t xml:space="preserve">ireless </w:t>
            </w:r>
            <w:r w:rsidR="008E3D1A" w:rsidRPr="008E3D1A">
              <w:rPr>
                <w:rFonts w:ascii="Tahoma" w:hAnsi="Tahoma" w:cs="Tahoma"/>
                <w:sz w:val="20"/>
              </w:rPr>
              <w:t>S</w:t>
            </w:r>
            <w:r w:rsidR="00731E3B" w:rsidRPr="008E3D1A">
              <w:rPr>
                <w:rFonts w:ascii="Tahoma" w:hAnsi="Tahoma" w:cs="Tahoma"/>
                <w:sz w:val="20"/>
              </w:rPr>
              <w:t xml:space="preserve">ystems, </w:t>
            </w:r>
            <w:r w:rsidR="00D35E61" w:rsidRPr="008E3D1A">
              <w:rPr>
                <w:rFonts w:ascii="Tahoma" w:hAnsi="Tahoma" w:cs="Tahoma"/>
                <w:sz w:val="20"/>
              </w:rPr>
              <w:t>M</w:t>
            </w:r>
            <w:r w:rsidR="00731E3B" w:rsidRPr="008E3D1A">
              <w:rPr>
                <w:rFonts w:ascii="Tahoma" w:hAnsi="Tahoma" w:cs="Tahoma"/>
                <w:sz w:val="20"/>
              </w:rPr>
              <w:t xml:space="preserve">obile </w:t>
            </w:r>
            <w:r w:rsidR="00D35E61" w:rsidRPr="008E3D1A">
              <w:rPr>
                <w:rFonts w:ascii="Tahoma" w:hAnsi="Tahoma" w:cs="Tahoma"/>
                <w:sz w:val="20"/>
              </w:rPr>
              <w:t>S</w:t>
            </w:r>
            <w:r w:rsidR="00731E3B" w:rsidRPr="008E3D1A">
              <w:rPr>
                <w:rFonts w:ascii="Tahoma" w:hAnsi="Tahoma" w:cs="Tahoma"/>
                <w:sz w:val="20"/>
              </w:rPr>
              <w:t>ervices</w:t>
            </w:r>
            <w:r w:rsidR="00523E2B">
              <w:rPr>
                <w:rFonts w:ascii="Tahoma" w:hAnsi="Tahoma" w:cs="Tahoma"/>
                <w:sz w:val="20"/>
              </w:rPr>
              <w:t>, Connectivity</w:t>
            </w:r>
            <w:r w:rsidR="00731E3B" w:rsidRPr="008E3D1A">
              <w:rPr>
                <w:rFonts w:ascii="Tahoma" w:hAnsi="Tahoma" w:cs="Tahoma"/>
                <w:sz w:val="20"/>
              </w:rPr>
              <w:t xml:space="preserve"> &amp; </w:t>
            </w:r>
            <w:r w:rsidR="00D35E61" w:rsidRPr="008E3D1A">
              <w:rPr>
                <w:rFonts w:ascii="Tahoma" w:hAnsi="Tahoma" w:cs="Tahoma"/>
                <w:sz w:val="20"/>
              </w:rPr>
              <w:t>Home N</w:t>
            </w:r>
            <w:r w:rsidR="00523E2B">
              <w:rPr>
                <w:rFonts w:ascii="Tahoma" w:hAnsi="Tahoma" w:cs="Tahoma"/>
                <w:sz w:val="20"/>
              </w:rPr>
              <w:t xml:space="preserve">etworking technologies. </w:t>
            </w:r>
            <w:r w:rsidR="000C1CED" w:rsidRPr="008E3D1A">
              <w:rPr>
                <w:rFonts w:ascii="Tahoma" w:hAnsi="Tahoma" w:cs="Tahoma"/>
                <w:sz w:val="20"/>
              </w:rPr>
              <w:t>Highly accomplished Patent &amp; Standard</w:t>
            </w:r>
            <w:r w:rsidR="00F045F4" w:rsidRPr="008E3D1A">
              <w:rPr>
                <w:rFonts w:ascii="Tahoma" w:hAnsi="Tahoma" w:cs="Tahoma"/>
                <w:sz w:val="20"/>
              </w:rPr>
              <w:t>ization IPR engineer and mentor for senior researchers.</w:t>
            </w:r>
            <w:r w:rsidR="00536AF9" w:rsidRPr="008E3D1A">
              <w:rPr>
                <w:rFonts w:ascii="Tahoma" w:hAnsi="Tahoma" w:cs="Tahoma"/>
                <w:sz w:val="20"/>
              </w:rPr>
              <w:t xml:space="preserve"> Passionate about learning new things and contributing to growth of organization.</w:t>
            </w:r>
          </w:p>
          <w:p w:rsidR="000C1CED" w:rsidRPr="008E3D1A" w:rsidRDefault="000C1CED" w:rsidP="00063592">
            <w:pPr>
              <w:pStyle w:val="Section"/>
              <w:jc w:val="center"/>
              <w:rPr>
                <w:rFonts w:ascii="Tahoma" w:hAnsi="Tahoma" w:cs="Tahoma"/>
                <w:sz w:val="22"/>
              </w:rPr>
            </w:pPr>
            <w:r w:rsidRPr="008E3D1A">
              <w:rPr>
                <w:rFonts w:ascii="Tahoma" w:hAnsi="Tahoma" w:cs="Tahoma"/>
                <w:sz w:val="22"/>
              </w:rPr>
              <w:t>CORE COMPETENCIES</w:t>
            </w:r>
          </w:p>
          <w:p w:rsidR="000C1CED" w:rsidRPr="008E3D1A" w:rsidRDefault="000C1CED" w:rsidP="00063592">
            <w:pPr>
              <w:pStyle w:val="Section"/>
              <w:jc w:val="both"/>
              <w:rPr>
                <w:rFonts w:ascii="Tahoma" w:hAnsi="Tahoma" w:cs="Tahoma"/>
                <w:caps w:val="0"/>
                <w:color w:val="0070C0"/>
                <w:spacing w:val="0"/>
                <w:sz w:val="22"/>
              </w:rPr>
            </w:pPr>
            <w:r w:rsidRPr="008E3D1A">
              <w:rPr>
                <w:rFonts w:ascii="Tahoma" w:hAnsi="Tahoma" w:cs="Tahoma"/>
                <w:caps w:val="0"/>
                <w:color w:val="0070C0"/>
                <w:spacing w:val="0"/>
                <w:sz w:val="22"/>
              </w:rPr>
              <w:t>Technical</w:t>
            </w:r>
            <w:r w:rsidR="00F045F4" w:rsidRPr="008E3D1A">
              <w:rPr>
                <w:rFonts w:ascii="Tahoma" w:hAnsi="Tahoma" w:cs="Tahoma"/>
                <w:caps w:val="0"/>
                <w:color w:val="0070C0"/>
                <w:spacing w:val="0"/>
                <w:sz w:val="22"/>
              </w:rPr>
              <w:t>:</w:t>
            </w:r>
          </w:p>
          <w:p w:rsidR="000C1CED" w:rsidRPr="008E3D1A" w:rsidRDefault="00910885" w:rsidP="00063592">
            <w:pPr>
              <w:pStyle w:val="ListParagraph"/>
              <w:numPr>
                <w:ilvl w:val="0"/>
                <w:numId w:val="32"/>
              </w:numPr>
              <w:rPr>
                <w:rFonts w:ascii="Tahoma" w:hAnsi="Tahoma" w:cs="Tahoma"/>
                <w:sz w:val="20"/>
              </w:rPr>
            </w:pPr>
            <w:r w:rsidRPr="008E3D1A">
              <w:rPr>
                <w:rFonts w:ascii="Tahoma" w:hAnsi="Tahoma" w:cs="Tahoma"/>
                <w:sz w:val="20"/>
              </w:rPr>
              <w:t xml:space="preserve">Research, Development, </w:t>
            </w:r>
            <w:r w:rsidR="00523E2B">
              <w:rPr>
                <w:rFonts w:ascii="Tahoma" w:hAnsi="Tahoma" w:cs="Tahoma"/>
                <w:sz w:val="20"/>
              </w:rPr>
              <w:t xml:space="preserve">Proof Of Concept, </w:t>
            </w:r>
            <w:r w:rsidR="00523F7C" w:rsidRPr="008E3D1A">
              <w:rPr>
                <w:rFonts w:ascii="Tahoma" w:hAnsi="Tahoma" w:cs="Tahoma"/>
                <w:sz w:val="20"/>
              </w:rPr>
              <w:t>IP making &amp; Standardization</w:t>
            </w:r>
          </w:p>
          <w:p w:rsidR="00910885" w:rsidRDefault="00910885" w:rsidP="00063592">
            <w:pPr>
              <w:pStyle w:val="ListParagraph"/>
              <w:numPr>
                <w:ilvl w:val="1"/>
                <w:numId w:val="32"/>
              </w:numPr>
              <w:rPr>
                <w:rFonts w:ascii="Tahoma" w:hAnsi="Tahoma" w:cs="Tahoma"/>
                <w:sz w:val="20"/>
              </w:rPr>
            </w:pPr>
            <w:r w:rsidRPr="008E3D1A">
              <w:rPr>
                <w:rFonts w:ascii="Tahoma" w:hAnsi="Tahoma" w:cs="Tahoma"/>
                <w:sz w:val="20"/>
              </w:rPr>
              <w:t>Cellular Technology ( 1G,2G,3G,4G</w:t>
            </w:r>
            <w:r w:rsidR="00814FEE" w:rsidRPr="008E3D1A">
              <w:rPr>
                <w:rFonts w:ascii="Tahoma" w:hAnsi="Tahoma" w:cs="Tahoma"/>
                <w:sz w:val="20"/>
              </w:rPr>
              <w:t xml:space="preserve"> LTE</w:t>
            </w:r>
            <w:r w:rsidR="00D35E61" w:rsidRPr="008E3D1A">
              <w:rPr>
                <w:rFonts w:ascii="Tahoma" w:hAnsi="Tahoma" w:cs="Tahoma"/>
                <w:sz w:val="20"/>
              </w:rPr>
              <w:t>, B4G</w:t>
            </w:r>
            <w:r w:rsidRPr="008E3D1A">
              <w:rPr>
                <w:rFonts w:ascii="Tahoma" w:hAnsi="Tahoma" w:cs="Tahoma"/>
                <w:sz w:val="20"/>
              </w:rPr>
              <w:t>)</w:t>
            </w:r>
          </w:p>
          <w:p w:rsidR="00523E2B" w:rsidRPr="008E3D1A" w:rsidRDefault="00523E2B" w:rsidP="00523E2B">
            <w:pPr>
              <w:pStyle w:val="ListParagraph"/>
              <w:numPr>
                <w:ilvl w:val="1"/>
                <w:numId w:val="32"/>
              </w:numPr>
              <w:rPr>
                <w:rFonts w:ascii="Tahoma" w:hAnsi="Tahoma" w:cs="Tahoma"/>
                <w:sz w:val="20"/>
              </w:rPr>
            </w:pPr>
            <w:r w:rsidRPr="008E3D1A">
              <w:rPr>
                <w:rFonts w:ascii="Tahoma" w:hAnsi="Tahoma" w:cs="Tahoma"/>
                <w:sz w:val="20"/>
              </w:rPr>
              <w:t xml:space="preserve">Connectivity Solutions </w:t>
            </w:r>
            <w:r>
              <w:rPr>
                <w:rFonts w:ascii="Tahoma" w:hAnsi="Tahoma" w:cs="Tahoma"/>
                <w:sz w:val="20"/>
              </w:rPr>
              <w:t>–</w:t>
            </w:r>
            <w:r w:rsidRPr="008E3D1A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 xml:space="preserve">Wi-Fi Direct, NFC, </w:t>
            </w:r>
            <w:proofErr w:type="spellStart"/>
            <w:r>
              <w:rPr>
                <w:rFonts w:ascii="Tahoma" w:hAnsi="Tahoma" w:cs="Tahoma"/>
                <w:sz w:val="20"/>
              </w:rPr>
              <w:t>ZigBee</w:t>
            </w:r>
            <w:proofErr w:type="spellEnd"/>
          </w:p>
          <w:p w:rsidR="000C1CED" w:rsidRPr="008E3D1A" w:rsidRDefault="000C1CED" w:rsidP="00063592">
            <w:pPr>
              <w:pStyle w:val="ListParagraph"/>
              <w:numPr>
                <w:ilvl w:val="1"/>
                <w:numId w:val="32"/>
              </w:numPr>
              <w:rPr>
                <w:rFonts w:ascii="Tahoma" w:hAnsi="Tahoma" w:cs="Tahoma"/>
                <w:sz w:val="20"/>
              </w:rPr>
            </w:pPr>
            <w:r w:rsidRPr="008E3D1A">
              <w:rPr>
                <w:rFonts w:ascii="Tahoma" w:hAnsi="Tahoma" w:cs="Tahoma"/>
                <w:sz w:val="20"/>
              </w:rPr>
              <w:t>Home Networking – UPnP,</w:t>
            </w:r>
            <w:r w:rsidR="00910885" w:rsidRPr="008E3D1A">
              <w:rPr>
                <w:rFonts w:ascii="Tahoma" w:hAnsi="Tahoma" w:cs="Tahoma"/>
                <w:sz w:val="20"/>
              </w:rPr>
              <w:t xml:space="preserve"> DLNA</w:t>
            </w:r>
          </w:p>
          <w:p w:rsidR="000C1CED" w:rsidRPr="008E3D1A" w:rsidRDefault="00264216" w:rsidP="00063592">
            <w:pPr>
              <w:pStyle w:val="ListParagraph"/>
              <w:numPr>
                <w:ilvl w:val="1"/>
                <w:numId w:val="32"/>
              </w:numPr>
              <w:rPr>
                <w:rFonts w:ascii="Tahoma" w:hAnsi="Tahoma" w:cs="Tahoma"/>
                <w:sz w:val="20"/>
              </w:rPr>
            </w:pPr>
            <w:r w:rsidRPr="008E3D1A">
              <w:rPr>
                <w:rFonts w:ascii="Tahoma" w:hAnsi="Tahoma" w:cs="Tahoma"/>
                <w:sz w:val="20"/>
              </w:rPr>
              <w:t>Mobile Services – OMA, Rich Communication Suite</w:t>
            </w:r>
          </w:p>
          <w:p w:rsidR="00063592" w:rsidRPr="008E3D1A" w:rsidRDefault="00063592" w:rsidP="00063592">
            <w:pPr>
              <w:pStyle w:val="ListParagraph"/>
              <w:numPr>
                <w:ilvl w:val="0"/>
                <w:numId w:val="32"/>
              </w:numPr>
              <w:rPr>
                <w:rFonts w:ascii="Tahoma" w:hAnsi="Tahoma" w:cs="Tahoma"/>
                <w:sz w:val="20"/>
              </w:rPr>
            </w:pPr>
            <w:r w:rsidRPr="008E3D1A">
              <w:rPr>
                <w:rFonts w:ascii="Tahoma" w:hAnsi="Tahoma" w:cs="Tahoma"/>
                <w:sz w:val="20"/>
              </w:rPr>
              <w:t>3GPP UE Protocol Stac</w:t>
            </w:r>
            <w:r w:rsidR="008E3D1A" w:rsidRPr="008E3D1A">
              <w:rPr>
                <w:rFonts w:ascii="Tahoma" w:hAnsi="Tahoma" w:cs="Tahoma"/>
                <w:sz w:val="20"/>
              </w:rPr>
              <w:t>k development and IOT support</w:t>
            </w:r>
            <w:r w:rsidR="00FD4260">
              <w:rPr>
                <w:rFonts w:ascii="Tahoma" w:hAnsi="Tahoma" w:cs="Tahoma"/>
                <w:sz w:val="20"/>
              </w:rPr>
              <w:t xml:space="preserve"> (3G UMTS)</w:t>
            </w:r>
            <w:r w:rsidR="00E50735">
              <w:rPr>
                <w:rFonts w:ascii="Tahoma" w:hAnsi="Tahoma" w:cs="Tahoma"/>
                <w:sz w:val="20"/>
              </w:rPr>
              <w:t xml:space="preserve"> in C</w:t>
            </w:r>
          </w:p>
          <w:p w:rsidR="00063592" w:rsidRPr="008E3D1A" w:rsidRDefault="00063592" w:rsidP="00063592">
            <w:pPr>
              <w:pStyle w:val="ListParagraph"/>
              <w:numPr>
                <w:ilvl w:val="0"/>
                <w:numId w:val="32"/>
              </w:numPr>
              <w:rPr>
                <w:rFonts w:ascii="Tahoma" w:hAnsi="Tahoma" w:cs="Tahoma"/>
                <w:sz w:val="20"/>
              </w:rPr>
            </w:pPr>
            <w:r w:rsidRPr="008E3D1A">
              <w:rPr>
                <w:rFonts w:ascii="Tahoma" w:hAnsi="Tahoma" w:cs="Tahoma"/>
                <w:sz w:val="20"/>
              </w:rPr>
              <w:t>3GPP WCDMA R4 Core Network stack development and Commercialization</w:t>
            </w:r>
            <w:r w:rsidR="00FD4260">
              <w:rPr>
                <w:rFonts w:ascii="Tahoma" w:hAnsi="Tahoma" w:cs="Tahoma"/>
                <w:sz w:val="20"/>
              </w:rPr>
              <w:t xml:space="preserve"> (Rel-4)</w:t>
            </w:r>
            <w:r w:rsidR="00E50735">
              <w:rPr>
                <w:rFonts w:ascii="Tahoma" w:hAnsi="Tahoma" w:cs="Tahoma"/>
                <w:sz w:val="20"/>
              </w:rPr>
              <w:t>, in C++</w:t>
            </w:r>
          </w:p>
          <w:p w:rsidR="00063592" w:rsidRPr="008E3D1A" w:rsidRDefault="00FD4260" w:rsidP="00063592">
            <w:pPr>
              <w:pStyle w:val="ListParagraph"/>
              <w:numPr>
                <w:ilvl w:val="0"/>
                <w:numId w:val="32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0"/>
              </w:rPr>
              <w:t xml:space="preserve">Technical consultancy for </w:t>
            </w:r>
            <w:r w:rsidR="00063592" w:rsidRPr="008E3D1A">
              <w:rPr>
                <w:rFonts w:ascii="Tahoma" w:hAnsi="Tahoma" w:cs="Tahoma"/>
                <w:sz w:val="20"/>
              </w:rPr>
              <w:t>Development/Solution/Product teams</w:t>
            </w:r>
            <w:r w:rsidR="001B3339">
              <w:rPr>
                <w:rFonts w:ascii="Tahoma" w:hAnsi="Tahoma" w:cs="Tahoma"/>
                <w:sz w:val="20"/>
              </w:rPr>
              <w:t xml:space="preserve"> for new proposals</w:t>
            </w:r>
          </w:p>
          <w:p w:rsidR="000C1CED" w:rsidRPr="008E3D1A" w:rsidRDefault="000C1CED" w:rsidP="00063592">
            <w:pPr>
              <w:pStyle w:val="Section"/>
              <w:jc w:val="both"/>
              <w:rPr>
                <w:rFonts w:ascii="Tahoma" w:hAnsi="Tahoma" w:cs="Tahoma"/>
                <w:caps w:val="0"/>
                <w:color w:val="0070C0"/>
                <w:spacing w:val="0"/>
                <w:sz w:val="22"/>
              </w:rPr>
            </w:pPr>
            <w:r w:rsidRPr="008E3D1A">
              <w:rPr>
                <w:rFonts w:ascii="Tahoma" w:hAnsi="Tahoma" w:cs="Tahoma"/>
                <w:caps w:val="0"/>
                <w:color w:val="0070C0"/>
                <w:spacing w:val="0"/>
                <w:sz w:val="22"/>
              </w:rPr>
              <w:t>Managerial</w:t>
            </w:r>
            <w:r w:rsidR="002C301F">
              <w:rPr>
                <w:rFonts w:ascii="Tahoma" w:hAnsi="Tahoma" w:cs="Tahoma"/>
                <w:caps w:val="0"/>
                <w:color w:val="0070C0"/>
                <w:spacing w:val="0"/>
                <w:sz w:val="22"/>
              </w:rPr>
              <w:t>:</w:t>
            </w:r>
          </w:p>
          <w:p w:rsidR="000C1CED" w:rsidRPr="008E3D1A" w:rsidRDefault="000C1CED" w:rsidP="00063592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sz w:val="20"/>
              </w:rPr>
            </w:pPr>
            <w:r w:rsidRPr="008E3D1A">
              <w:rPr>
                <w:rFonts w:ascii="Tahoma" w:hAnsi="Tahoma" w:cs="Tahoma"/>
                <w:sz w:val="20"/>
              </w:rPr>
              <w:t>Project Management for 9 years – Projects graded “S</w:t>
            </w:r>
            <w:r w:rsidR="00037487" w:rsidRPr="008E3D1A">
              <w:rPr>
                <w:rFonts w:ascii="Tahoma" w:hAnsi="Tahoma" w:cs="Tahoma"/>
                <w:sz w:val="20"/>
              </w:rPr>
              <w:t>- top 10-20%</w:t>
            </w:r>
            <w:r w:rsidRPr="008E3D1A">
              <w:rPr>
                <w:rFonts w:ascii="Tahoma" w:hAnsi="Tahoma" w:cs="Tahoma"/>
                <w:sz w:val="20"/>
              </w:rPr>
              <w:t>” most of the times</w:t>
            </w:r>
          </w:p>
          <w:p w:rsidR="000C1CED" w:rsidRPr="008E3D1A" w:rsidRDefault="000C1CED" w:rsidP="00063592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sz w:val="20"/>
              </w:rPr>
            </w:pPr>
            <w:r w:rsidRPr="008E3D1A">
              <w:rPr>
                <w:rFonts w:ascii="Tahoma" w:hAnsi="Tahoma" w:cs="Tahoma"/>
                <w:sz w:val="20"/>
              </w:rPr>
              <w:t xml:space="preserve">Program Management for </w:t>
            </w:r>
            <w:r w:rsidR="00D557D6">
              <w:rPr>
                <w:rFonts w:ascii="Tahoma" w:hAnsi="Tahoma" w:cs="Tahoma"/>
                <w:sz w:val="20"/>
              </w:rPr>
              <w:t>5</w:t>
            </w:r>
            <w:r w:rsidRPr="008E3D1A">
              <w:rPr>
                <w:rFonts w:ascii="Tahoma" w:hAnsi="Tahoma" w:cs="Tahoma"/>
                <w:sz w:val="20"/>
              </w:rPr>
              <w:t xml:space="preserve"> years – </w:t>
            </w:r>
            <w:r w:rsidR="00D557D6">
              <w:rPr>
                <w:rFonts w:ascii="Tahoma" w:hAnsi="Tahoma" w:cs="Tahoma"/>
                <w:sz w:val="20"/>
              </w:rPr>
              <w:t>Part Head</w:t>
            </w:r>
            <w:r w:rsidRPr="008E3D1A">
              <w:rPr>
                <w:rFonts w:ascii="Tahoma" w:hAnsi="Tahoma" w:cs="Tahoma"/>
                <w:sz w:val="20"/>
              </w:rPr>
              <w:t xml:space="preserve"> for Researc</w:t>
            </w:r>
            <w:r w:rsidR="00523F7C" w:rsidRPr="008E3D1A">
              <w:rPr>
                <w:rFonts w:ascii="Tahoma" w:hAnsi="Tahoma" w:cs="Tahoma"/>
                <w:sz w:val="20"/>
              </w:rPr>
              <w:t>h &amp; Standardization Projects</w:t>
            </w:r>
          </w:p>
          <w:p w:rsidR="00063592" w:rsidRPr="008E3D1A" w:rsidRDefault="000C1CED" w:rsidP="00063592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sz w:val="20"/>
              </w:rPr>
            </w:pPr>
            <w:r w:rsidRPr="008E3D1A">
              <w:rPr>
                <w:rFonts w:ascii="Tahoma" w:hAnsi="Tahoma" w:cs="Tahoma"/>
                <w:sz w:val="20"/>
              </w:rPr>
              <w:t xml:space="preserve">Management projects of </w:t>
            </w:r>
            <w:r w:rsidR="00523F7C" w:rsidRPr="008E3D1A">
              <w:rPr>
                <w:rFonts w:ascii="Tahoma" w:hAnsi="Tahoma" w:cs="Tahoma"/>
                <w:sz w:val="20"/>
              </w:rPr>
              <w:t>Development, Research &amp; Standardization</w:t>
            </w:r>
            <w:r w:rsidRPr="008E3D1A">
              <w:rPr>
                <w:rFonts w:ascii="Tahoma" w:hAnsi="Tahoma" w:cs="Tahoma"/>
                <w:sz w:val="20"/>
              </w:rPr>
              <w:t xml:space="preserve"> SDLC types</w:t>
            </w:r>
            <w:r w:rsidR="00523F7C" w:rsidRPr="008E3D1A">
              <w:rPr>
                <w:rFonts w:ascii="Tahoma" w:hAnsi="Tahoma" w:cs="Tahoma"/>
                <w:sz w:val="20"/>
              </w:rPr>
              <w:t>,</w:t>
            </w:r>
            <w:r w:rsidRPr="008E3D1A">
              <w:rPr>
                <w:rFonts w:ascii="Tahoma" w:hAnsi="Tahoma" w:cs="Tahoma"/>
                <w:sz w:val="20"/>
              </w:rPr>
              <w:t xml:space="preserve"> to successful completion wi</w:t>
            </w:r>
            <w:r w:rsidRPr="008E3D1A">
              <w:rPr>
                <w:rFonts w:ascii="Tahoma" w:hAnsi="Tahoma" w:cs="Tahoma"/>
                <w:b/>
                <w:sz w:val="20"/>
              </w:rPr>
              <w:t>t</w:t>
            </w:r>
            <w:r w:rsidRPr="008E3D1A">
              <w:rPr>
                <w:rFonts w:ascii="Tahoma" w:hAnsi="Tahoma" w:cs="Tahoma"/>
                <w:sz w:val="20"/>
              </w:rPr>
              <w:t>h “Good remarks on Project management” and one of the best “C-SAT surveys”</w:t>
            </w:r>
          </w:p>
          <w:p w:rsidR="000C1CED" w:rsidRDefault="000C1CED" w:rsidP="00063592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sz w:val="22"/>
              </w:rPr>
            </w:pPr>
            <w:r w:rsidRPr="008E3D1A">
              <w:rPr>
                <w:rFonts w:ascii="Tahoma" w:hAnsi="Tahoma" w:cs="Tahoma"/>
                <w:sz w:val="20"/>
              </w:rPr>
              <w:t>Strategy for India Standardization Activities – from last 2 years – Working directly with CTO</w:t>
            </w:r>
            <w:r w:rsidRPr="008E3D1A">
              <w:rPr>
                <w:rFonts w:ascii="Tahoma" w:hAnsi="Tahoma" w:cs="Tahoma"/>
                <w:sz w:val="22"/>
              </w:rPr>
              <w:t xml:space="preserve"> </w:t>
            </w:r>
          </w:p>
          <w:p w:rsidR="003372C8" w:rsidRPr="008E3D1A" w:rsidRDefault="009F23D7" w:rsidP="00063592">
            <w:pPr>
              <w:pStyle w:val="Section"/>
              <w:jc w:val="center"/>
              <w:rPr>
                <w:rFonts w:ascii="Tahoma" w:hAnsi="Tahoma" w:cs="Tahoma"/>
                <w:sz w:val="22"/>
              </w:rPr>
            </w:pPr>
            <w:r w:rsidRPr="008E3D1A">
              <w:rPr>
                <w:rFonts w:ascii="Tahoma" w:hAnsi="Tahoma" w:cs="Tahoma"/>
                <w:sz w:val="22"/>
              </w:rPr>
              <w:t>Education</w:t>
            </w:r>
          </w:p>
          <w:p w:rsidR="00987066" w:rsidRPr="008E3D1A" w:rsidRDefault="00987066" w:rsidP="00063592">
            <w:pPr>
              <w:pStyle w:val="Subsection"/>
              <w:rPr>
                <w:rFonts w:ascii="Tahoma" w:hAnsi="Tahoma" w:cs="Tahoma"/>
                <w:sz w:val="22"/>
              </w:rPr>
            </w:pPr>
          </w:p>
          <w:tbl>
            <w:tblPr>
              <w:tblStyle w:val="TableGrid"/>
              <w:tblW w:w="0" w:type="auto"/>
              <w:tblInd w:w="15" w:type="dxa"/>
              <w:tblLook w:val="04A0"/>
            </w:tblPr>
            <w:tblGrid>
              <w:gridCol w:w="2230"/>
              <w:gridCol w:w="3150"/>
              <w:gridCol w:w="1710"/>
              <w:gridCol w:w="744"/>
              <w:gridCol w:w="1622"/>
            </w:tblGrid>
            <w:tr w:rsidR="00F51E10" w:rsidRPr="008E3D1A" w:rsidTr="002C301F">
              <w:trPr>
                <w:trHeight w:val="1"/>
              </w:trPr>
              <w:tc>
                <w:tcPr>
                  <w:tcW w:w="2230" w:type="dxa"/>
                  <w:shd w:val="clear" w:color="auto" w:fill="EFE0BD" w:themeFill="accent4" w:themeFillTint="66"/>
                </w:tcPr>
                <w:p w:rsidR="00987066" w:rsidRPr="008E3D1A" w:rsidRDefault="00987066" w:rsidP="00CD545B">
                  <w:pPr>
                    <w:pStyle w:val="Category"/>
                    <w:framePr w:hSpace="180" w:wrap="around" w:hAnchor="text" w:y="-646"/>
                    <w:rPr>
                      <w:rFonts w:ascii="Tahoma" w:hAnsi="Tahoma" w:cs="Tahoma"/>
                    </w:rPr>
                  </w:pPr>
                  <w:r w:rsidRPr="008E3D1A">
                    <w:rPr>
                      <w:rFonts w:ascii="Tahoma" w:hAnsi="Tahoma" w:cs="Tahoma"/>
                    </w:rPr>
                    <w:t>Degree</w:t>
                  </w:r>
                </w:p>
              </w:tc>
              <w:tc>
                <w:tcPr>
                  <w:tcW w:w="3150" w:type="dxa"/>
                  <w:shd w:val="clear" w:color="auto" w:fill="EFE0BD" w:themeFill="accent4" w:themeFillTint="66"/>
                </w:tcPr>
                <w:p w:rsidR="00987066" w:rsidRPr="008E3D1A" w:rsidRDefault="00987066" w:rsidP="00CD545B">
                  <w:pPr>
                    <w:pStyle w:val="Category"/>
                    <w:framePr w:hSpace="180" w:wrap="around" w:hAnchor="text" w:y="-646"/>
                    <w:rPr>
                      <w:rFonts w:ascii="Tahoma" w:hAnsi="Tahoma" w:cs="Tahoma"/>
                    </w:rPr>
                  </w:pPr>
                  <w:r w:rsidRPr="008E3D1A">
                    <w:rPr>
                      <w:rFonts w:ascii="Tahoma" w:hAnsi="Tahoma" w:cs="Tahoma"/>
                    </w:rPr>
                    <w:t>Institution</w:t>
                  </w:r>
                </w:p>
              </w:tc>
              <w:tc>
                <w:tcPr>
                  <w:tcW w:w="1710" w:type="dxa"/>
                  <w:shd w:val="clear" w:color="auto" w:fill="EFE0BD" w:themeFill="accent4" w:themeFillTint="66"/>
                </w:tcPr>
                <w:p w:rsidR="00987066" w:rsidRPr="008E3D1A" w:rsidRDefault="00987066" w:rsidP="00CD545B">
                  <w:pPr>
                    <w:pStyle w:val="Category"/>
                    <w:framePr w:hSpace="180" w:wrap="around" w:hAnchor="text" w:y="-646"/>
                    <w:rPr>
                      <w:rFonts w:ascii="Tahoma" w:hAnsi="Tahoma" w:cs="Tahoma"/>
                    </w:rPr>
                  </w:pPr>
                  <w:r w:rsidRPr="008E3D1A">
                    <w:rPr>
                      <w:rFonts w:ascii="Tahoma" w:hAnsi="Tahoma" w:cs="Tahoma"/>
                    </w:rPr>
                    <w:t>Year of Pass</w:t>
                  </w:r>
                </w:p>
              </w:tc>
              <w:tc>
                <w:tcPr>
                  <w:tcW w:w="744" w:type="dxa"/>
                  <w:shd w:val="clear" w:color="auto" w:fill="EFE0BD" w:themeFill="accent4" w:themeFillTint="66"/>
                </w:tcPr>
                <w:p w:rsidR="00987066" w:rsidRPr="008E3D1A" w:rsidRDefault="00987066" w:rsidP="00CD545B">
                  <w:pPr>
                    <w:pStyle w:val="Category"/>
                    <w:framePr w:hSpace="180" w:wrap="around" w:hAnchor="text" w:y="-646"/>
                    <w:rPr>
                      <w:rFonts w:ascii="Tahoma" w:hAnsi="Tahoma" w:cs="Tahoma"/>
                    </w:rPr>
                  </w:pPr>
                  <w:r w:rsidRPr="008E3D1A">
                    <w:rPr>
                      <w:rFonts w:ascii="Tahoma" w:hAnsi="Tahoma" w:cs="Tahoma"/>
                    </w:rPr>
                    <w:t>%</w:t>
                  </w:r>
                </w:p>
              </w:tc>
              <w:tc>
                <w:tcPr>
                  <w:tcW w:w="1622" w:type="dxa"/>
                  <w:shd w:val="clear" w:color="auto" w:fill="EFE0BD" w:themeFill="accent4" w:themeFillTint="66"/>
                </w:tcPr>
                <w:p w:rsidR="00987066" w:rsidRPr="008E3D1A" w:rsidRDefault="00987066" w:rsidP="00CD545B">
                  <w:pPr>
                    <w:pStyle w:val="Category"/>
                    <w:framePr w:hSpace="180" w:wrap="around" w:hAnchor="text" w:y="-646"/>
                    <w:rPr>
                      <w:rFonts w:ascii="Tahoma" w:hAnsi="Tahoma" w:cs="Tahoma"/>
                    </w:rPr>
                  </w:pPr>
                  <w:r w:rsidRPr="008E3D1A">
                    <w:rPr>
                      <w:rFonts w:ascii="Tahoma" w:hAnsi="Tahoma" w:cs="Tahoma"/>
                    </w:rPr>
                    <w:t>Remarks</w:t>
                  </w:r>
                </w:p>
              </w:tc>
            </w:tr>
            <w:tr w:rsidR="00F51E10" w:rsidRPr="008E3D1A" w:rsidTr="002C301F">
              <w:trPr>
                <w:trHeight w:val="1"/>
              </w:trPr>
              <w:tc>
                <w:tcPr>
                  <w:tcW w:w="2230" w:type="dxa"/>
                </w:tcPr>
                <w:p w:rsidR="00987066" w:rsidRPr="008E3D1A" w:rsidRDefault="00987066" w:rsidP="00CD545B">
                  <w:pPr>
                    <w:pStyle w:val="Category"/>
                    <w:framePr w:hSpace="180" w:wrap="around" w:hAnchor="text" w:y="-646"/>
                    <w:rPr>
                      <w:rFonts w:ascii="Tahoma" w:hAnsi="Tahoma" w:cs="Tahoma"/>
                      <w:b w:val="0"/>
                      <w:sz w:val="20"/>
                    </w:rPr>
                  </w:pPr>
                  <w:r w:rsidRPr="008E3D1A">
                    <w:rPr>
                      <w:rFonts w:ascii="Tahoma" w:hAnsi="Tahoma" w:cs="Tahoma"/>
                      <w:b w:val="0"/>
                      <w:sz w:val="20"/>
                    </w:rPr>
                    <w:t xml:space="preserve">BE </w:t>
                  </w:r>
                </w:p>
                <w:p w:rsidR="00987066" w:rsidRPr="008E3D1A" w:rsidRDefault="00987066" w:rsidP="00CD545B">
                  <w:pPr>
                    <w:pStyle w:val="Category"/>
                    <w:framePr w:hSpace="180" w:wrap="around" w:hAnchor="text" w:y="-646"/>
                    <w:rPr>
                      <w:rFonts w:ascii="Tahoma" w:hAnsi="Tahoma" w:cs="Tahoma"/>
                      <w:b w:val="0"/>
                      <w:sz w:val="20"/>
                    </w:rPr>
                  </w:pPr>
                  <w:r w:rsidRPr="008E3D1A">
                    <w:rPr>
                      <w:rFonts w:ascii="Tahoma" w:hAnsi="Tahoma" w:cs="Tahoma"/>
                      <w:b w:val="0"/>
                      <w:sz w:val="20"/>
                    </w:rPr>
                    <w:t>( ECE )</w:t>
                  </w:r>
                </w:p>
              </w:tc>
              <w:tc>
                <w:tcPr>
                  <w:tcW w:w="3150" w:type="dxa"/>
                </w:tcPr>
                <w:p w:rsidR="00987066" w:rsidRPr="008E3D1A" w:rsidRDefault="00987066" w:rsidP="00CD545B">
                  <w:pPr>
                    <w:pStyle w:val="Category"/>
                    <w:framePr w:hSpace="180" w:wrap="around" w:hAnchor="text" w:y="-646"/>
                    <w:rPr>
                      <w:rFonts w:ascii="Tahoma" w:hAnsi="Tahoma" w:cs="Tahoma"/>
                      <w:b w:val="0"/>
                      <w:sz w:val="20"/>
                    </w:rPr>
                  </w:pPr>
                  <w:r w:rsidRPr="008E3D1A">
                    <w:rPr>
                      <w:rFonts w:ascii="Tahoma" w:hAnsi="Tahoma" w:cs="Tahoma"/>
                      <w:b w:val="0"/>
                      <w:sz w:val="20"/>
                    </w:rPr>
                    <w:t xml:space="preserve">SRKR Engineering College, </w:t>
                  </w:r>
                </w:p>
                <w:p w:rsidR="00987066" w:rsidRPr="008E3D1A" w:rsidRDefault="00987066" w:rsidP="00CD545B">
                  <w:pPr>
                    <w:pStyle w:val="Category"/>
                    <w:framePr w:hSpace="180" w:wrap="around" w:hAnchor="text" w:y="-646"/>
                    <w:rPr>
                      <w:rFonts w:ascii="Tahoma" w:hAnsi="Tahoma" w:cs="Tahoma"/>
                      <w:b w:val="0"/>
                      <w:sz w:val="20"/>
                    </w:rPr>
                  </w:pPr>
                  <w:r w:rsidRPr="008E3D1A">
                    <w:rPr>
                      <w:rFonts w:ascii="Tahoma" w:hAnsi="Tahoma" w:cs="Tahoma"/>
                      <w:b w:val="0"/>
                      <w:sz w:val="20"/>
                    </w:rPr>
                    <w:t>Affiliated to Andhra University, AP</w:t>
                  </w:r>
                </w:p>
              </w:tc>
              <w:tc>
                <w:tcPr>
                  <w:tcW w:w="1710" w:type="dxa"/>
                </w:tcPr>
                <w:p w:rsidR="00987066" w:rsidRPr="008E3D1A" w:rsidRDefault="00987066" w:rsidP="00CD545B">
                  <w:pPr>
                    <w:pStyle w:val="Category"/>
                    <w:framePr w:hSpace="180" w:wrap="around" w:hAnchor="text" w:y="-646"/>
                    <w:rPr>
                      <w:rFonts w:ascii="Tahoma" w:hAnsi="Tahoma" w:cs="Tahoma"/>
                      <w:b w:val="0"/>
                      <w:sz w:val="20"/>
                    </w:rPr>
                  </w:pPr>
                  <w:r w:rsidRPr="008E3D1A">
                    <w:rPr>
                      <w:rFonts w:ascii="Tahoma" w:hAnsi="Tahoma" w:cs="Tahoma"/>
                      <w:b w:val="0"/>
                      <w:sz w:val="20"/>
                    </w:rPr>
                    <w:t>1997</w:t>
                  </w:r>
                </w:p>
              </w:tc>
              <w:tc>
                <w:tcPr>
                  <w:tcW w:w="744" w:type="dxa"/>
                </w:tcPr>
                <w:p w:rsidR="00987066" w:rsidRPr="008E3D1A" w:rsidRDefault="00987066" w:rsidP="00CD545B">
                  <w:pPr>
                    <w:pStyle w:val="Category"/>
                    <w:framePr w:hSpace="180" w:wrap="around" w:hAnchor="text" w:y="-646"/>
                    <w:rPr>
                      <w:rFonts w:ascii="Tahoma" w:hAnsi="Tahoma" w:cs="Tahoma"/>
                      <w:b w:val="0"/>
                      <w:sz w:val="20"/>
                    </w:rPr>
                  </w:pPr>
                  <w:r w:rsidRPr="008E3D1A">
                    <w:rPr>
                      <w:rFonts w:ascii="Tahoma" w:hAnsi="Tahoma" w:cs="Tahoma"/>
                      <w:b w:val="0"/>
                      <w:sz w:val="20"/>
                    </w:rPr>
                    <w:t>87.5</w:t>
                  </w:r>
                </w:p>
              </w:tc>
              <w:tc>
                <w:tcPr>
                  <w:tcW w:w="1622" w:type="dxa"/>
                </w:tcPr>
                <w:p w:rsidR="008E3D1A" w:rsidRDefault="008E3D1A" w:rsidP="00CD545B">
                  <w:pPr>
                    <w:pStyle w:val="Category"/>
                    <w:framePr w:hSpace="180" w:wrap="around" w:hAnchor="text" w:y="-646"/>
                    <w:rPr>
                      <w:rFonts w:ascii="Tahoma" w:hAnsi="Tahoma" w:cs="Tahoma"/>
                      <w:b w:val="0"/>
                      <w:sz w:val="20"/>
                    </w:rPr>
                  </w:pPr>
                  <w:r>
                    <w:rPr>
                      <w:rFonts w:ascii="Tahoma" w:hAnsi="Tahoma" w:cs="Tahoma"/>
                      <w:b w:val="0"/>
                      <w:sz w:val="20"/>
                    </w:rPr>
                    <w:t xml:space="preserve">Andhra University </w:t>
                  </w:r>
                </w:p>
                <w:p w:rsidR="00987066" w:rsidRPr="008E3D1A" w:rsidRDefault="00AF73D2" w:rsidP="00CD545B">
                  <w:pPr>
                    <w:pStyle w:val="Category"/>
                    <w:framePr w:hSpace="180" w:wrap="around" w:hAnchor="text" w:y="-646"/>
                    <w:rPr>
                      <w:rFonts w:ascii="Tahoma" w:hAnsi="Tahoma" w:cs="Tahoma"/>
                      <w:b w:val="0"/>
                      <w:sz w:val="20"/>
                    </w:rPr>
                  </w:pPr>
                  <w:r w:rsidRPr="008E3D1A">
                    <w:rPr>
                      <w:rFonts w:ascii="Tahoma" w:hAnsi="Tahoma" w:cs="Tahoma"/>
                      <w:b w:val="0"/>
                      <w:sz w:val="20"/>
                    </w:rPr>
                    <w:t>Gold Medalist</w:t>
                  </w:r>
                </w:p>
              </w:tc>
            </w:tr>
            <w:tr w:rsidR="00F51E10" w:rsidRPr="008E3D1A" w:rsidTr="002C301F">
              <w:trPr>
                <w:trHeight w:val="1"/>
              </w:trPr>
              <w:tc>
                <w:tcPr>
                  <w:tcW w:w="2230" w:type="dxa"/>
                </w:tcPr>
                <w:p w:rsidR="00987066" w:rsidRPr="008E3D1A" w:rsidRDefault="00987066" w:rsidP="00CD545B">
                  <w:pPr>
                    <w:pStyle w:val="Category"/>
                    <w:framePr w:hSpace="180" w:wrap="around" w:hAnchor="text" w:y="-646"/>
                    <w:rPr>
                      <w:rFonts w:ascii="Tahoma" w:hAnsi="Tahoma" w:cs="Tahoma"/>
                      <w:b w:val="0"/>
                      <w:sz w:val="20"/>
                    </w:rPr>
                  </w:pPr>
                  <w:r w:rsidRPr="008E3D1A">
                    <w:rPr>
                      <w:rFonts w:ascii="Tahoma" w:hAnsi="Tahoma" w:cs="Tahoma"/>
                      <w:b w:val="0"/>
                      <w:sz w:val="20"/>
                    </w:rPr>
                    <w:t xml:space="preserve">ME </w:t>
                  </w:r>
                </w:p>
                <w:p w:rsidR="00987066" w:rsidRPr="008E3D1A" w:rsidRDefault="00987066" w:rsidP="00CD545B">
                  <w:pPr>
                    <w:pStyle w:val="Category"/>
                    <w:framePr w:hSpace="180" w:wrap="around" w:hAnchor="text" w:y="-646"/>
                    <w:rPr>
                      <w:rFonts w:ascii="Tahoma" w:hAnsi="Tahoma" w:cs="Tahoma"/>
                      <w:b w:val="0"/>
                      <w:sz w:val="20"/>
                    </w:rPr>
                  </w:pPr>
                  <w:r w:rsidRPr="008E3D1A">
                    <w:rPr>
                      <w:rFonts w:ascii="Tahoma" w:hAnsi="Tahoma" w:cs="Tahoma"/>
                      <w:b w:val="0"/>
                      <w:sz w:val="20"/>
                    </w:rPr>
                    <w:t xml:space="preserve">(Communication </w:t>
                  </w:r>
                  <w:r w:rsidR="00C67CAD" w:rsidRPr="008E3D1A">
                    <w:rPr>
                      <w:rFonts w:ascii="Tahoma" w:hAnsi="Tahoma" w:cs="Tahoma"/>
                      <w:b w:val="0"/>
                      <w:sz w:val="20"/>
                    </w:rPr>
                    <w:t>Systems</w:t>
                  </w:r>
                  <w:r w:rsidRPr="008E3D1A">
                    <w:rPr>
                      <w:rFonts w:ascii="Tahoma" w:hAnsi="Tahoma" w:cs="Tahoma"/>
                      <w:b w:val="0"/>
                      <w:sz w:val="20"/>
                    </w:rPr>
                    <w:t xml:space="preserve"> )</w:t>
                  </w:r>
                </w:p>
              </w:tc>
              <w:tc>
                <w:tcPr>
                  <w:tcW w:w="3150" w:type="dxa"/>
                </w:tcPr>
                <w:p w:rsidR="00987066" w:rsidRPr="008E3D1A" w:rsidRDefault="00987066" w:rsidP="00CD545B">
                  <w:pPr>
                    <w:pStyle w:val="Category"/>
                    <w:framePr w:hSpace="180" w:wrap="around" w:hAnchor="text" w:y="-646"/>
                    <w:rPr>
                      <w:rFonts w:ascii="Tahoma" w:hAnsi="Tahoma" w:cs="Tahoma"/>
                      <w:b w:val="0"/>
                      <w:sz w:val="20"/>
                    </w:rPr>
                  </w:pPr>
                  <w:r w:rsidRPr="008E3D1A">
                    <w:rPr>
                      <w:rFonts w:ascii="Tahoma" w:hAnsi="Tahoma" w:cs="Tahoma"/>
                      <w:b w:val="0"/>
                      <w:sz w:val="20"/>
                    </w:rPr>
                    <w:t xml:space="preserve">NIT, TRICHY, </w:t>
                  </w:r>
                  <w:proofErr w:type="spellStart"/>
                  <w:r w:rsidRPr="008E3D1A">
                    <w:rPr>
                      <w:rFonts w:ascii="Tahoma" w:hAnsi="Tahoma" w:cs="Tahoma"/>
                      <w:b w:val="0"/>
                      <w:sz w:val="20"/>
                    </w:rPr>
                    <w:t>Tamilnadu</w:t>
                  </w:r>
                  <w:proofErr w:type="spellEnd"/>
                  <w:r w:rsidRPr="008E3D1A">
                    <w:rPr>
                      <w:rFonts w:ascii="Tahoma" w:hAnsi="Tahoma" w:cs="Tahoma"/>
                      <w:b w:val="0"/>
                      <w:sz w:val="20"/>
                    </w:rPr>
                    <w:t>.</w:t>
                  </w:r>
                </w:p>
              </w:tc>
              <w:tc>
                <w:tcPr>
                  <w:tcW w:w="1710" w:type="dxa"/>
                </w:tcPr>
                <w:p w:rsidR="00987066" w:rsidRPr="008E3D1A" w:rsidRDefault="00987066" w:rsidP="00CD545B">
                  <w:pPr>
                    <w:pStyle w:val="Category"/>
                    <w:framePr w:hSpace="180" w:wrap="around" w:hAnchor="text" w:y="-646"/>
                    <w:rPr>
                      <w:rFonts w:ascii="Tahoma" w:hAnsi="Tahoma" w:cs="Tahoma"/>
                      <w:b w:val="0"/>
                      <w:sz w:val="20"/>
                    </w:rPr>
                  </w:pPr>
                  <w:r w:rsidRPr="008E3D1A">
                    <w:rPr>
                      <w:rFonts w:ascii="Tahoma" w:hAnsi="Tahoma" w:cs="Tahoma"/>
                      <w:b w:val="0"/>
                      <w:sz w:val="20"/>
                    </w:rPr>
                    <w:t>1999</w:t>
                  </w:r>
                </w:p>
              </w:tc>
              <w:tc>
                <w:tcPr>
                  <w:tcW w:w="744" w:type="dxa"/>
                </w:tcPr>
                <w:p w:rsidR="00987066" w:rsidRPr="008E3D1A" w:rsidRDefault="00987066" w:rsidP="00CD545B">
                  <w:pPr>
                    <w:pStyle w:val="Category"/>
                    <w:framePr w:hSpace="180" w:wrap="around" w:hAnchor="text" w:y="-646"/>
                    <w:rPr>
                      <w:rFonts w:ascii="Tahoma" w:hAnsi="Tahoma" w:cs="Tahoma"/>
                      <w:b w:val="0"/>
                      <w:sz w:val="20"/>
                    </w:rPr>
                  </w:pPr>
                  <w:r w:rsidRPr="008E3D1A">
                    <w:rPr>
                      <w:rFonts w:ascii="Tahoma" w:hAnsi="Tahoma" w:cs="Tahoma"/>
                      <w:b w:val="0"/>
                      <w:sz w:val="20"/>
                    </w:rPr>
                    <w:t>87.1</w:t>
                  </w:r>
                </w:p>
              </w:tc>
              <w:tc>
                <w:tcPr>
                  <w:tcW w:w="1622" w:type="dxa"/>
                </w:tcPr>
                <w:p w:rsidR="00987066" w:rsidRPr="008E3D1A" w:rsidRDefault="00AF73D2" w:rsidP="00CD545B">
                  <w:pPr>
                    <w:pStyle w:val="Category"/>
                    <w:framePr w:hSpace="180" w:wrap="around" w:hAnchor="text" w:y="-646"/>
                    <w:rPr>
                      <w:rFonts w:ascii="Tahoma" w:hAnsi="Tahoma" w:cs="Tahoma"/>
                      <w:b w:val="0"/>
                      <w:sz w:val="20"/>
                    </w:rPr>
                  </w:pPr>
                  <w:r w:rsidRPr="008E3D1A">
                    <w:rPr>
                      <w:rFonts w:ascii="Tahoma" w:hAnsi="Tahoma" w:cs="Tahoma"/>
                      <w:b w:val="0"/>
                      <w:sz w:val="20"/>
                    </w:rPr>
                    <w:t>1</w:t>
                  </w:r>
                  <w:r w:rsidRPr="008E3D1A">
                    <w:rPr>
                      <w:rFonts w:ascii="Tahoma" w:hAnsi="Tahoma" w:cs="Tahoma"/>
                      <w:b w:val="0"/>
                      <w:sz w:val="20"/>
                      <w:vertAlign w:val="superscript"/>
                    </w:rPr>
                    <w:t>st</w:t>
                  </w:r>
                  <w:r w:rsidRPr="008E3D1A">
                    <w:rPr>
                      <w:rFonts w:ascii="Tahoma" w:hAnsi="Tahoma" w:cs="Tahoma"/>
                      <w:b w:val="0"/>
                      <w:sz w:val="20"/>
                    </w:rPr>
                    <w:t xml:space="preserve"> among all ME branches the batch</w:t>
                  </w:r>
                  <w:r w:rsidR="008E3D1A">
                    <w:rPr>
                      <w:rFonts w:ascii="Tahoma" w:hAnsi="Tahoma" w:cs="Tahoma"/>
                      <w:b w:val="0"/>
                      <w:sz w:val="20"/>
                    </w:rPr>
                    <w:t xml:space="preserve"> of </w:t>
                  </w:r>
                </w:p>
              </w:tc>
            </w:tr>
          </w:tbl>
          <w:p w:rsidR="003372C8" w:rsidRPr="008E3D1A" w:rsidRDefault="00910885" w:rsidP="00503663">
            <w:pPr>
              <w:pStyle w:val="Section"/>
              <w:jc w:val="center"/>
              <w:rPr>
                <w:rFonts w:ascii="Tahoma" w:hAnsi="Tahoma" w:cs="Tahoma"/>
                <w:sz w:val="22"/>
              </w:rPr>
            </w:pPr>
            <w:r w:rsidRPr="008E3D1A">
              <w:rPr>
                <w:rFonts w:ascii="Tahoma" w:hAnsi="Tahoma" w:cs="Tahoma"/>
                <w:sz w:val="22"/>
              </w:rPr>
              <w:lastRenderedPageBreak/>
              <w:t>PROFESSIONAL  PROGRESSION</w:t>
            </w:r>
          </w:p>
          <w:p w:rsidR="005C7D17" w:rsidRPr="008E3D1A" w:rsidRDefault="005C7D17" w:rsidP="00063592">
            <w:pPr>
              <w:pStyle w:val="Section"/>
              <w:jc w:val="both"/>
              <w:rPr>
                <w:rFonts w:ascii="Tahoma" w:hAnsi="Tahoma" w:cs="Tahoma"/>
                <w:caps w:val="0"/>
                <w:color w:val="0070C0"/>
                <w:spacing w:val="0"/>
                <w:sz w:val="22"/>
              </w:rPr>
            </w:pPr>
            <w:r w:rsidRPr="008E3D1A">
              <w:rPr>
                <w:rFonts w:ascii="Tahoma" w:hAnsi="Tahoma" w:cs="Tahoma"/>
                <w:caps w:val="0"/>
                <w:color w:val="0070C0"/>
                <w:spacing w:val="0"/>
                <w:sz w:val="22"/>
              </w:rPr>
              <w:t>Career Chronology (Summary):</w:t>
            </w:r>
          </w:p>
          <w:p w:rsidR="00D92702" w:rsidRPr="008E3D1A" w:rsidRDefault="00D92702" w:rsidP="00063592">
            <w:pPr>
              <w:pStyle w:val="Section"/>
              <w:numPr>
                <w:ilvl w:val="0"/>
                <w:numId w:val="29"/>
              </w:numPr>
              <w:jc w:val="both"/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</w:pPr>
            <w:r w:rsidRPr="008E3D1A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Career Started </w:t>
            </w:r>
            <w:r w:rsidR="008E3D1A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in</w:t>
            </w:r>
            <w:r w:rsidRPr="008E3D1A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 Feb’1999 – Campus Placement from NIT, TRICHY to SASKEN</w:t>
            </w:r>
            <w:r w:rsidR="005C7D17" w:rsidRPr="008E3D1A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. Worked as Senior Software Engineer </w:t>
            </w:r>
            <w:r w:rsidR="00564D9C" w:rsidRPr="008E3D1A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&amp; Onsite </w:t>
            </w:r>
            <w:r w:rsidR="008B6F84" w:rsidRPr="008E3D1A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leader</w:t>
            </w:r>
            <w:r w:rsidR="00564D9C" w:rsidRPr="008E3D1A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 </w:t>
            </w:r>
            <w:r w:rsidR="005C7D17" w:rsidRPr="008E3D1A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– TDMA systems for NORTEL from Feb’19999 to May’2001</w:t>
            </w:r>
          </w:p>
          <w:p w:rsidR="005C7D17" w:rsidRPr="008E3D1A" w:rsidRDefault="005C7D17" w:rsidP="00063592">
            <w:pPr>
              <w:pStyle w:val="Section"/>
              <w:numPr>
                <w:ilvl w:val="0"/>
                <w:numId w:val="29"/>
              </w:numPr>
              <w:jc w:val="both"/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</w:pPr>
            <w:r w:rsidRPr="008E3D1A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Working in Samsung India Software Operations from May’2001 till date. Current role : </w:t>
            </w:r>
            <w:r w:rsidR="00487882" w:rsidRPr="008E3D1A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Group Engineering Manager</w:t>
            </w:r>
            <w:r w:rsidRPr="008E3D1A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 &amp; Part Head</w:t>
            </w:r>
            <w:r w:rsidR="00564D9C" w:rsidRPr="008E3D1A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 </w:t>
            </w:r>
            <w:r w:rsidR="00487882" w:rsidRPr="008E3D1A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: </w:t>
            </w:r>
            <w:r w:rsidRPr="008E3D1A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Research &amp; Standards</w:t>
            </w:r>
            <w:r w:rsidR="00D557D6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, reporting directly to CTO</w:t>
            </w:r>
          </w:p>
          <w:p w:rsidR="00685E1A" w:rsidRPr="008E3D1A" w:rsidRDefault="00503663" w:rsidP="00063592">
            <w:pPr>
              <w:pStyle w:val="Section"/>
              <w:numPr>
                <w:ilvl w:val="0"/>
                <w:numId w:val="30"/>
              </w:num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shd w:val="clear" w:color="auto" w:fill="94B6D2" w:themeFill="accent1"/>
              <w:rPr>
                <w:rFonts w:ascii="Tahoma" w:hAnsi="Tahoma" w:cs="Tahoma"/>
                <w:b w:val="0"/>
                <w:caps w:val="0"/>
                <w:color w:val="002060"/>
                <w:spacing w:val="0"/>
                <w:sz w:val="22"/>
              </w:rPr>
            </w:pPr>
            <w:r w:rsidRPr="008E3D1A">
              <w:rPr>
                <w:rFonts w:ascii="Tahoma" w:hAnsi="Tahoma" w:cs="Tahoma"/>
                <w:b w:val="0"/>
                <w:caps w:val="0"/>
                <w:color w:val="002060"/>
                <w:spacing w:val="0"/>
                <w:sz w:val="22"/>
              </w:rPr>
              <w:t>[ May'2001 – TILL DATE ]</w:t>
            </w:r>
            <w:r>
              <w:rPr>
                <w:rFonts w:ascii="Tahoma" w:hAnsi="Tahoma" w:cs="Tahoma"/>
                <w:b w:val="0"/>
                <w:caps w:val="0"/>
                <w:color w:val="002060"/>
                <w:spacing w:val="0"/>
                <w:sz w:val="22"/>
              </w:rPr>
              <w:t xml:space="preserve"> </w:t>
            </w:r>
            <w:r w:rsidR="00685E1A" w:rsidRPr="008E3D1A">
              <w:rPr>
                <w:rFonts w:ascii="Tahoma" w:hAnsi="Tahoma" w:cs="Tahoma"/>
                <w:b w:val="0"/>
                <w:caps w:val="0"/>
                <w:color w:val="002060"/>
                <w:spacing w:val="0"/>
                <w:sz w:val="22"/>
              </w:rPr>
              <w:t xml:space="preserve">SAMSUNG INDIA SOFTWARE OPERATIONS PVT LTD </w:t>
            </w:r>
          </w:p>
          <w:p w:rsidR="00754678" w:rsidRPr="008E3D1A" w:rsidRDefault="00503663" w:rsidP="00063592">
            <w:pPr>
              <w:pStyle w:val="Section"/>
              <w:numPr>
                <w:ilvl w:val="0"/>
                <w:numId w:val="29"/>
              </w:numPr>
              <w:shd w:val="clear" w:color="auto" w:fill="EFE0BD" w:themeFill="accent4" w:themeFillTint="66"/>
              <w:rPr>
                <w:rFonts w:ascii="Tahoma" w:hAnsi="Tahoma" w:cs="Tahoma"/>
                <w:b w:val="0"/>
                <w:caps w:val="0"/>
                <w:color w:val="auto"/>
                <w:spacing w:val="0"/>
                <w:sz w:val="22"/>
              </w:rPr>
            </w:pPr>
            <w:r>
              <w:rPr>
                <w:rFonts w:ascii="Tahoma" w:hAnsi="Tahoma" w:cs="Tahoma"/>
                <w:b w:val="0"/>
                <w:caps w:val="0"/>
                <w:color w:val="auto"/>
                <w:spacing w:val="0"/>
                <w:sz w:val="22"/>
              </w:rPr>
              <w:t xml:space="preserve">[2004-2013] Development Manger, Senior Development Manager, </w:t>
            </w:r>
            <w:r w:rsidR="00754678" w:rsidRPr="008E3D1A">
              <w:rPr>
                <w:rFonts w:ascii="Tahoma" w:hAnsi="Tahoma" w:cs="Tahoma"/>
                <w:b w:val="0"/>
                <w:caps w:val="0"/>
                <w:color w:val="auto"/>
                <w:spacing w:val="0"/>
                <w:sz w:val="22"/>
              </w:rPr>
              <w:t xml:space="preserve">Group Engineering Manager </w:t>
            </w:r>
            <w:r w:rsidR="00B447BE" w:rsidRPr="008E3D1A">
              <w:rPr>
                <w:rFonts w:ascii="Tahoma" w:hAnsi="Tahoma" w:cs="Tahoma"/>
                <w:b w:val="0"/>
                <w:caps w:val="0"/>
                <w:color w:val="auto"/>
                <w:spacing w:val="0"/>
                <w:sz w:val="22"/>
              </w:rPr>
              <w:t xml:space="preserve">, Part </w:t>
            </w:r>
            <w:r>
              <w:rPr>
                <w:rFonts w:ascii="Tahoma" w:hAnsi="Tahoma" w:cs="Tahoma"/>
                <w:b w:val="0"/>
                <w:caps w:val="0"/>
                <w:color w:val="auto"/>
                <w:spacing w:val="0"/>
                <w:sz w:val="22"/>
              </w:rPr>
              <w:t>Head Research &amp; Standards</w:t>
            </w:r>
          </w:p>
          <w:p w:rsidR="008E3D1A" w:rsidRDefault="00523F7C" w:rsidP="00503663">
            <w:pPr>
              <w:pStyle w:val="Section"/>
              <w:numPr>
                <w:ilvl w:val="1"/>
                <w:numId w:val="29"/>
              </w:numPr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</w:pPr>
            <w:r w:rsidRPr="008E3D1A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>Leader for</w:t>
            </w:r>
            <w:r w:rsid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 Advanced T</w:t>
            </w:r>
            <w:r w:rsidR="00754678" w:rsidRPr="008E3D1A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echnology </w:t>
            </w:r>
            <w:r w:rsidR="00C67CAD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>Research</w:t>
            </w:r>
            <w:r w:rsid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 &amp; S</w:t>
            </w:r>
            <w:r w:rsidR="00754678" w:rsidRPr="008E3D1A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>tandardization</w:t>
            </w:r>
            <w:r w:rsid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>, Collaboration across SISO with various product/development teams for new idea review, seeding proposals</w:t>
            </w:r>
            <w:r w:rsidR="00B237B6" w:rsidRPr="008E3D1A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 </w:t>
            </w:r>
          </w:p>
          <w:p w:rsidR="008E3D1A" w:rsidRPr="00A021FE" w:rsidRDefault="00754678" w:rsidP="00A021FE">
            <w:pPr>
              <w:pStyle w:val="Section"/>
              <w:numPr>
                <w:ilvl w:val="1"/>
                <w:numId w:val="29"/>
              </w:numPr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</w:pPr>
            <w:r w:rsidRP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>Research &amp;</w:t>
            </w:r>
            <w:r w:rsidR="00882AEC" w:rsidRP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 Guiding</w:t>
            </w:r>
            <w:r w:rsidRP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 </w:t>
            </w:r>
            <w:r w:rsidR="00882AEC" w:rsidRP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senior research members </w:t>
            </w:r>
            <w:r w:rsidRP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in </w:t>
            </w:r>
            <w:r w:rsidR="00882AEC" w:rsidRP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>diverse s</w:t>
            </w:r>
            <w:r w:rsidRP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>tandards Domains</w:t>
            </w:r>
            <w:r w:rsid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>, Global SDO : 3</w:t>
            </w:r>
            <w:r w:rsidR="00A021FE" w:rsidRPr="008E3D1A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GPP (LTE &amp; LTE-Adv) </w:t>
            </w:r>
            <w:r w:rsid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>, OMA, RCS, Wi-Fi Alliance, UPnP</w:t>
            </w:r>
          </w:p>
          <w:p w:rsidR="00B237B6" w:rsidRPr="008E3D1A" w:rsidRDefault="00A021FE" w:rsidP="00503663">
            <w:pPr>
              <w:pStyle w:val="Section"/>
              <w:numPr>
                <w:ilvl w:val="1"/>
                <w:numId w:val="29"/>
              </w:numPr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</w:pPr>
            <w:r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Currently, </w:t>
            </w:r>
            <w:r w:rsidR="00047FF9" w:rsidRPr="008E3D1A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Participating member from all India centers in India TSDO action in GISFI, DOSTI. Strategy for new standardization opportunities and </w:t>
            </w:r>
            <w:r w:rsidR="00047FF9" w:rsidRPr="008E3D1A">
              <w:rPr>
                <w:rFonts w:ascii="Tahoma" w:hAnsi="Tahoma" w:cs="Tahoma"/>
                <w:b w:val="0"/>
                <w:caps w:val="0"/>
                <w:color w:val="auto"/>
                <w:spacing w:val="0"/>
                <w:sz w:val="22"/>
                <w:szCs w:val="24"/>
              </w:rPr>
              <w:t>Innovation in advanced technologies</w:t>
            </w:r>
          </w:p>
          <w:p w:rsidR="009946DD" w:rsidRPr="008E3D1A" w:rsidRDefault="009946DD" w:rsidP="0019550D">
            <w:pPr>
              <w:pStyle w:val="Section"/>
              <w:ind w:left="720"/>
              <w:rPr>
                <w:rFonts w:ascii="Tahoma" w:hAnsi="Tahoma" w:cs="Tahoma"/>
                <w:caps w:val="0"/>
                <w:color w:val="auto"/>
                <w:spacing w:val="0"/>
                <w:sz w:val="22"/>
                <w:szCs w:val="24"/>
              </w:rPr>
            </w:pPr>
            <w:r w:rsidRPr="008E3D1A">
              <w:rPr>
                <w:rFonts w:ascii="Tahoma" w:hAnsi="Tahoma" w:cs="Tahoma"/>
                <w:caps w:val="0"/>
                <w:color w:val="auto"/>
                <w:spacing w:val="0"/>
                <w:sz w:val="22"/>
                <w:szCs w:val="24"/>
              </w:rPr>
              <w:t>Key Accomplishments:</w:t>
            </w:r>
          </w:p>
          <w:p w:rsidR="00E57DB3" w:rsidRPr="0019550D" w:rsidRDefault="00E57DB3" w:rsidP="00063592">
            <w:pPr>
              <w:pStyle w:val="Section"/>
              <w:numPr>
                <w:ilvl w:val="1"/>
                <w:numId w:val="29"/>
              </w:numPr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</w:pPr>
            <w:r w:rsidRPr="0019550D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>Business Contribution Award (2</w:t>
            </w:r>
            <w:r w:rsidRPr="0019550D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  <w:vertAlign w:val="superscript"/>
              </w:rPr>
              <w:t>nd</w:t>
            </w:r>
            <w:r w:rsidRPr="0019550D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 place) amongst all projects </w:t>
            </w:r>
            <w:r w:rsidR="00A25865" w:rsidRPr="0019550D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in 2011, </w:t>
            </w:r>
            <w:r w:rsidRPr="0019550D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>for Excellent contribution to 3GPP Research, Standardization activities from India Center – Team Award</w:t>
            </w:r>
          </w:p>
          <w:p w:rsidR="000D607F" w:rsidRPr="00A021FE" w:rsidRDefault="00503663" w:rsidP="00A021FE">
            <w:pPr>
              <w:pStyle w:val="Section"/>
              <w:numPr>
                <w:ilvl w:val="1"/>
                <w:numId w:val="29"/>
              </w:numPr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</w:pPr>
            <w:r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Largest number of IP &amp; EIP from R&amp;D </w:t>
            </w:r>
            <w:r w:rsid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>centers</w:t>
            </w:r>
            <w:r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 in the company history in 2012</w:t>
            </w:r>
            <w:r w:rsid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. </w:t>
            </w:r>
            <w:r w:rsidR="002B59EC" w:rsidRP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Highly Valued Technical contribution </w:t>
            </w:r>
            <w:r w:rsidR="00CB11A4" w:rsidRP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>in diverse domains</w:t>
            </w:r>
            <w:r w:rsidR="002B59EC" w:rsidRP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 to the  organization</w:t>
            </w:r>
            <w:r w:rsidR="00CB11A4" w:rsidRP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 </w:t>
            </w:r>
            <w:r w:rsidRP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- </w:t>
            </w:r>
            <w:r w:rsidR="00F854CF" w:rsidRP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>S</w:t>
            </w:r>
            <w:r w:rsidR="006475E9" w:rsidRP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>everal</w:t>
            </w:r>
            <w:r w:rsidR="000D607F" w:rsidRP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 IP filed till date</w:t>
            </w:r>
            <w:r w:rsidR="00C53C3A" w:rsidRP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; </w:t>
            </w:r>
            <w:r w:rsidR="000D607F" w:rsidRP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>Several EIP in standards forum</w:t>
            </w:r>
          </w:p>
          <w:p w:rsidR="000D607F" w:rsidRPr="0019550D" w:rsidRDefault="000D607F" w:rsidP="00063592">
            <w:pPr>
              <w:pStyle w:val="Section"/>
              <w:numPr>
                <w:ilvl w:val="1"/>
                <w:numId w:val="29"/>
              </w:numPr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</w:pPr>
            <w:r w:rsidRPr="0019550D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>Receiver of prestigious TDI (Technology Development Incentive) for 4 consecutive years  – TDI given only for top 10% of the company</w:t>
            </w:r>
          </w:p>
          <w:p w:rsidR="00FA53AD" w:rsidRPr="00A021FE" w:rsidRDefault="0013180F" w:rsidP="00063592">
            <w:pPr>
              <w:pStyle w:val="Section"/>
              <w:numPr>
                <w:ilvl w:val="1"/>
                <w:numId w:val="29"/>
              </w:numPr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</w:pPr>
            <w:r w:rsidRP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>Received IP creator award and best Patent</w:t>
            </w:r>
            <w:r w:rsidR="00CB11A4" w:rsidRP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 awards individually and multiple times for the team</w:t>
            </w:r>
            <w:r w:rsidR="00A021FE" w:rsidRP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. </w:t>
            </w:r>
            <w:r w:rsidR="00FA53AD" w:rsidRP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Served as DIPC (Divisional IP Coordinator) for technology &amp; business reviews </w:t>
            </w:r>
          </w:p>
          <w:p w:rsidR="00AC3854" w:rsidRPr="0019550D" w:rsidRDefault="00CB11A4" w:rsidP="00063592">
            <w:pPr>
              <w:pStyle w:val="Section"/>
              <w:numPr>
                <w:ilvl w:val="1"/>
                <w:numId w:val="29"/>
              </w:numPr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</w:pPr>
            <w:r w:rsidRPr="0019550D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>Role Model</w:t>
            </w:r>
            <w:r w:rsidR="00AC3854" w:rsidRPr="0019550D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 Project Management as per compliance &amp; Process standards. Projects have been graded “S” 90% of the times and “A”</w:t>
            </w:r>
            <w:r w:rsidR="0019550D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 rest of the times</w:t>
            </w:r>
          </w:p>
          <w:p w:rsidR="00D07D5C" w:rsidRPr="008E3D1A" w:rsidRDefault="00AC3854" w:rsidP="00063592">
            <w:pPr>
              <w:pStyle w:val="Section"/>
              <w:numPr>
                <w:ilvl w:val="1"/>
                <w:numId w:val="29"/>
              </w:numPr>
              <w:rPr>
                <w:rFonts w:ascii="Tahoma" w:hAnsi="Tahoma" w:cs="Tahoma"/>
                <w:b w:val="0"/>
                <w:caps w:val="0"/>
                <w:color w:val="auto"/>
                <w:spacing w:val="0"/>
                <w:sz w:val="22"/>
                <w:szCs w:val="24"/>
              </w:rPr>
            </w:pPr>
            <w:r w:rsidRPr="0019550D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Seeded Successful Collaboration projects in </w:t>
            </w:r>
            <w:r w:rsidR="00503663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Wi-Fi Direct, </w:t>
            </w:r>
            <w:r w:rsidRPr="0019550D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>UPnP &amp; New Mobile Service environments with Product/Solution teams – Highly appreciated by Management and HQ for this special skill</w:t>
            </w:r>
          </w:p>
          <w:p w:rsidR="00F03D47" w:rsidRPr="008E3D1A" w:rsidRDefault="00A021FE" w:rsidP="00063592">
            <w:pPr>
              <w:pStyle w:val="Section"/>
              <w:shd w:val="clear" w:color="auto" w:fill="EFE0BD" w:themeFill="accent4" w:themeFillTint="66"/>
              <w:ind w:left="720"/>
              <w:rPr>
                <w:rFonts w:ascii="Tahoma" w:hAnsi="Tahoma" w:cs="Tahoma"/>
                <w:b w:val="0"/>
                <w:caps w:val="0"/>
                <w:color w:val="auto"/>
                <w:spacing w:val="0"/>
                <w:sz w:val="22"/>
              </w:rPr>
            </w:pPr>
            <w:r>
              <w:rPr>
                <w:rFonts w:ascii="Tahoma" w:hAnsi="Tahoma" w:cs="Tahoma"/>
                <w:b w:val="0"/>
                <w:caps w:val="0"/>
                <w:color w:val="auto"/>
                <w:spacing w:val="0"/>
                <w:sz w:val="22"/>
              </w:rPr>
              <w:t xml:space="preserve"> </w:t>
            </w:r>
            <w:r w:rsidR="00503663">
              <w:rPr>
                <w:rFonts w:ascii="Tahoma" w:hAnsi="Tahoma" w:cs="Tahoma"/>
                <w:b w:val="0"/>
                <w:caps w:val="0"/>
                <w:color w:val="auto"/>
                <w:spacing w:val="0"/>
                <w:sz w:val="22"/>
              </w:rPr>
              <w:t>[</w:t>
            </w:r>
            <w:r w:rsidR="00656F0B" w:rsidRPr="008E3D1A">
              <w:rPr>
                <w:rFonts w:ascii="Tahoma" w:hAnsi="Tahoma" w:cs="Tahoma"/>
                <w:b w:val="0"/>
                <w:caps w:val="0"/>
                <w:color w:val="auto"/>
                <w:spacing w:val="0"/>
                <w:sz w:val="22"/>
              </w:rPr>
              <w:t>200</w:t>
            </w:r>
            <w:r w:rsidR="00D07D5C" w:rsidRPr="008E3D1A">
              <w:rPr>
                <w:rFonts w:ascii="Tahoma" w:hAnsi="Tahoma" w:cs="Tahoma"/>
                <w:b w:val="0"/>
                <w:caps w:val="0"/>
                <w:color w:val="auto"/>
                <w:spacing w:val="0"/>
                <w:sz w:val="22"/>
              </w:rPr>
              <w:t>1-2004</w:t>
            </w:r>
            <w:r w:rsidR="00656F0B" w:rsidRPr="008E3D1A">
              <w:rPr>
                <w:rFonts w:ascii="Tahoma" w:hAnsi="Tahoma" w:cs="Tahoma"/>
                <w:b w:val="0"/>
                <w:caps w:val="0"/>
                <w:color w:val="auto"/>
                <w:spacing w:val="0"/>
                <w:sz w:val="22"/>
              </w:rPr>
              <w:t>]</w:t>
            </w:r>
            <w:r w:rsidR="00503663">
              <w:rPr>
                <w:rFonts w:ascii="Tahoma" w:hAnsi="Tahoma" w:cs="Tahoma"/>
                <w:b w:val="0"/>
                <w:caps w:val="0"/>
                <w:color w:val="auto"/>
                <w:spacing w:val="0"/>
                <w:sz w:val="22"/>
              </w:rPr>
              <w:t xml:space="preserve"> </w:t>
            </w:r>
            <w:r w:rsidR="00503663" w:rsidRPr="008E3D1A">
              <w:rPr>
                <w:rFonts w:ascii="Tahoma" w:hAnsi="Tahoma" w:cs="Tahoma"/>
                <w:b w:val="0"/>
                <w:caps w:val="0"/>
                <w:color w:val="auto"/>
                <w:spacing w:val="0"/>
                <w:sz w:val="22"/>
              </w:rPr>
              <w:t xml:space="preserve"> Lead Engineer &amp; Technical Lead - Design &amp; implementation</w:t>
            </w:r>
          </w:p>
          <w:p w:rsidR="00D07D5C" w:rsidRPr="00E76757" w:rsidRDefault="00D07D5C" w:rsidP="00E76757">
            <w:pPr>
              <w:pStyle w:val="Section"/>
              <w:ind w:left="1080"/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</w:pPr>
            <w:r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Design &amp; Implementation of several </w:t>
            </w:r>
            <w:r w:rsidR="00CB11A4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modules </w:t>
            </w:r>
            <w:r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in UE &amp; RNC/MSC side. </w:t>
            </w:r>
            <w:r w:rsidR="00771BD5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In UE side Designing Hardware Abstraction Layer (HAL) in C and making the WCDMA protocol stack independent of Layer1, so that same stack can be integrated with different Layer1 solutions with ease </w:t>
            </w:r>
          </w:p>
          <w:p w:rsidR="00D07D5C" w:rsidRPr="008E3D1A" w:rsidRDefault="00D07D5C" w:rsidP="00063592">
            <w:pPr>
              <w:pStyle w:val="Section"/>
              <w:ind w:left="1080"/>
              <w:rPr>
                <w:rFonts w:ascii="Tahoma" w:hAnsi="Tahoma" w:cs="Tahoma"/>
                <w:b w:val="0"/>
                <w:caps w:val="0"/>
                <w:color w:val="auto"/>
                <w:spacing w:val="0"/>
                <w:sz w:val="22"/>
                <w:szCs w:val="24"/>
              </w:rPr>
            </w:pPr>
            <w:r w:rsidRPr="008E3D1A">
              <w:rPr>
                <w:rFonts w:ascii="Tahoma" w:hAnsi="Tahoma" w:cs="Tahoma"/>
                <w:caps w:val="0"/>
                <w:color w:val="auto"/>
                <w:spacing w:val="0"/>
                <w:sz w:val="22"/>
                <w:szCs w:val="24"/>
              </w:rPr>
              <w:t>Key Accomplishments:</w:t>
            </w:r>
          </w:p>
          <w:p w:rsidR="00A021FE" w:rsidRPr="00A021FE" w:rsidRDefault="00D93161" w:rsidP="00A021FE">
            <w:pPr>
              <w:pStyle w:val="Section"/>
              <w:numPr>
                <w:ilvl w:val="1"/>
                <w:numId w:val="29"/>
              </w:numPr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</w:pPr>
            <w:r w:rsidRP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>Excellent quality in Integration and Code maintenance</w:t>
            </w:r>
            <w:r w:rsidR="00A021FE" w:rsidRP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. </w:t>
            </w:r>
            <w:r w:rsidR="00F90C58" w:rsidRP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>Process Compliance for Design &amp; Code review, Module &amp; Integration Testing with high customer satisfaction</w:t>
            </w:r>
            <w:r w:rsid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. </w:t>
            </w:r>
            <w:r w:rsidR="00A021FE" w:rsidRPr="00A021FE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  <w:szCs w:val="24"/>
              </w:rPr>
              <w:t xml:space="preserve"> Promoted to Technical Lead and Development manager on fast track</w:t>
            </w:r>
          </w:p>
          <w:p w:rsidR="00F03D47" w:rsidRPr="008E3D1A" w:rsidRDefault="00A021FE" w:rsidP="00063592">
            <w:pPr>
              <w:pStyle w:val="Section"/>
              <w:numPr>
                <w:ilvl w:val="0"/>
                <w:numId w:val="30"/>
              </w:num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shd w:val="clear" w:color="auto" w:fill="94B6D2" w:themeFill="accent1"/>
              <w:rPr>
                <w:rFonts w:ascii="Tahoma" w:hAnsi="Tahoma" w:cs="Tahoma"/>
                <w:b w:val="0"/>
                <w:caps w:val="0"/>
                <w:color w:val="002060"/>
                <w:spacing w:val="0"/>
                <w:sz w:val="22"/>
              </w:rPr>
            </w:pPr>
            <w:r w:rsidRPr="008E3D1A">
              <w:rPr>
                <w:rFonts w:ascii="Tahoma" w:hAnsi="Tahoma" w:cs="Tahoma"/>
                <w:b w:val="0"/>
                <w:caps w:val="0"/>
                <w:color w:val="002060"/>
                <w:spacing w:val="0"/>
                <w:sz w:val="22"/>
              </w:rPr>
              <w:t xml:space="preserve"> </w:t>
            </w:r>
            <w:r w:rsidR="00503663" w:rsidRPr="008E3D1A">
              <w:rPr>
                <w:rFonts w:ascii="Tahoma" w:hAnsi="Tahoma" w:cs="Tahoma"/>
                <w:b w:val="0"/>
                <w:caps w:val="0"/>
                <w:color w:val="002060"/>
                <w:spacing w:val="0"/>
                <w:sz w:val="22"/>
              </w:rPr>
              <w:t>[ Feb'1999 - May 2001]</w:t>
            </w:r>
            <w:r w:rsidR="00503663">
              <w:rPr>
                <w:rFonts w:ascii="Tahoma" w:hAnsi="Tahoma" w:cs="Tahoma"/>
                <w:b w:val="0"/>
                <w:caps w:val="0"/>
                <w:color w:val="002060"/>
                <w:spacing w:val="0"/>
                <w:sz w:val="22"/>
              </w:rPr>
              <w:t xml:space="preserve"> </w:t>
            </w:r>
            <w:r w:rsidR="00F03D47" w:rsidRPr="008E3D1A">
              <w:rPr>
                <w:rFonts w:ascii="Tahoma" w:hAnsi="Tahoma" w:cs="Tahoma"/>
                <w:b w:val="0"/>
                <w:caps w:val="0"/>
                <w:color w:val="002060"/>
                <w:spacing w:val="0"/>
                <w:sz w:val="22"/>
              </w:rPr>
              <w:t xml:space="preserve">SASKEN </w:t>
            </w:r>
            <w:proofErr w:type="spellStart"/>
            <w:r w:rsidR="00F03D47" w:rsidRPr="008E3D1A">
              <w:rPr>
                <w:rFonts w:ascii="Tahoma" w:hAnsi="Tahoma" w:cs="Tahoma"/>
                <w:b w:val="0"/>
                <w:caps w:val="0"/>
                <w:color w:val="002060"/>
                <w:spacing w:val="0"/>
                <w:sz w:val="22"/>
              </w:rPr>
              <w:t>Comm.Tec</w:t>
            </w:r>
            <w:r w:rsidR="00685E1A" w:rsidRPr="008E3D1A">
              <w:rPr>
                <w:rFonts w:ascii="Tahoma" w:hAnsi="Tahoma" w:cs="Tahoma"/>
                <w:b w:val="0"/>
                <w:caps w:val="0"/>
                <w:color w:val="002060"/>
                <w:spacing w:val="0"/>
                <w:sz w:val="22"/>
              </w:rPr>
              <w:t>h.Ltd</w:t>
            </w:r>
            <w:proofErr w:type="spellEnd"/>
            <w:r w:rsidR="00685E1A" w:rsidRPr="008E3D1A">
              <w:rPr>
                <w:rFonts w:ascii="Tahoma" w:hAnsi="Tahoma" w:cs="Tahoma"/>
                <w:b w:val="0"/>
                <w:caps w:val="0"/>
                <w:color w:val="002060"/>
                <w:spacing w:val="0"/>
                <w:sz w:val="22"/>
              </w:rPr>
              <w:t xml:space="preserve">  </w:t>
            </w:r>
          </w:p>
          <w:p w:rsidR="00F03D47" w:rsidRPr="008E3D1A" w:rsidRDefault="00503663" w:rsidP="00063592">
            <w:pPr>
              <w:pStyle w:val="Section"/>
              <w:shd w:val="clear" w:color="auto" w:fill="EFE0BD" w:themeFill="accent4" w:themeFillTint="66"/>
              <w:ind w:left="720"/>
              <w:rPr>
                <w:rFonts w:ascii="Tahoma" w:hAnsi="Tahoma" w:cs="Tahoma"/>
                <w:b w:val="0"/>
                <w:caps w:val="0"/>
                <w:color w:val="auto"/>
                <w:spacing w:val="0"/>
                <w:sz w:val="22"/>
              </w:rPr>
            </w:pPr>
            <w:r w:rsidRPr="008E3D1A">
              <w:rPr>
                <w:rFonts w:ascii="Tahoma" w:hAnsi="Tahoma" w:cs="Tahoma"/>
                <w:b w:val="0"/>
                <w:caps w:val="0"/>
                <w:color w:val="auto"/>
                <w:spacing w:val="0"/>
                <w:sz w:val="22"/>
              </w:rPr>
              <w:t>[1999 – 2001]</w:t>
            </w:r>
            <w:r>
              <w:rPr>
                <w:rFonts w:ascii="Tahoma" w:hAnsi="Tahoma" w:cs="Tahoma"/>
                <w:b w:val="0"/>
                <w:caps w:val="0"/>
                <w:color w:val="auto"/>
                <w:spacing w:val="0"/>
                <w:sz w:val="22"/>
              </w:rPr>
              <w:t xml:space="preserve">: </w:t>
            </w:r>
            <w:r w:rsidR="002006E5">
              <w:rPr>
                <w:rFonts w:ascii="Tahoma" w:hAnsi="Tahoma" w:cs="Tahoma"/>
                <w:b w:val="0"/>
                <w:caps w:val="0"/>
                <w:color w:val="auto"/>
                <w:spacing w:val="0"/>
                <w:sz w:val="22"/>
              </w:rPr>
              <w:t xml:space="preserve">Senior Software Engineer </w:t>
            </w:r>
          </w:p>
          <w:p w:rsidR="00F03D47" w:rsidRDefault="00F03D47" w:rsidP="00E76757">
            <w:pPr>
              <w:pStyle w:val="Section"/>
              <w:ind w:left="1440"/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</w:pPr>
            <w:r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Leader in Software up</w:t>
            </w:r>
            <w:r w:rsidR="00563BB7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-</w:t>
            </w:r>
            <w:r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gradation for </w:t>
            </w:r>
            <w:r w:rsidR="00685E1A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different MTX release</w:t>
            </w:r>
            <w:r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 platforms.</w:t>
            </w:r>
            <w:r w:rsidR="00140225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 </w:t>
            </w:r>
            <w:r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Handled all new software stream release r</w:t>
            </w:r>
            <w:r w:rsidR="00D25816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elated to AMPS &amp; TDMA to Nortel. </w:t>
            </w:r>
            <w:r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Work</w:t>
            </w:r>
            <w:r w:rsidR="00685E1A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ed</w:t>
            </w:r>
            <w:r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 on Design Estimates</w:t>
            </w:r>
            <w:r w:rsidR="00507D48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 at feature level (Co Channel Interference measurement)</w:t>
            </w:r>
            <w:r w:rsidR="00754678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 in DSP/ </w:t>
            </w:r>
            <w:proofErr w:type="spellStart"/>
            <w:r w:rsidR="00754678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VxWorks</w:t>
            </w:r>
            <w:proofErr w:type="spellEnd"/>
            <w:r w:rsidR="00D25816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. </w:t>
            </w:r>
            <w:r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Integration planning and implementation.</w:t>
            </w:r>
            <w:r w:rsidR="00D25816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 </w:t>
            </w:r>
          </w:p>
          <w:p w:rsidR="003372C8" w:rsidRPr="008E3D1A" w:rsidRDefault="009F23D7" w:rsidP="00A021FE">
            <w:pPr>
              <w:pStyle w:val="Section"/>
              <w:jc w:val="center"/>
              <w:rPr>
                <w:rFonts w:ascii="Tahoma" w:hAnsi="Tahoma" w:cs="Tahoma"/>
                <w:sz w:val="22"/>
              </w:rPr>
            </w:pPr>
            <w:r w:rsidRPr="008E3D1A">
              <w:rPr>
                <w:rFonts w:ascii="Tahoma" w:hAnsi="Tahoma" w:cs="Tahoma"/>
                <w:sz w:val="22"/>
              </w:rPr>
              <w:t>skills</w:t>
            </w:r>
            <w:r w:rsidR="00196F2D" w:rsidRPr="008E3D1A">
              <w:rPr>
                <w:rFonts w:ascii="Tahoma" w:hAnsi="Tahoma" w:cs="Tahoma"/>
                <w:sz w:val="22"/>
              </w:rPr>
              <w:t>: THAT ARE</w:t>
            </w:r>
            <w:r w:rsidR="009008D6" w:rsidRPr="008E3D1A">
              <w:rPr>
                <w:rFonts w:ascii="Tahoma" w:hAnsi="Tahoma" w:cs="Tahoma"/>
                <w:sz w:val="22"/>
              </w:rPr>
              <w:t xml:space="preserve"> GATHERED IN THE JOURNEY</w:t>
            </w:r>
          </w:p>
          <w:p w:rsidR="0097342C" w:rsidRPr="00E76757" w:rsidRDefault="0097342C" w:rsidP="00063592">
            <w:pPr>
              <w:pStyle w:val="Section"/>
              <w:numPr>
                <w:ilvl w:val="0"/>
                <w:numId w:val="31"/>
              </w:numPr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</w:pPr>
            <w:r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TECHNOLOGY EXPERTISE  in Wide Domains in Cellul</w:t>
            </w:r>
            <w:r w:rsidR="00E002E7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ar, </w:t>
            </w:r>
            <w:r w:rsidR="00D93161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SIP, </w:t>
            </w:r>
            <w:r w:rsidR="00507D48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Wi-Fi</w:t>
            </w:r>
            <w:r w:rsidR="00E002E7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 Direct</w:t>
            </w:r>
            <w:r w:rsidR="00507D48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,</w:t>
            </w:r>
            <w:r w:rsidR="00807DEF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 Services</w:t>
            </w:r>
          </w:p>
          <w:p w:rsidR="00196F2D" w:rsidRPr="00E76757" w:rsidRDefault="00847724" w:rsidP="00063592">
            <w:pPr>
              <w:pStyle w:val="Section"/>
              <w:numPr>
                <w:ilvl w:val="0"/>
                <w:numId w:val="31"/>
              </w:numPr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</w:pPr>
            <w:r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STRONG</w:t>
            </w:r>
            <w:r w:rsidR="001A15B5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 MANAGEMENT SKILLS in</w:t>
            </w:r>
            <w:r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 Technology Program &amp; </w:t>
            </w:r>
            <w:r w:rsidR="00196F2D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Project Management </w:t>
            </w:r>
          </w:p>
          <w:p w:rsidR="00196F2D" w:rsidRPr="00E76757" w:rsidRDefault="00196F2D" w:rsidP="00063592">
            <w:pPr>
              <w:pStyle w:val="Section"/>
              <w:numPr>
                <w:ilvl w:val="0"/>
                <w:numId w:val="31"/>
              </w:numPr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</w:pPr>
            <w:r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CREATIVE THOUGHT PROCESS in Technology &amp;</w:t>
            </w:r>
            <w:r w:rsidR="001F1E5F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 Organization</w:t>
            </w:r>
            <w:r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 Process</w:t>
            </w:r>
            <w:r w:rsidR="001F1E5F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 Improvements</w:t>
            </w:r>
          </w:p>
          <w:p w:rsidR="00E002E7" w:rsidRPr="00E76757" w:rsidRDefault="001A15B5" w:rsidP="00063592">
            <w:pPr>
              <w:pStyle w:val="Section"/>
              <w:numPr>
                <w:ilvl w:val="0"/>
                <w:numId w:val="31"/>
              </w:numPr>
              <w:rPr>
                <w:rFonts w:ascii="Tahoma" w:hAnsi="Tahoma" w:cs="Tahoma"/>
                <w:sz w:val="20"/>
              </w:rPr>
            </w:pPr>
            <w:r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PROCESS ORIENTATION : </w:t>
            </w:r>
            <w:r w:rsidR="00E002E7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6 Sigma Green Belt </w:t>
            </w:r>
            <w:r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certified</w:t>
            </w:r>
            <w:r w:rsidR="00E50735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, BB Exam cleared</w:t>
            </w:r>
            <w:r w:rsidR="00E002E7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 </w:t>
            </w:r>
          </w:p>
          <w:p w:rsidR="00196F2D" w:rsidRPr="008E3D1A" w:rsidRDefault="00196F2D" w:rsidP="00063592">
            <w:pPr>
              <w:pStyle w:val="Section"/>
              <w:jc w:val="center"/>
              <w:rPr>
                <w:rFonts w:ascii="Tahoma" w:hAnsi="Tahoma" w:cs="Tahoma"/>
                <w:sz w:val="22"/>
              </w:rPr>
            </w:pPr>
            <w:r w:rsidRPr="008E3D1A">
              <w:rPr>
                <w:rFonts w:ascii="Tahoma" w:hAnsi="Tahoma" w:cs="Tahoma"/>
                <w:sz w:val="22"/>
              </w:rPr>
              <w:t>AMBITION: To Be</w:t>
            </w:r>
          </w:p>
          <w:p w:rsidR="00196F2D" w:rsidRPr="00E76757" w:rsidRDefault="00847724" w:rsidP="00063592">
            <w:pPr>
              <w:pStyle w:val="Section"/>
              <w:numPr>
                <w:ilvl w:val="0"/>
                <w:numId w:val="31"/>
              </w:numPr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</w:pPr>
            <w:r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Technology </w:t>
            </w:r>
            <w:r w:rsidR="00D93161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Leader</w:t>
            </w:r>
            <w:r w:rsidR="008C3136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 (</w:t>
            </w:r>
            <w:r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Quasi Technical</w:t>
            </w:r>
            <w:r w:rsidR="008C3136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) driving Technology</w:t>
            </w:r>
            <w:r w:rsidR="002006E5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, Product &amp; </w:t>
            </w:r>
            <w:r w:rsidR="00D93161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Innovation </w:t>
            </w:r>
            <w:r w:rsidR="008C3136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programs from front</w:t>
            </w:r>
          </w:p>
          <w:p w:rsidR="00756369" w:rsidRPr="00E76757" w:rsidRDefault="00756369" w:rsidP="00063592">
            <w:pPr>
              <w:pStyle w:val="Section"/>
              <w:numPr>
                <w:ilvl w:val="0"/>
                <w:numId w:val="31"/>
              </w:numPr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</w:pPr>
            <w:r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Researcher in Tho</w:t>
            </w:r>
            <w:r w:rsidR="00CB421F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ught and Manger in Execution</w:t>
            </w:r>
            <w:r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 </w:t>
            </w:r>
          </w:p>
          <w:p w:rsidR="00756369" w:rsidRPr="00E76757" w:rsidRDefault="00756369" w:rsidP="00063592">
            <w:pPr>
              <w:pStyle w:val="Section"/>
              <w:numPr>
                <w:ilvl w:val="0"/>
                <w:numId w:val="31"/>
              </w:numPr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</w:pPr>
            <w:r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Leader who can be looked upon for Technology</w:t>
            </w:r>
            <w:r w:rsidR="002006E5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,</w:t>
            </w:r>
            <w:r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 Innovation, M</w:t>
            </w:r>
            <w:r w:rsidR="002006E5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otivation &amp;</w:t>
            </w:r>
            <w:r w:rsidR="008C3136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 </w:t>
            </w:r>
            <w:r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D</w:t>
            </w:r>
            <w:r w:rsidR="008C3136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iscipline </w:t>
            </w:r>
          </w:p>
          <w:p w:rsidR="00CB421F" w:rsidRPr="00E76757" w:rsidRDefault="00756369" w:rsidP="00063592">
            <w:pPr>
              <w:pStyle w:val="Section"/>
              <w:numPr>
                <w:ilvl w:val="0"/>
                <w:numId w:val="31"/>
              </w:numPr>
              <w:jc w:val="center"/>
              <w:rPr>
                <w:rFonts w:ascii="Tahoma" w:hAnsi="Tahoma" w:cs="Tahoma"/>
                <w:sz w:val="20"/>
              </w:rPr>
            </w:pPr>
            <w:r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Value Player for Organization: </w:t>
            </w:r>
            <w:r w:rsidR="008C3136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 </w:t>
            </w:r>
            <w:r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Leveraging</w:t>
            </w:r>
            <w:r w:rsidR="008C3136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 strengths of </w:t>
            </w:r>
            <w:r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creativity and processes understanding for value driven management </w:t>
            </w:r>
          </w:p>
          <w:p w:rsidR="00756369" w:rsidRPr="008E3D1A" w:rsidRDefault="00756369" w:rsidP="00063592">
            <w:pPr>
              <w:pStyle w:val="Section"/>
              <w:jc w:val="center"/>
              <w:rPr>
                <w:rFonts w:ascii="Tahoma" w:hAnsi="Tahoma" w:cs="Tahoma"/>
                <w:sz w:val="22"/>
              </w:rPr>
            </w:pPr>
            <w:r w:rsidRPr="008E3D1A">
              <w:rPr>
                <w:rFonts w:ascii="Tahoma" w:hAnsi="Tahoma" w:cs="Tahoma"/>
                <w:sz w:val="22"/>
              </w:rPr>
              <w:t>HOBBIES: THE REALITY</w:t>
            </w:r>
          </w:p>
          <w:p w:rsidR="00756369" w:rsidRPr="00E76757" w:rsidRDefault="00756369" w:rsidP="00063592">
            <w:pPr>
              <w:pStyle w:val="Section"/>
              <w:numPr>
                <w:ilvl w:val="0"/>
                <w:numId w:val="31"/>
              </w:numPr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</w:pPr>
            <w:r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Event Management</w:t>
            </w:r>
            <w:r w:rsidR="00CB421F"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; </w:t>
            </w:r>
            <w:r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 xml:space="preserve">Script &amp; Direction for Entertaining Skits </w:t>
            </w:r>
          </w:p>
          <w:p w:rsidR="00756369" w:rsidRPr="00E50735" w:rsidRDefault="00756369" w:rsidP="00E50735">
            <w:pPr>
              <w:pStyle w:val="Section"/>
              <w:numPr>
                <w:ilvl w:val="0"/>
                <w:numId w:val="31"/>
              </w:numPr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</w:pPr>
            <w:r w:rsidRPr="00E76757">
              <w:rPr>
                <w:rFonts w:ascii="Tahoma" w:hAnsi="Tahoma" w:cs="Tahoma"/>
                <w:b w:val="0"/>
                <w:caps w:val="0"/>
                <w:color w:val="auto"/>
                <w:spacing w:val="0"/>
                <w:sz w:val="20"/>
              </w:rPr>
              <w:t>Badminton – Top 3 in Executive Singles in Samsung, Cricket</w:t>
            </w:r>
          </w:p>
        </w:tc>
      </w:tr>
    </w:tbl>
    <w:p w:rsidR="00E50735" w:rsidRDefault="00E50735" w:rsidP="00E50735">
      <w:pPr>
        <w:pStyle w:val="Category"/>
        <w:jc w:val="center"/>
      </w:pPr>
    </w:p>
    <w:p w:rsidR="00B55DD0" w:rsidRPr="00177BBB" w:rsidRDefault="00E50735" w:rsidP="00ED1A8B">
      <w:pPr>
        <w:pStyle w:val="Category"/>
        <w:jc w:val="center"/>
        <w:rPr>
          <w:rFonts w:ascii="Tahoma" w:hAnsi="Tahoma" w:cs="Tahoma"/>
        </w:rPr>
      </w:pPr>
      <w:r w:rsidRPr="00E50735">
        <w:t>THANKING   YOU</w:t>
      </w:r>
      <w:r>
        <w:t>!</w:t>
      </w:r>
    </w:p>
    <w:sectPr w:rsidR="00B55DD0" w:rsidRPr="00177BBB" w:rsidSect="00752208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6D7" w:rsidRDefault="00EE56D7">
      <w:pPr>
        <w:spacing w:after="0" w:line="240" w:lineRule="auto"/>
      </w:pPr>
      <w:r>
        <w:separator/>
      </w:r>
    </w:p>
  </w:endnote>
  <w:endnote w:type="continuationSeparator" w:id="0">
    <w:p w:rsidR="00EE56D7" w:rsidRDefault="00EE5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2C8" w:rsidRDefault="003372C8"/>
  <w:p w:rsidR="003372C8" w:rsidRDefault="009F23D7">
    <w:pPr>
      <w:pStyle w:val="FooterEven"/>
    </w:pPr>
    <w:r>
      <w:t xml:space="preserve">Page </w:t>
    </w:r>
    <w:fldSimple w:instr=" PAGE   \* MERGEFORMAT ">
      <w:r>
        <w:rPr>
          <w:noProof/>
          <w:sz w:val="24"/>
          <w:szCs w:val="24"/>
        </w:rPr>
        <w:t>2</w:t>
      </w:r>
    </w:fldSimple>
  </w:p>
  <w:p w:rsidR="003372C8" w:rsidRDefault="003372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2C8" w:rsidRDefault="003372C8"/>
  <w:p w:rsidR="003372C8" w:rsidRDefault="009F23D7">
    <w:pPr>
      <w:pStyle w:val="FooterOdd"/>
    </w:pPr>
    <w:r>
      <w:t xml:space="preserve">Page </w:t>
    </w:r>
    <w:fldSimple w:instr=" PAGE   \* MERGEFORMAT ">
      <w:r w:rsidR="00ED1A8B" w:rsidRPr="00ED1A8B">
        <w:rPr>
          <w:noProof/>
          <w:sz w:val="24"/>
          <w:szCs w:val="24"/>
        </w:rPr>
        <w:t>4</w:t>
      </w:r>
    </w:fldSimple>
  </w:p>
  <w:p w:rsidR="003372C8" w:rsidRDefault="003372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6D7" w:rsidRDefault="00EE56D7">
      <w:pPr>
        <w:spacing w:after="0" w:line="240" w:lineRule="auto"/>
      </w:pPr>
      <w:r>
        <w:separator/>
      </w:r>
    </w:p>
  </w:footnote>
  <w:footnote w:type="continuationSeparator" w:id="0">
    <w:p w:rsidR="00EE56D7" w:rsidRDefault="00EE5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27404"/>
      <w:placeholder>
        <w:docPart w:val="A1025D9C19FA4C2680445EDEA725B79D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3372C8" w:rsidRDefault="00F03C2A">
        <w:pPr>
          <w:pStyle w:val="HeaderEven"/>
        </w:pPr>
        <w:r>
          <w:t xml:space="preserve">J </w:t>
        </w:r>
        <w:proofErr w:type="spellStart"/>
        <w:r>
          <w:t>Venkateswar</w:t>
        </w:r>
        <w:proofErr w:type="spellEnd"/>
      </w:p>
    </w:sdtContent>
  </w:sdt>
  <w:p w:rsidR="003372C8" w:rsidRDefault="003372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Author"/>
      <w:id w:val="5384246"/>
      <w:placeholder>
        <w:docPart w:val="8EEF6E983BA046B382B626DA6D001D45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3372C8" w:rsidRDefault="00F03C2A">
        <w:pPr>
          <w:pStyle w:val="HeaderOdd"/>
        </w:pPr>
        <w:r>
          <w:t xml:space="preserve">J </w:t>
        </w:r>
        <w:proofErr w:type="spellStart"/>
        <w:r>
          <w:t>Venkateswar</w:t>
        </w:r>
        <w:proofErr w:type="spellEnd"/>
      </w:p>
    </w:sdtContent>
  </w:sdt>
  <w:p w:rsidR="003372C8" w:rsidRDefault="003372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B"/>
      </v:shape>
    </w:pict>
  </w:numPicBullet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1707085"/>
    <w:multiLevelType w:val="hybridMultilevel"/>
    <w:tmpl w:val="C31A68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BD784A"/>
    <w:multiLevelType w:val="multilevel"/>
    <w:tmpl w:val="0AF2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C685FB8"/>
    <w:multiLevelType w:val="hybridMultilevel"/>
    <w:tmpl w:val="C166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ED40CCE"/>
    <w:multiLevelType w:val="hybridMultilevel"/>
    <w:tmpl w:val="03F05DB2"/>
    <w:lvl w:ilvl="0" w:tplc="4E265606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0082619"/>
    <w:multiLevelType w:val="hybridMultilevel"/>
    <w:tmpl w:val="B3C65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>
    <w:nsid w:val="4E2A5DC8"/>
    <w:multiLevelType w:val="hybridMultilevel"/>
    <w:tmpl w:val="3C40C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C55064"/>
    <w:multiLevelType w:val="hybridMultilevel"/>
    <w:tmpl w:val="D398E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2218F6"/>
    <w:multiLevelType w:val="hybridMultilevel"/>
    <w:tmpl w:val="B024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836F0E"/>
    <w:multiLevelType w:val="hybridMultilevel"/>
    <w:tmpl w:val="948658F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4220D25"/>
    <w:multiLevelType w:val="hybridMultilevel"/>
    <w:tmpl w:val="DE1A2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095F37"/>
    <w:multiLevelType w:val="multilevel"/>
    <w:tmpl w:val="2554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12"/>
  </w:num>
  <w:num w:numId="13">
    <w:abstractNumId w:val="4"/>
  </w:num>
  <w:num w:numId="14">
    <w:abstractNumId w:val="9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7"/>
  </w:num>
  <w:num w:numId="20">
    <w:abstractNumId w:val="12"/>
  </w:num>
  <w:num w:numId="21">
    <w:abstractNumId w:val="9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7"/>
  </w:num>
  <w:num w:numId="27">
    <w:abstractNumId w:val="12"/>
  </w:num>
  <w:num w:numId="28">
    <w:abstractNumId w:val="13"/>
  </w:num>
  <w:num w:numId="29">
    <w:abstractNumId w:val="14"/>
  </w:num>
  <w:num w:numId="30">
    <w:abstractNumId w:val="10"/>
  </w:num>
  <w:num w:numId="31">
    <w:abstractNumId w:val="16"/>
  </w:num>
  <w:num w:numId="32">
    <w:abstractNumId w:val="15"/>
  </w:num>
  <w:num w:numId="33">
    <w:abstractNumId w:val="8"/>
  </w:num>
  <w:num w:numId="34">
    <w:abstractNumId w:val="17"/>
  </w:num>
  <w:num w:numId="35">
    <w:abstractNumId w:val="11"/>
  </w:num>
  <w:num w:numId="36">
    <w:abstractNumId w:val="5"/>
  </w:num>
  <w:num w:numId="37">
    <w:abstractNumId w:val="6"/>
  </w:num>
  <w:num w:numId="3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755ADA"/>
    <w:rsid w:val="000012E2"/>
    <w:rsid w:val="00003D81"/>
    <w:rsid w:val="00017925"/>
    <w:rsid w:val="00037487"/>
    <w:rsid w:val="00043CB8"/>
    <w:rsid w:val="00047FF9"/>
    <w:rsid w:val="00052E60"/>
    <w:rsid w:val="00055F0E"/>
    <w:rsid w:val="00063592"/>
    <w:rsid w:val="000702F8"/>
    <w:rsid w:val="00077BE1"/>
    <w:rsid w:val="000A57AC"/>
    <w:rsid w:val="000C1CED"/>
    <w:rsid w:val="000D607F"/>
    <w:rsid w:val="000F2863"/>
    <w:rsid w:val="00105143"/>
    <w:rsid w:val="0013180F"/>
    <w:rsid w:val="00137201"/>
    <w:rsid w:val="00140225"/>
    <w:rsid w:val="0014499A"/>
    <w:rsid w:val="001519FC"/>
    <w:rsid w:val="00153233"/>
    <w:rsid w:val="001574D7"/>
    <w:rsid w:val="00177BBB"/>
    <w:rsid w:val="001918CE"/>
    <w:rsid w:val="0019550D"/>
    <w:rsid w:val="00196F2D"/>
    <w:rsid w:val="001A15B5"/>
    <w:rsid w:val="001A4F6B"/>
    <w:rsid w:val="001B3339"/>
    <w:rsid w:val="001C2661"/>
    <w:rsid w:val="001D0916"/>
    <w:rsid w:val="001D6B5F"/>
    <w:rsid w:val="001F1E5F"/>
    <w:rsid w:val="002006E5"/>
    <w:rsid w:val="002019CD"/>
    <w:rsid w:val="00210701"/>
    <w:rsid w:val="00215DF6"/>
    <w:rsid w:val="00234E1C"/>
    <w:rsid w:val="0023742D"/>
    <w:rsid w:val="00240ED5"/>
    <w:rsid w:val="002437B7"/>
    <w:rsid w:val="002451E2"/>
    <w:rsid w:val="00246435"/>
    <w:rsid w:val="00257BB2"/>
    <w:rsid w:val="00264216"/>
    <w:rsid w:val="00277D3B"/>
    <w:rsid w:val="002A1C20"/>
    <w:rsid w:val="002A4779"/>
    <w:rsid w:val="002A4994"/>
    <w:rsid w:val="002B20AA"/>
    <w:rsid w:val="002B59EC"/>
    <w:rsid w:val="002C301F"/>
    <w:rsid w:val="002C6C22"/>
    <w:rsid w:val="002D7D6B"/>
    <w:rsid w:val="002F1455"/>
    <w:rsid w:val="002F159A"/>
    <w:rsid w:val="002F4E76"/>
    <w:rsid w:val="002F7A81"/>
    <w:rsid w:val="00306E19"/>
    <w:rsid w:val="00331C00"/>
    <w:rsid w:val="003372C8"/>
    <w:rsid w:val="003428AA"/>
    <w:rsid w:val="00356D77"/>
    <w:rsid w:val="003610DA"/>
    <w:rsid w:val="003642F6"/>
    <w:rsid w:val="0037595C"/>
    <w:rsid w:val="00387480"/>
    <w:rsid w:val="003913D7"/>
    <w:rsid w:val="00397675"/>
    <w:rsid w:val="003A6967"/>
    <w:rsid w:val="003B65D4"/>
    <w:rsid w:val="003C7B87"/>
    <w:rsid w:val="00407BBC"/>
    <w:rsid w:val="0041797E"/>
    <w:rsid w:val="00457009"/>
    <w:rsid w:val="00457A0D"/>
    <w:rsid w:val="0046424B"/>
    <w:rsid w:val="00487882"/>
    <w:rsid w:val="004D2592"/>
    <w:rsid w:val="004E75CA"/>
    <w:rsid w:val="004F16A7"/>
    <w:rsid w:val="00503663"/>
    <w:rsid w:val="00504185"/>
    <w:rsid w:val="00506708"/>
    <w:rsid w:val="00507D48"/>
    <w:rsid w:val="0051553E"/>
    <w:rsid w:val="00523E2B"/>
    <w:rsid w:val="00523F7C"/>
    <w:rsid w:val="00535266"/>
    <w:rsid w:val="00536AF9"/>
    <w:rsid w:val="005515D4"/>
    <w:rsid w:val="00563BB7"/>
    <w:rsid w:val="00564D9C"/>
    <w:rsid w:val="005743C5"/>
    <w:rsid w:val="00574453"/>
    <w:rsid w:val="005835DD"/>
    <w:rsid w:val="0059778B"/>
    <w:rsid w:val="005A1349"/>
    <w:rsid w:val="005B4303"/>
    <w:rsid w:val="005C7D17"/>
    <w:rsid w:val="005E5D08"/>
    <w:rsid w:val="005F427F"/>
    <w:rsid w:val="006223F8"/>
    <w:rsid w:val="006335C4"/>
    <w:rsid w:val="00642293"/>
    <w:rsid w:val="00642FEC"/>
    <w:rsid w:val="006475E9"/>
    <w:rsid w:val="006527AC"/>
    <w:rsid w:val="00656F0B"/>
    <w:rsid w:val="00660180"/>
    <w:rsid w:val="00667BFA"/>
    <w:rsid w:val="006837A5"/>
    <w:rsid w:val="00685E1A"/>
    <w:rsid w:val="00693BF0"/>
    <w:rsid w:val="006B2666"/>
    <w:rsid w:val="006C06AF"/>
    <w:rsid w:val="006E41E9"/>
    <w:rsid w:val="006E5B6F"/>
    <w:rsid w:val="006F0167"/>
    <w:rsid w:val="006F12D7"/>
    <w:rsid w:val="006F1326"/>
    <w:rsid w:val="0070122C"/>
    <w:rsid w:val="00712C11"/>
    <w:rsid w:val="00720F84"/>
    <w:rsid w:val="00723D08"/>
    <w:rsid w:val="00727303"/>
    <w:rsid w:val="00731E3B"/>
    <w:rsid w:val="00732CFF"/>
    <w:rsid w:val="00752208"/>
    <w:rsid w:val="007535DE"/>
    <w:rsid w:val="00754678"/>
    <w:rsid w:val="00755ADA"/>
    <w:rsid w:val="00756369"/>
    <w:rsid w:val="00766D60"/>
    <w:rsid w:val="00771BD5"/>
    <w:rsid w:val="00774ED4"/>
    <w:rsid w:val="00783078"/>
    <w:rsid w:val="00785239"/>
    <w:rsid w:val="007A3135"/>
    <w:rsid w:val="007B64D3"/>
    <w:rsid w:val="007D37F1"/>
    <w:rsid w:val="007D4AC8"/>
    <w:rsid w:val="007E24D4"/>
    <w:rsid w:val="007E541F"/>
    <w:rsid w:val="007E6A0B"/>
    <w:rsid w:val="00807651"/>
    <w:rsid w:val="00807DEF"/>
    <w:rsid w:val="00813582"/>
    <w:rsid w:val="00814FEE"/>
    <w:rsid w:val="00834EA9"/>
    <w:rsid w:val="00847724"/>
    <w:rsid w:val="00852DCA"/>
    <w:rsid w:val="00882AEC"/>
    <w:rsid w:val="008B246F"/>
    <w:rsid w:val="008B5F1B"/>
    <w:rsid w:val="008B6F84"/>
    <w:rsid w:val="008C3136"/>
    <w:rsid w:val="008C488D"/>
    <w:rsid w:val="008D3005"/>
    <w:rsid w:val="008E3D1A"/>
    <w:rsid w:val="008F3E4B"/>
    <w:rsid w:val="009008D6"/>
    <w:rsid w:val="00910885"/>
    <w:rsid w:val="00924392"/>
    <w:rsid w:val="00927B39"/>
    <w:rsid w:val="00934ADA"/>
    <w:rsid w:val="00952A61"/>
    <w:rsid w:val="009669D2"/>
    <w:rsid w:val="00967F4B"/>
    <w:rsid w:val="0097342C"/>
    <w:rsid w:val="00987066"/>
    <w:rsid w:val="009946DD"/>
    <w:rsid w:val="009B2DF0"/>
    <w:rsid w:val="009F23D7"/>
    <w:rsid w:val="00A021FE"/>
    <w:rsid w:val="00A15D55"/>
    <w:rsid w:val="00A2157A"/>
    <w:rsid w:val="00A25865"/>
    <w:rsid w:val="00A3370E"/>
    <w:rsid w:val="00A553E0"/>
    <w:rsid w:val="00A62ED4"/>
    <w:rsid w:val="00A700BB"/>
    <w:rsid w:val="00A8047F"/>
    <w:rsid w:val="00A80946"/>
    <w:rsid w:val="00A90097"/>
    <w:rsid w:val="00AB167D"/>
    <w:rsid w:val="00AC3854"/>
    <w:rsid w:val="00AE1DA4"/>
    <w:rsid w:val="00AF73D2"/>
    <w:rsid w:val="00B03DEE"/>
    <w:rsid w:val="00B06514"/>
    <w:rsid w:val="00B237B6"/>
    <w:rsid w:val="00B447BE"/>
    <w:rsid w:val="00B55DD0"/>
    <w:rsid w:val="00B61700"/>
    <w:rsid w:val="00B62495"/>
    <w:rsid w:val="00B62B99"/>
    <w:rsid w:val="00B631AD"/>
    <w:rsid w:val="00B67C54"/>
    <w:rsid w:val="00B77111"/>
    <w:rsid w:val="00B77AB7"/>
    <w:rsid w:val="00B87D1C"/>
    <w:rsid w:val="00BA1B5C"/>
    <w:rsid w:val="00BE2BED"/>
    <w:rsid w:val="00BE7C1D"/>
    <w:rsid w:val="00BF0D74"/>
    <w:rsid w:val="00C108A5"/>
    <w:rsid w:val="00C20A4D"/>
    <w:rsid w:val="00C24764"/>
    <w:rsid w:val="00C27F12"/>
    <w:rsid w:val="00C40573"/>
    <w:rsid w:val="00C43363"/>
    <w:rsid w:val="00C53C3A"/>
    <w:rsid w:val="00C67CAD"/>
    <w:rsid w:val="00C75336"/>
    <w:rsid w:val="00C86087"/>
    <w:rsid w:val="00C941D7"/>
    <w:rsid w:val="00C954D6"/>
    <w:rsid w:val="00CB11A4"/>
    <w:rsid w:val="00CB421F"/>
    <w:rsid w:val="00CD545B"/>
    <w:rsid w:val="00CF170F"/>
    <w:rsid w:val="00D02FF7"/>
    <w:rsid w:val="00D07D5C"/>
    <w:rsid w:val="00D22BF2"/>
    <w:rsid w:val="00D25816"/>
    <w:rsid w:val="00D34818"/>
    <w:rsid w:val="00D35E61"/>
    <w:rsid w:val="00D372BC"/>
    <w:rsid w:val="00D557D6"/>
    <w:rsid w:val="00D71B90"/>
    <w:rsid w:val="00D92702"/>
    <w:rsid w:val="00D93161"/>
    <w:rsid w:val="00DA6825"/>
    <w:rsid w:val="00DB49F8"/>
    <w:rsid w:val="00DC1952"/>
    <w:rsid w:val="00DC6390"/>
    <w:rsid w:val="00DD0C95"/>
    <w:rsid w:val="00DF5CDC"/>
    <w:rsid w:val="00E002E7"/>
    <w:rsid w:val="00E04274"/>
    <w:rsid w:val="00E2310F"/>
    <w:rsid w:val="00E33D5A"/>
    <w:rsid w:val="00E34001"/>
    <w:rsid w:val="00E371CA"/>
    <w:rsid w:val="00E46799"/>
    <w:rsid w:val="00E47580"/>
    <w:rsid w:val="00E50735"/>
    <w:rsid w:val="00E57DB3"/>
    <w:rsid w:val="00E71050"/>
    <w:rsid w:val="00E765B2"/>
    <w:rsid w:val="00E76757"/>
    <w:rsid w:val="00E85C1B"/>
    <w:rsid w:val="00E8615E"/>
    <w:rsid w:val="00E87DBD"/>
    <w:rsid w:val="00EA7784"/>
    <w:rsid w:val="00ED1A8B"/>
    <w:rsid w:val="00EE56D7"/>
    <w:rsid w:val="00EF4A64"/>
    <w:rsid w:val="00F03C2A"/>
    <w:rsid w:val="00F03D47"/>
    <w:rsid w:val="00F045F4"/>
    <w:rsid w:val="00F14B7A"/>
    <w:rsid w:val="00F20FDA"/>
    <w:rsid w:val="00F31013"/>
    <w:rsid w:val="00F502B2"/>
    <w:rsid w:val="00F511A7"/>
    <w:rsid w:val="00F51E10"/>
    <w:rsid w:val="00F561E8"/>
    <w:rsid w:val="00F62801"/>
    <w:rsid w:val="00F74F70"/>
    <w:rsid w:val="00F75E04"/>
    <w:rsid w:val="00F854CF"/>
    <w:rsid w:val="00F90C58"/>
    <w:rsid w:val="00F920F1"/>
    <w:rsid w:val="00F9275A"/>
    <w:rsid w:val="00F92D3C"/>
    <w:rsid w:val="00FA53AD"/>
    <w:rsid w:val="00FB1208"/>
    <w:rsid w:val="00FC3EC6"/>
    <w:rsid w:val="00FD4260"/>
    <w:rsid w:val="00FE5727"/>
    <w:rsid w:val="00FE67F5"/>
    <w:rsid w:val="00FE75D2"/>
    <w:rsid w:val="00FF5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C8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3372C8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3372C8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372C8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372C8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372C8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3372C8"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3372C8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3372C8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3372C8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3372C8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sid w:val="003372C8"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3372C8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3372C8"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rsid w:val="003372C8"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rsid w:val="003372C8"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sid w:val="003372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2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2C8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3372C8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3372C8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3372C8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3372C8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semiHidden/>
    <w:unhideWhenUsed/>
    <w:rsid w:val="003372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2C8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3372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2C8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3372C8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2C8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C8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C8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C8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C8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C8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C8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C8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3372C8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3372C8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3372C8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2C8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3372C8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rsid w:val="003372C8"/>
    <w:pPr>
      <w:ind w:left="360" w:hanging="360"/>
    </w:pPr>
  </w:style>
  <w:style w:type="paragraph" w:styleId="List2">
    <w:name w:val="List 2"/>
    <w:basedOn w:val="Normal"/>
    <w:uiPriority w:val="99"/>
    <w:unhideWhenUsed/>
    <w:rsid w:val="003372C8"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rsid w:val="003372C8"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3372C8"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3372C8"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3372C8"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rsid w:val="003372C8"/>
    <w:pPr>
      <w:ind w:left="720"/>
      <w:contextualSpacing/>
    </w:pPr>
  </w:style>
  <w:style w:type="numbering" w:customStyle="1" w:styleId="MedianListStyle">
    <w:name w:val="Median List Style"/>
    <w:uiPriority w:val="99"/>
    <w:rsid w:val="003372C8"/>
    <w:pPr>
      <w:numPr>
        <w:numId w:val="11"/>
      </w:numPr>
    </w:pPr>
  </w:style>
  <w:style w:type="paragraph" w:styleId="NoSpacing">
    <w:name w:val="No Spacing"/>
    <w:basedOn w:val="Normal"/>
    <w:uiPriority w:val="99"/>
    <w:qFormat/>
    <w:rsid w:val="003372C8"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rsid w:val="003372C8"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rsid w:val="003372C8"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rsid w:val="003372C8"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sid w:val="003372C8"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rsid w:val="003372C8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372C8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3372C8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3372C8"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372C8"/>
    <w:pPr>
      <w:ind w:left="220" w:hanging="220"/>
    </w:pPr>
  </w:style>
  <w:style w:type="paragraph" w:styleId="Title">
    <w:name w:val="Title"/>
    <w:basedOn w:val="Normal"/>
    <w:link w:val="TitleChar"/>
    <w:uiPriority w:val="10"/>
    <w:rsid w:val="003372C8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372C8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3372C8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3372C8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3372C8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3372C8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3372C8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3372C8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3372C8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3372C8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3372C8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rsid w:val="003372C8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sid w:val="003372C8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rsid w:val="003372C8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rsid w:val="003372C8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nhideWhenUsed/>
    <w:qFormat/>
    <w:rsid w:val="003372C8"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rsid w:val="003372C8"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  <w:rsid w:val="003372C8"/>
    <w:pPr>
      <w:spacing w:after="200"/>
    </w:pPr>
    <w:rPr>
      <w:color w:val="775F55" w:themeColor="text2"/>
    </w:rPr>
  </w:style>
  <w:style w:type="paragraph" w:customStyle="1" w:styleId="CompanyName">
    <w:name w:val="Company Name"/>
    <w:basedOn w:val="Normal"/>
    <w:qFormat/>
    <w:rsid w:val="003372C8"/>
    <w:pPr>
      <w:spacing w:after="0"/>
    </w:pPr>
    <w:rPr>
      <w:b/>
      <w:color w:val="775F55" w:themeColor="text2"/>
      <w:sz w:val="36"/>
      <w:szCs w:val="36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3372C8"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3372C8"/>
    <w:rPr>
      <w:rFonts w:cs="Times New Roman"/>
      <w:b/>
      <w:sz w:val="23"/>
      <w:szCs w:val="20"/>
      <w:lang w:eastAsia="ja-JP"/>
    </w:rPr>
  </w:style>
  <w:style w:type="paragraph" w:customStyle="1" w:styleId="RecipientAddress">
    <w:name w:val="Recipient Address"/>
    <w:basedOn w:val="NoSpacing"/>
    <w:uiPriority w:val="3"/>
    <w:qFormat/>
    <w:rsid w:val="003372C8"/>
    <w:pPr>
      <w:spacing w:before="240"/>
      <w:contextualSpacing/>
    </w:pPr>
    <w:rPr>
      <w:color w:val="775F55" w:themeColor="text2"/>
    </w:rPr>
  </w:style>
  <w:style w:type="paragraph" w:styleId="Closing">
    <w:name w:val="Closing"/>
    <w:basedOn w:val="Normal"/>
    <w:link w:val="ClosingChar"/>
    <w:uiPriority w:val="5"/>
    <w:unhideWhenUsed/>
    <w:qFormat/>
    <w:rsid w:val="003372C8"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sid w:val="003372C8"/>
    <w:rPr>
      <w:rFonts w:cs="Times New Roman"/>
      <w:sz w:val="23"/>
      <w:szCs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3372C8"/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3372C8"/>
    <w:rPr>
      <w:rFonts w:cs="Times New Roman"/>
      <w:b/>
      <w:sz w:val="23"/>
      <w:szCs w:val="20"/>
      <w:lang w:eastAsia="ja-JP"/>
    </w:rPr>
  </w:style>
  <w:style w:type="paragraph" w:customStyle="1" w:styleId="Category">
    <w:name w:val="Category"/>
    <w:basedOn w:val="Normal"/>
    <w:link w:val="CategoryChar"/>
    <w:qFormat/>
    <w:rsid w:val="003372C8"/>
    <w:pPr>
      <w:spacing w:after="0"/>
    </w:pPr>
    <w:rPr>
      <w:b/>
      <w:sz w:val="24"/>
      <w:szCs w:val="24"/>
    </w:rPr>
  </w:style>
  <w:style w:type="character" w:customStyle="1" w:styleId="CategoryChar">
    <w:name w:val="Category Char"/>
    <w:basedOn w:val="DefaultParagraphFont"/>
    <w:link w:val="Category"/>
    <w:rsid w:val="003372C8"/>
    <w:rPr>
      <w:rFonts w:cs="Times New Roman"/>
      <w:b/>
      <w:sz w:val="24"/>
      <w:szCs w:val="24"/>
      <w:lang w:eastAsia="ja-JP"/>
    </w:rPr>
  </w:style>
  <w:style w:type="table" w:customStyle="1" w:styleId="ColorfulGrid1">
    <w:name w:val="Colorful Grid1"/>
    <w:basedOn w:val="TableNormal"/>
    <w:uiPriority w:val="40"/>
    <w:rsid w:val="0098706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List1">
    <w:name w:val="Colorful List1"/>
    <w:basedOn w:val="TableNormal"/>
    <w:uiPriority w:val="40"/>
    <w:rsid w:val="0098706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Shading1">
    <w:name w:val="Colorful Shading1"/>
    <w:basedOn w:val="TableNormal"/>
    <w:uiPriority w:val="40"/>
    <w:rsid w:val="0098706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40"/>
    <w:rsid w:val="0098706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LightGrid1">
    <w:name w:val="Light Grid1"/>
    <w:basedOn w:val="TableNormal"/>
    <w:uiPriority w:val="40"/>
    <w:rsid w:val="009870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3-Accent1">
    <w:name w:val="Medium Grid 3 Accent 1"/>
    <w:basedOn w:val="TableNormal"/>
    <w:uiPriority w:val="41"/>
    <w:rsid w:val="009870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customStyle="1" w:styleId="MediumShading2-Accent11">
    <w:name w:val="Medium Shading 2 - Accent 11"/>
    <w:basedOn w:val="TableNormal"/>
    <w:uiPriority w:val="41"/>
    <w:rsid w:val="009870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rsid w:val="009870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4">
    <w:name w:val="Medium Grid 3 Accent 4"/>
    <w:basedOn w:val="TableNormal"/>
    <w:uiPriority w:val="44"/>
    <w:rsid w:val="009870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customStyle="1" w:styleId="MediumShading21">
    <w:name w:val="Medium Shading 21"/>
    <w:basedOn w:val="TableNormal"/>
    <w:uiPriority w:val="40"/>
    <w:rsid w:val="000C1C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1">
    <w:name w:val="Dark List Accent 1"/>
    <w:basedOn w:val="TableNormal"/>
    <w:uiPriority w:val="41"/>
    <w:rsid w:val="000C1C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character" w:customStyle="1" w:styleId="this-person">
    <w:name w:val="this-person"/>
    <w:basedOn w:val="DefaultParagraphFont"/>
    <w:rsid w:val="0059778B"/>
  </w:style>
  <w:style w:type="character" w:customStyle="1" w:styleId="title0">
    <w:name w:val="title"/>
    <w:basedOn w:val="DefaultParagraphFont"/>
    <w:rsid w:val="00597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jvenkooo@yahoo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1025D9C19FA4C2680445EDEA725B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B7379-BF2F-47C7-AE51-6FF10BC7F2A2}"/>
      </w:docPartPr>
      <w:docPartBody>
        <w:p w:rsidR="0052677C" w:rsidRDefault="009F25BF">
          <w:pPr>
            <w:pStyle w:val="A1025D9C19FA4C2680445EDEA725B79D"/>
          </w:pPr>
          <w:r>
            <w:t>[Type the author name]</w:t>
          </w:r>
        </w:p>
      </w:docPartBody>
    </w:docPart>
    <w:docPart>
      <w:docPartPr>
        <w:name w:val="8EEF6E983BA046B382B626DA6D001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3400E-4BAE-4549-B557-3A9AA49AD557}"/>
      </w:docPartPr>
      <w:docPartBody>
        <w:p w:rsidR="0052677C" w:rsidRDefault="009F25BF">
          <w:pPr>
            <w:pStyle w:val="8EEF6E983BA046B382B626DA6D001D45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259C5"/>
    <w:rsid w:val="0000268C"/>
    <w:rsid w:val="000841EC"/>
    <w:rsid w:val="002A1542"/>
    <w:rsid w:val="00301CA0"/>
    <w:rsid w:val="003929C8"/>
    <w:rsid w:val="003F60F4"/>
    <w:rsid w:val="00426EF1"/>
    <w:rsid w:val="004C0537"/>
    <w:rsid w:val="00504BD5"/>
    <w:rsid w:val="0052677C"/>
    <w:rsid w:val="005B096E"/>
    <w:rsid w:val="005B125C"/>
    <w:rsid w:val="006E7966"/>
    <w:rsid w:val="007472A2"/>
    <w:rsid w:val="00773C5B"/>
    <w:rsid w:val="00790F00"/>
    <w:rsid w:val="008234E0"/>
    <w:rsid w:val="008E7156"/>
    <w:rsid w:val="009226DC"/>
    <w:rsid w:val="009D112F"/>
    <w:rsid w:val="009F25BF"/>
    <w:rsid w:val="00A13080"/>
    <w:rsid w:val="00B11695"/>
    <w:rsid w:val="00B4477E"/>
    <w:rsid w:val="00B764AC"/>
    <w:rsid w:val="00BB0A10"/>
    <w:rsid w:val="00C06525"/>
    <w:rsid w:val="00C259C5"/>
    <w:rsid w:val="00C42638"/>
    <w:rsid w:val="00D37284"/>
    <w:rsid w:val="00D579D0"/>
    <w:rsid w:val="00DF4715"/>
    <w:rsid w:val="00E21F61"/>
    <w:rsid w:val="00F96A6F"/>
    <w:rsid w:val="00FC2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52677C"/>
    <w:rPr>
      <w:color w:val="808080"/>
    </w:rPr>
  </w:style>
  <w:style w:type="paragraph" w:customStyle="1" w:styleId="5F79E6B434134AB3B73DAFADEF46BA18">
    <w:name w:val="5F79E6B434134AB3B73DAFADEF46BA18"/>
    <w:rsid w:val="0052677C"/>
  </w:style>
  <w:style w:type="paragraph" w:customStyle="1" w:styleId="507F87479163481AA1156CDCC268706C">
    <w:name w:val="507F87479163481AA1156CDCC268706C"/>
    <w:rsid w:val="0052677C"/>
  </w:style>
  <w:style w:type="paragraph" w:customStyle="1" w:styleId="0D826C5B32CD409CB9C6D6796261FAB1">
    <w:name w:val="0D826C5B32CD409CB9C6D6796261FAB1"/>
    <w:rsid w:val="0052677C"/>
  </w:style>
  <w:style w:type="paragraph" w:customStyle="1" w:styleId="794F87B56E96472BBF802F06D0FCF341">
    <w:name w:val="794F87B56E96472BBF802F06D0FCF341"/>
    <w:rsid w:val="0052677C"/>
  </w:style>
  <w:style w:type="paragraph" w:customStyle="1" w:styleId="AA08A494E45441ACAE91B495754F46F1">
    <w:name w:val="AA08A494E45441ACAE91B495754F46F1"/>
    <w:rsid w:val="0052677C"/>
  </w:style>
  <w:style w:type="paragraph" w:customStyle="1" w:styleId="4E42C58464084520914D540C2CA4D442">
    <w:name w:val="4E42C58464084520914D540C2CA4D442"/>
    <w:rsid w:val="0052677C"/>
  </w:style>
  <w:style w:type="paragraph" w:customStyle="1" w:styleId="E7668AA466B54902A1021BA332BFBE2E">
    <w:name w:val="E7668AA466B54902A1021BA332BFBE2E"/>
    <w:rsid w:val="0052677C"/>
  </w:style>
  <w:style w:type="paragraph" w:customStyle="1" w:styleId="ECD4F239CD034537AD96EAE1F5B60D97">
    <w:name w:val="ECD4F239CD034537AD96EAE1F5B60D97"/>
    <w:rsid w:val="0052677C"/>
  </w:style>
  <w:style w:type="paragraph" w:customStyle="1" w:styleId="04BBEB33EB5A466C8F49178F4A4B079F">
    <w:name w:val="04BBEB33EB5A466C8F49178F4A4B079F"/>
    <w:rsid w:val="0052677C"/>
  </w:style>
  <w:style w:type="paragraph" w:customStyle="1" w:styleId="4350A4D4BD374D9F9C1F920C96827E74">
    <w:name w:val="4350A4D4BD374D9F9C1F920C96827E74"/>
    <w:rsid w:val="0052677C"/>
  </w:style>
  <w:style w:type="paragraph" w:customStyle="1" w:styleId="2301A3D50C734CECBA005E1C473B8474">
    <w:name w:val="2301A3D50C734CECBA005E1C473B8474"/>
    <w:rsid w:val="0052677C"/>
  </w:style>
  <w:style w:type="paragraph" w:customStyle="1" w:styleId="A5A781696F954C8D96DF1E00489E4B32">
    <w:name w:val="A5A781696F954C8D96DF1E00489E4B32"/>
    <w:rsid w:val="0052677C"/>
  </w:style>
  <w:style w:type="character" w:customStyle="1" w:styleId="subsectiondatechar">
    <w:name w:val="subsectiondatechar"/>
    <w:basedOn w:val="DefaultParagraphFont"/>
    <w:rsid w:val="00C259C5"/>
  </w:style>
  <w:style w:type="paragraph" w:customStyle="1" w:styleId="0FE8BCE6FEF94751A16DB12480646E23">
    <w:name w:val="0FE8BCE6FEF94751A16DB12480646E23"/>
    <w:rsid w:val="0052677C"/>
  </w:style>
  <w:style w:type="paragraph" w:customStyle="1" w:styleId="EA0158CDFD6C4243915BA76372C35282">
    <w:name w:val="EA0158CDFD6C4243915BA76372C35282"/>
    <w:rsid w:val="0052677C"/>
  </w:style>
  <w:style w:type="paragraph" w:customStyle="1" w:styleId="0CFA1BAE452C4D86AC6DDDCBD1FC3FA6">
    <w:name w:val="0CFA1BAE452C4D86AC6DDDCBD1FC3FA6"/>
    <w:rsid w:val="0052677C"/>
  </w:style>
  <w:style w:type="paragraph" w:customStyle="1" w:styleId="E6F462E99D0844FFB087C19F51FC55BA">
    <w:name w:val="E6F462E99D0844FFB087C19F51FC55BA"/>
    <w:rsid w:val="0052677C"/>
  </w:style>
  <w:style w:type="paragraph" w:customStyle="1" w:styleId="8A5A3B625F5B4BA991264A01E087337A">
    <w:name w:val="8A5A3B625F5B4BA991264A01E087337A"/>
    <w:rsid w:val="0052677C"/>
  </w:style>
  <w:style w:type="paragraph" w:customStyle="1" w:styleId="A1025D9C19FA4C2680445EDEA725B79D">
    <w:name w:val="A1025D9C19FA4C2680445EDEA725B79D"/>
    <w:rsid w:val="0052677C"/>
  </w:style>
  <w:style w:type="paragraph" w:customStyle="1" w:styleId="8EEF6E983BA046B382B626DA6D001D45">
    <w:name w:val="8EEF6E983BA046B382B626DA6D001D45"/>
    <w:rsid w:val="0052677C"/>
  </w:style>
  <w:style w:type="paragraph" w:customStyle="1" w:styleId="80E8A5D876744D18BFB837473D003BF6">
    <w:name w:val="80E8A5D876744D18BFB837473D003BF6"/>
    <w:rsid w:val="00C259C5"/>
  </w:style>
  <w:style w:type="paragraph" w:customStyle="1" w:styleId="E3709900FB47479CAFD1B1FEC74BB566">
    <w:name w:val="E3709900FB47479CAFD1B1FEC74BB566"/>
    <w:rsid w:val="00C259C5"/>
  </w:style>
  <w:style w:type="paragraph" w:customStyle="1" w:styleId="8E44605D42674767BC78D5AAAD87B0DE">
    <w:name w:val="8E44605D42674767BC78D5AAAD87B0DE"/>
    <w:rsid w:val="00C259C5"/>
  </w:style>
  <w:style w:type="paragraph" w:customStyle="1" w:styleId="A2A2238A102F47E48743B774F1ADCD72">
    <w:name w:val="A2A2238A102F47E48743B774F1ADCD72"/>
    <w:rsid w:val="008E715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517EE063-ADC8-4F06-BBF0-A3E793065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2</TotalTime>
  <Pages>4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Venkateswar</dc:creator>
  <cp:keywords/>
  <dc:description/>
  <cp:lastModifiedBy>Venkatesh</cp:lastModifiedBy>
  <cp:revision>3</cp:revision>
  <dcterms:created xsi:type="dcterms:W3CDTF">2013-08-13T15:22:00Z</dcterms:created>
  <dcterms:modified xsi:type="dcterms:W3CDTF">2013-08-13T15:23:00Z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