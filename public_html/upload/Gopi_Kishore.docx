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04" w:rsidRDefault="00E02204" w:rsidP="006A286B">
      <w:pPr>
        <w:pStyle w:val="Heading1"/>
        <w:jc w:val="both"/>
      </w:pPr>
      <w:r>
        <w:t>CIRRUCULAM VIATE</w:t>
      </w:r>
    </w:p>
    <w:p w:rsidR="00E02204" w:rsidRDefault="00E02204" w:rsidP="006A286B">
      <w:pPr>
        <w:jc w:val="both"/>
        <w:rPr>
          <w:b/>
        </w:rPr>
      </w:pPr>
    </w:p>
    <w:p w:rsidR="00E02204" w:rsidRDefault="00E02204" w:rsidP="006A286B">
      <w:pPr>
        <w:jc w:val="both"/>
        <w:rPr>
          <w:b/>
          <w:sz w:val="22"/>
          <w:szCs w:val="22"/>
        </w:rPr>
      </w:pPr>
      <w:r>
        <w:t xml:space="preserve">                                                                                             </w:t>
      </w:r>
      <w:r w:rsidR="00220BA8">
        <w:t xml:space="preserve">         Mobile: +91-8105699933</w:t>
      </w:r>
      <w:r>
        <w:t xml:space="preserve">                                       </w:t>
      </w:r>
    </w:p>
    <w:p w:rsidR="00E02204" w:rsidRPr="009E3820" w:rsidRDefault="00E02204" w:rsidP="006A286B">
      <w:pPr>
        <w:jc w:val="both"/>
        <w:rPr>
          <w:b/>
        </w:rPr>
      </w:pPr>
      <w:r w:rsidRPr="009E3820">
        <w:rPr>
          <w:b/>
        </w:rPr>
        <w:t>GOPI KISHORE CHODAGAM</w:t>
      </w:r>
      <w:r w:rsidRPr="009E3820">
        <w:t xml:space="preserve">                                              </w:t>
      </w:r>
      <w:r w:rsidR="00333D81">
        <w:t xml:space="preserve">   </w:t>
      </w:r>
      <w:r w:rsidRPr="009E3820">
        <w:t xml:space="preserve"> </w:t>
      </w:r>
      <w:hyperlink r:id="rId8" w:history="1">
        <w:r w:rsidR="003C2928" w:rsidRPr="009210C2">
          <w:rPr>
            <w:rStyle w:val="Hyperlink"/>
          </w:rPr>
          <w:t>gopi.cgk@gmail.com</w:t>
        </w:r>
      </w:hyperlink>
      <w:r w:rsidRPr="009E3820">
        <w:t xml:space="preserve">                                 </w:t>
      </w:r>
    </w:p>
    <w:p w:rsidR="00E02204" w:rsidRPr="00FC1723" w:rsidRDefault="00E02204" w:rsidP="006A286B">
      <w:pPr>
        <w:tabs>
          <w:tab w:val="left" w:pos="540"/>
        </w:tabs>
        <w:jc w:val="both"/>
        <w:rPr>
          <w:b/>
        </w:rPr>
      </w:pPr>
      <w:r>
        <w:t xml:space="preserve">    </w:t>
      </w:r>
      <w:r w:rsidR="00543214">
        <w:rPr>
          <w:noProof/>
          <w:lang w:val="en-IN" w:eastAsia="en-IN"/>
        </w:rPr>
        <mc:AlternateContent>
          <mc:Choice Requires="wps">
            <w:drawing>
              <wp:anchor distT="4294967295" distB="4294967295" distL="114300" distR="114300" simplePos="0" relativeHeight="251658240" behindDoc="0" locked="0" layoutInCell="1" allowOverlap="1" wp14:anchorId="79A951D2" wp14:editId="6FB4DB99">
                <wp:simplePos x="0" y="0"/>
                <wp:positionH relativeFrom="column">
                  <wp:posOffset>-114300</wp:posOffset>
                </wp:positionH>
                <wp:positionV relativeFrom="paragraph">
                  <wp:posOffset>16509</wp:posOffset>
                </wp:positionV>
                <wp:extent cx="56007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pt" to="6in,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7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"/>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F127B0" w:rsidRDefault="00F127B0" w:rsidP="006A286B">
      <w:pPr>
        <w:jc w:val="both"/>
        <w:rPr>
          <w:b/>
          <w:u w:val="single"/>
        </w:rPr>
      </w:pPr>
      <w:bookmarkStart w:id="0" w:name="_GoBack"/>
      <w:bookmarkEnd w:id="0"/>
    </w:p>
    <w:tbl>
      <w:tblPr>
        <w:tblW w:w="10015" w:type="dxa"/>
        <w:tblInd w:w="-252" w:type="dxa"/>
        <w:tblLayout w:type="fixed"/>
        <w:tblLook w:val="0000" w:firstRow="0" w:lastRow="0" w:firstColumn="0" w:lastColumn="0" w:noHBand="0" w:noVBand="0"/>
      </w:tblPr>
      <w:tblGrid>
        <w:gridCol w:w="4655"/>
        <w:gridCol w:w="5360"/>
      </w:tblGrid>
      <w:tr w:rsidR="00F127B0" w:rsidTr="0018688C">
        <w:trPr>
          <w:cantSplit/>
          <w:trHeight w:val="228"/>
        </w:trPr>
        <w:tc>
          <w:tcPr>
            <w:tcW w:w="10015" w:type="dxa"/>
            <w:gridSpan w:val="2"/>
            <w:tcBorders>
              <w:top w:val="single" w:sz="4" w:space="0" w:color="000000"/>
              <w:left w:val="single" w:sz="4" w:space="0" w:color="000000"/>
              <w:bottom w:val="single" w:sz="4" w:space="0" w:color="000000"/>
              <w:right w:val="single" w:sz="4" w:space="0" w:color="000000"/>
            </w:tcBorders>
            <w:shd w:val="clear" w:color="auto" w:fill="D8D8D8"/>
          </w:tcPr>
          <w:p w:rsidR="00F127B0" w:rsidRPr="009E3820" w:rsidRDefault="00F127B0" w:rsidP="006A286B">
            <w:pPr>
              <w:pStyle w:val="Heading1"/>
              <w:numPr>
                <w:ilvl w:val="0"/>
                <w:numId w:val="4"/>
              </w:numPr>
              <w:tabs>
                <w:tab w:val="left" w:pos="0"/>
              </w:tabs>
              <w:snapToGrid w:val="0"/>
              <w:jc w:val="both"/>
              <w:rPr>
                <w:sz w:val="24"/>
                <w:szCs w:val="24"/>
              </w:rPr>
            </w:pPr>
            <w:r w:rsidRPr="009E3820">
              <w:rPr>
                <w:sz w:val="24"/>
                <w:szCs w:val="24"/>
              </w:rPr>
              <w:t>Work Experience</w:t>
            </w:r>
          </w:p>
        </w:tc>
      </w:tr>
      <w:tr w:rsidR="00F127B0" w:rsidTr="0018688C">
        <w:trPr>
          <w:cantSplit/>
          <w:trHeight w:val="228"/>
        </w:trPr>
        <w:tc>
          <w:tcPr>
            <w:tcW w:w="4655" w:type="dxa"/>
            <w:tcBorders>
              <w:left w:val="single" w:sz="4" w:space="0" w:color="000000"/>
              <w:bottom w:val="single" w:sz="4" w:space="0" w:color="000000"/>
            </w:tcBorders>
          </w:tcPr>
          <w:p w:rsidR="00F127B0" w:rsidRPr="009E3820" w:rsidRDefault="00F127B0" w:rsidP="006A286B">
            <w:pPr>
              <w:snapToGrid w:val="0"/>
              <w:jc w:val="both"/>
            </w:pPr>
            <w:r w:rsidRPr="009E3820">
              <w:t>Total</w:t>
            </w:r>
          </w:p>
        </w:tc>
        <w:tc>
          <w:tcPr>
            <w:tcW w:w="5360" w:type="dxa"/>
            <w:tcBorders>
              <w:left w:val="single" w:sz="4" w:space="0" w:color="000000"/>
              <w:bottom w:val="single" w:sz="4" w:space="0" w:color="000000"/>
              <w:right w:val="single" w:sz="4" w:space="0" w:color="000000"/>
            </w:tcBorders>
          </w:tcPr>
          <w:p w:rsidR="00F127B0" w:rsidRPr="009E3820" w:rsidRDefault="00AC09C8" w:rsidP="006A286B">
            <w:pPr>
              <w:snapToGrid w:val="0"/>
              <w:jc w:val="both"/>
            </w:pPr>
            <w:r>
              <w:t>7</w:t>
            </w:r>
            <w:r w:rsidR="00F127B0" w:rsidRPr="009E3820">
              <w:t>Years</w:t>
            </w:r>
            <w:r w:rsidR="004A2505">
              <w:t xml:space="preserve"> 6</w:t>
            </w:r>
            <w:r w:rsidR="00333D81">
              <w:t xml:space="preserve"> month</w:t>
            </w:r>
          </w:p>
        </w:tc>
      </w:tr>
    </w:tbl>
    <w:p w:rsidR="00E02204" w:rsidRDefault="00E02204" w:rsidP="006A286B">
      <w:pPr>
        <w:jc w:val="both"/>
        <w:rPr>
          <w:b/>
          <w:u w:val="single"/>
        </w:rPr>
      </w:pPr>
    </w:p>
    <w:p w:rsidR="003B6299" w:rsidRPr="003B6299" w:rsidRDefault="00FC1723" w:rsidP="006A286B">
      <w:pPr>
        <w:jc w:val="both"/>
      </w:pPr>
      <w:r w:rsidRPr="00FC1723">
        <w:rPr>
          <w:b/>
        </w:rPr>
        <w:t>Summary:</w:t>
      </w:r>
      <w:r>
        <w:t xml:space="preserve"> </w:t>
      </w:r>
    </w:p>
    <w:p w:rsidR="00220BA8" w:rsidRPr="00220BA8" w:rsidRDefault="00E02204" w:rsidP="006A286B">
      <w:pPr>
        <w:pStyle w:val="ListParagraph"/>
        <w:numPr>
          <w:ilvl w:val="0"/>
          <w:numId w:val="6"/>
        </w:numPr>
        <w:jc w:val="both"/>
        <w:rPr>
          <w:b/>
        </w:rPr>
      </w:pPr>
      <w:r>
        <w:t xml:space="preserve">Currently </w:t>
      </w:r>
      <w:r w:rsidR="00FC1723">
        <w:t>working</w:t>
      </w:r>
      <w:r>
        <w:t xml:space="preserve"> with </w:t>
      </w:r>
      <w:r w:rsidR="001118DD" w:rsidRPr="001118DD">
        <w:t>Marquistech</w:t>
      </w:r>
      <w:proofErr w:type="gramStart"/>
      <w:r w:rsidR="001118DD" w:rsidRPr="001118DD">
        <w:t>.</w:t>
      </w:r>
      <w:r w:rsidR="00282EC1">
        <w:t>(</w:t>
      </w:r>
      <w:proofErr w:type="gramEnd"/>
      <w:r w:rsidR="00282EC1">
        <w:t>Client: Nokia India PVT LTD)</w:t>
      </w:r>
      <w:r w:rsidR="00AC09C8">
        <w:t xml:space="preserve"> As a </w:t>
      </w:r>
      <w:r w:rsidR="001118DD" w:rsidRPr="001118DD">
        <w:t>Lead.</w:t>
      </w:r>
      <w:r w:rsidR="00220BA8">
        <w:t xml:space="preserve">  (Aug 2012 To till date)</w:t>
      </w:r>
    </w:p>
    <w:p w:rsidR="001118DD" w:rsidRPr="001118DD" w:rsidRDefault="00CC7C00" w:rsidP="006A286B">
      <w:pPr>
        <w:pStyle w:val="ListParagraph"/>
        <w:numPr>
          <w:ilvl w:val="0"/>
          <w:numId w:val="6"/>
        </w:numPr>
        <w:jc w:val="both"/>
        <w:rPr>
          <w:b/>
        </w:rPr>
      </w:pPr>
      <w:r>
        <w:t>Previously employed with</w:t>
      </w:r>
      <w:r w:rsidR="001118DD">
        <w:t xml:space="preserve"> Synchronica. (Next generation mobile messaging) as a R&amp;D Test engineer. (Jan 2012 to July 2012)</w:t>
      </w:r>
    </w:p>
    <w:p w:rsidR="00CC7C00" w:rsidRPr="00FC1723" w:rsidRDefault="001118DD" w:rsidP="006A286B">
      <w:pPr>
        <w:pStyle w:val="ListParagraph"/>
        <w:numPr>
          <w:ilvl w:val="0"/>
          <w:numId w:val="6"/>
        </w:numPr>
        <w:jc w:val="both"/>
        <w:rPr>
          <w:b/>
        </w:rPr>
      </w:pPr>
      <w:r>
        <w:t>Employed with</w:t>
      </w:r>
      <w:r w:rsidR="00CC7C00">
        <w:t xml:space="preserve"> Nokia </w:t>
      </w:r>
      <w:r w:rsidR="00333D81">
        <w:t>India p</w:t>
      </w:r>
      <w:r w:rsidR="00CC7C00">
        <w:t>v</w:t>
      </w:r>
      <w:r w:rsidR="002F3D8D">
        <w:t xml:space="preserve">t ltd. as </w:t>
      </w:r>
      <w:r w:rsidR="00AC09C8">
        <w:t>a R</w:t>
      </w:r>
      <w:r w:rsidR="002F3D8D">
        <w:t>&amp;D Test engineer</w:t>
      </w:r>
      <w:r w:rsidR="000F7E9A">
        <w:t xml:space="preserve"> </w:t>
      </w:r>
      <w:r w:rsidR="002F3D8D">
        <w:t>&amp;</w:t>
      </w:r>
      <w:r w:rsidR="000F7E9A">
        <w:t xml:space="preserve"> </w:t>
      </w:r>
      <w:r w:rsidR="00CC7C00">
        <w:t>Certification specialist</w:t>
      </w:r>
      <w:r>
        <w:t>. (March 2007 to Dec 2011)</w:t>
      </w:r>
    </w:p>
    <w:p w:rsidR="00FC1723" w:rsidRDefault="00FC1723" w:rsidP="006A286B">
      <w:pPr>
        <w:pStyle w:val="ListParagraph"/>
        <w:numPr>
          <w:ilvl w:val="0"/>
          <w:numId w:val="6"/>
        </w:numPr>
        <w:jc w:val="both"/>
      </w:pPr>
      <w:r>
        <w:t>Adaptable to environment, good team player and individual performer.</w:t>
      </w:r>
    </w:p>
    <w:p w:rsidR="006F635A" w:rsidRDefault="00AC09C8" w:rsidP="006A286B">
      <w:pPr>
        <w:pStyle w:val="ListParagraph"/>
        <w:numPr>
          <w:ilvl w:val="0"/>
          <w:numId w:val="6"/>
        </w:numPr>
        <w:jc w:val="both"/>
      </w:pPr>
      <w:r>
        <w:t>Working on end to end applications and devices in S30, S40 and android platform</w:t>
      </w:r>
    </w:p>
    <w:p w:rsidR="00E02204" w:rsidRDefault="00E02204" w:rsidP="006A286B">
      <w:pPr>
        <w:jc w:val="both"/>
        <w:rPr>
          <w:b/>
        </w:rPr>
      </w:pPr>
    </w:p>
    <w:p w:rsidR="00B72030" w:rsidRPr="00B72030" w:rsidRDefault="00FC1723" w:rsidP="006A286B">
      <w:pPr>
        <w:jc w:val="both"/>
        <w:rPr>
          <w:b/>
        </w:rPr>
      </w:pPr>
      <w:r>
        <w:rPr>
          <w:b/>
        </w:rPr>
        <w:t xml:space="preserve">Rolls and </w:t>
      </w:r>
      <w:r w:rsidR="00E02204">
        <w:rPr>
          <w:b/>
        </w:rPr>
        <w:t>Responsibilities:</w:t>
      </w:r>
    </w:p>
    <w:p w:rsidR="00282EC1" w:rsidRDefault="00495A42" w:rsidP="006A286B">
      <w:pPr>
        <w:numPr>
          <w:ilvl w:val="0"/>
          <w:numId w:val="1"/>
        </w:numPr>
        <w:jc w:val="both"/>
      </w:pPr>
      <w:r>
        <w:t>Managing a team of 15</w:t>
      </w:r>
      <w:r w:rsidR="00282EC1">
        <w:t xml:space="preserve"> members and </w:t>
      </w:r>
      <w:r w:rsidR="00220BA8">
        <w:t>making daily</w:t>
      </w:r>
      <w:r w:rsidR="00282EC1">
        <w:t xml:space="preserve"> and weekly reports for the work allocated.</w:t>
      </w:r>
    </w:p>
    <w:p w:rsidR="00FC1723" w:rsidRDefault="00321264" w:rsidP="006A286B">
      <w:pPr>
        <w:numPr>
          <w:ilvl w:val="0"/>
          <w:numId w:val="1"/>
        </w:numPr>
        <w:jc w:val="both"/>
      </w:pPr>
      <w:r>
        <w:t xml:space="preserve">Requirement </w:t>
      </w:r>
      <w:r w:rsidR="00C73CB4">
        <w:t>gathering in terms of Design/functional/user flow and business need documents</w:t>
      </w:r>
      <w:r>
        <w:t xml:space="preserve"> from product owner</w:t>
      </w:r>
      <w:r w:rsidR="00282EC1">
        <w:t>.</w:t>
      </w:r>
    </w:p>
    <w:p w:rsidR="00321264" w:rsidRDefault="00321264" w:rsidP="006A286B">
      <w:pPr>
        <w:numPr>
          <w:ilvl w:val="0"/>
          <w:numId w:val="1"/>
        </w:numPr>
        <w:jc w:val="both"/>
      </w:pPr>
      <w:r>
        <w:t>Gathering requirements/user stories/risks-risk mitigation plans from another similar projects</w:t>
      </w:r>
    </w:p>
    <w:p w:rsidR="00321264" w:rsidRDefault="00321264" w:rsidP="006A286B">
      <w:pPr>
        <w:numPr>
          <w:ilvl w:val="0"/>
          <w:numId w:val="1"/>
        </w:numPr>
        <w:jc w:val="both"/>
      </w:pPr>
      <w:r>
        <w:t>Understand stake holders and tools been used</w:t>
      </w:r>
      <w:r w:rsidR="00EF3B4D">
        <w:t xml:space="preserve"> during application development</w:t>
      </w:r>
    </w:p>
    <w:p w:rsidR="00DB17B8" w:rsidRDefault="00DB17B8" w:rsidP="006A286B">
      <w:pPr>
        <w:numPr>
          <w:ilvl w:val="0"/>
          <w:numId w:val="1"/>
        </w:numPr>
        <w:jc w:val="both"/>
      </w:pPr>
      <w:r>
        <w:t xml:space="preserve">Understand dependencies </w:t>
      </w:r>
      <w:r w:rsidR="00EF3B4D">
        <w:t>and prepare plan to mitigate those</w:t>
      </w:r>
      <w:r w:rsidR="00282EC1">
        <w:t>.</w:t>
      </w:r>
    </w:p>
    <w:p w:rsidR="006A286B" w:rsidRDefault="006A286B" w:rsidP="006A286B">
      <w:pPr>
        <w:numPr>
          <w:ilvl w:val="0"/>
          <w:numId w:val="1"/>
        </w:numPr>
        <w:jc w:val="both"/>
      </w:pPr>
      <w:r>
        <w:t xml:space="preserve">Coordinating with different locations for daily work allocation to team. </w:t>
      </w:r>
      <w:r>
        <w:rPr>
          <w:b/>
        </w:rPr>
        <w:t>(Germany, Dubai, Vietnam, Nigeria, brazil, Delhi and Chennai)</w:t>
      </w:r>
      <w:r>
        <w:t xml:space="preserve"> </w:t>
      </w:r>
    </w:p>
    <w:p w:rsidR="009A11B7" w:rsidRDefault="00282EC1" w:rsidP="006A286B">
      <w:pPr>
        <w:numPr>
          <w:ilvl w:val="0"/>
          <w:numId w:val="1"/>
        </w:numPr>
        <w:jc w:val="both"/>
      </w:pPr>
      <w:r>
        <w:t>Conducting user interaction in different location to get data and issue related to a particular product.</w:t>
      </w:r>
    </w:p>
    <w:p w:rsidR="006F635A" w:rsidRDefault="00E02204" w:rsidP="006A286B">
      <w:pPr>
        <w:numPr>
          <w:ilvl w:val="0"/>
          <w:numId w:val="1"/>
        </w:numPr>
        <w:jc w:val="both"/>
      </w:pPr>
      <w:r>
        <w:t>Leading and moti</w:t>
      </w:r>
      <w:r w:rsidR="00C5637E">
        <w:t>vating team and provide trainings.</w:t>
      </w:r>
    </w:p>
    <w:p w:rsidR="00107A91" w:rsidRDefault="00107A91" w:rsidP="006A286B">
      <w:pPr>
        <w:jc w:val="both"/>
      </w:pPr>
    </w:p>
    <w:p w:rsidR="00107A91" w:rsidRPr="006A286B" w:rsidRDefault="00107A91" w:rsidP="006A286B">
      <w:pPr>
        <w:pStyle w:val="BodyText"/>
        <w:spacing w:before="0" w:after="120"/>
        <w:rPr>
          <w:rFonts w:ascii="Times New Roman" w:hAnsi="Times New Roman"/>
          <w:b/>
          <w:i w:val="0"/>
          <w:szCs w:val="24"/>
          <w:lang w:val="en-US"/>
        </w:rPr>
      </w:pPr>
      <w:r w:rsidRPr="006A286B">
        <w:rPr>
          <w:rFonts w:ascii="Times New Roman" w:hAnsi="Times New Roman"/>
          <w:b/>
          <w:i w:val="0"/>
          <w:szCs w:val="24"/>
          <w:lang w:val="en-US"/>
        </w:rPr>
        <w:t>Project: Mobile Phone R&amp;D Regional Quality India</w:t>
      </w:r>
    </w:p>
    <w:p w:rsidR="00107A91" w:rsidRPr="006A286B" w:rsidRDefault="00107A91" w:rsidP="006A286B">
      <w:pPr>
        <w:pBdr>
          <w:bottom w:val="single" w:sz="4" w:space="1" w:color="auto"/>
        </w:pBdr>
        <w:jc w:val="both"/>
      </w:pPr>
      <w:r w:rsidRPr="006A286B">
        <w:t xml:space="preserve">Description: </w:t>
      </w:r>
    </w:p>
    <w:p w:rsidR="00107A91" w:rsidRPr="006A286B" w:rsidRDefault="00107A91" w:rsidP="006A286B">
      <w:pPr>
        <w:jc w:val="both"/>
      </w:pPr>
    </w:p>
    <w:p w:rsidR="00107A91" w:rsidRPr="006A286B" w:rsidRDefault="00107A91" w:rsidP="006A286B">
      <w:pPr>
        <w:jc w:val="both"/>
      </w:pPr>
      <w:r w:rsidRPr="006A286B">
        <w:t>This Project includes testing of Mobile Software and hardware based on various Nokia OS platforms like S40 and NG (Next Generation), Feature phone and Nokia Android phones. It includes testing the device for each and every application for compatibility on devices and hardware stability on different levels of hardware from proto phase till sales of device.  Also executing test cases in QC, finding &amp; filing new issues, Re testing the issues.</w:t>
      </w:r>
    </w:p>
    <w:p w:rsidR="00107A91" w:rsidRDefault="00107A91" w:rsidP="006A286B">
      <w:pPr>
        <w:jc w:val="both"/>
      </w:pPr>
    </w:p>
    <w:p w:rsidR="006F635A" w:rsidRDefault="006F635A" w:rsidP="006A286B">
      <w:pPr>
        <w:jc w:val="both"/>
        <w:rPr>
          <w:b/>
          <w:sz w:val="28"/>
          <w:szCs w:val="28"/>
        </w:rPr>
      </w:pPr>
    </w:p>
    <w:p w:rsidR="006F635A" w:rsidRPr="001959BD" w:rsidRDefault="006F635A" w:rsidP="006A286B">
      <w:pPr>
        <w:autoSpaceDE w:val="0"/>
        <w:autoSpaceDN w:val="0"/>
        <w:adjustRightInd w:val="0"/>
        <w:jc w:val="both"/>
        <w:rPr>
          <w:rFonts w:eastAsiaTheme="minorHAnsi"/>
          <w:color w:val="000000"/>
          <w:sz w:val="22"/>
          <w:lang w:val="en-IN"/>
        </w:rPr>
      </w:pPr>
      <w:r w:rsidRPr="001959BD">
        <w:rPr>
          <w:rFonts w:eastAsiaTheme="minorHAnsi"/>
          <w:b/>
          <w:color w:val="000000"/>
          <w:sz w:val="22"/>
          <w:lang w:val="en-IN"/>
        </w:rPr>
        <w:t>Tools</w:t>
      </w:r>
      <w:r w:rsidRPr="001959BD">
        <w:rPr>
          <w:rFonts w:eastAsiaTheme="minorHAnsi"/>
          <w:color w:val="000000"/>
          <w:sz w:val="22"/>
          <w:lang w:val="en-IN"/>
        </w:rPr>
        <w:t xml:space="preserve">                                 Phoenix, Phone Flasher, Flash T</w:t>
      </w:r>
      <w:r>
        <w:rPr>
          <w:rFonts w:eastAsiaTheme="minorHAnsi"/>
          <w:color w:val="000000"/>
          <w:sz w:val="22"/>
          <w:lang w:val="en-IN"/>
        </w:rPr>
        <w:t xml:space="preserve">ool E2, HP Quality Centre </w:t>
      </w:r>
      <w:proofErr w:type="gramStart"/>
      <w:r>
        <w:rPr>
          <w:rFonts w:eastAsiaTheme="minorHAnsi"/>
          <w:color w:val="000000"/>
          <w:sz w:val="22"/>
          <w:lang w:val="en-IN"/>
        </w:rPr>
        <w:t>ALM ,</w:t>
      </w:r>
      <w:proofErr w:type="gramEnd"/>
      <w:r>
        <w:rPr>
          <w:rFonts w:eastAsiaTheme="minorHAnsi"/>
          <w:color w:val="000000"/>
          <w:sz w:val="22"/>
          <w:lang w:val="en-IN"/>
        </w:rPr>
        <w:t xml:space="preserve"> Catcher</w:t>
      </w:r>
      <w:r w:rsidRPr="001959BD">
        <w:rPr>
          <w:rFonts w:eastAsiaTheme="minorHAnsi"/>
          <w:color w:val="000000"/>
          <w:sz w:val="22"/>
          <w:lang w:val="en-IN"/>
        </w:rPr>
        <w:t xml:space="preserve">                                       </w:t>
      </w:r>
    </w:p>
    <w:p w:rsidR="00773EA8" w:rsidRPr="006F635A" w:rsidRDefault="006F635A" w:rsidP="006A286B">
      <w:pPr>
        <w:autoSpaceDE w:val="0"/>
        <w:autoSpaceDN w:val="0"/>
        <w:adjustRightInd w:val="0"/>
        <w:jc w:val="both"/>
        <w:rPr>
          <w:rFonts w:eastAsiaTheme="minorHAnsi"/>
          <w:color w:val="000000"/>
          <w:sz w:val="22"/>
          <w:lang w:val="en-IN"/>
        </w:rPr>
      </w:pPr>
      <w:r w:rsidRPr="001959BD">
        <w:rPr>
          <w:rFonts w:eastAsiaTheme="minorHAnsi"/>
          <w:b/>
          <w:color w:val="000000"/>
          <w:sz w:val="22"/>
          <w:lang w:val="en-IN"/>
        </w:rPr>
        <w:t>Defect Raising Tool</w:t>
      </w:r>
      <w:r w:rsidRPr="001959BD">
        <w:rPr>
          <w:rFonts w:eastAsiaTheme="minorHAnsi"/>
          <w:color w:val="000000"/>
          <w:sz w:val="22"/>
          <w:lang w:val="en-IN"/>
        </w:rPr>
        <w:t xml:space="preserve">          Bugzilla, </w:t>
      </w:r>
      <w:proofErr w:type="spellStart"/>
      <w:r w:rsidRPr="001959BD">
        <w:rPr>
          <w:rFonts w:eastAsiaTheme="minorHAnsi"/>
          <w:color w:val="000000"/>
          <w:sz w:val="22"/>
          <w:lang w:val="en-IN"/>
        </w:rPr>
        <w:t>Mzilla</w:t>
      </w:r>
      <w:proofErr w:type="spellEnd"/>
      <w:r w:rsidRPr="001959BD">
        <w:rPr>
          <w:rFonts w:eastAsiaTheme="minorHAnsi"/>
          <w:color w:val="000000"/>
          <w:sz w:val="22"/>
          <w:lang w:val="en-IN"/>
        </w:rPr>
        <w:t>, Lotus Notes</w:t>
      </w:r>
      <w:r>
        <w:rPr>
          <w:rFonts w:eastAsiaTheme="minorHAnsi"/>
          <w:color w:val="000000"/>
          <w:sz w:val="22"/>
          <w:lang w:val="en-IN"/>
        </w:rPr>
        <w:t xml:space="preserve"> and MTK tool</w:t>
      </w:r>
    </w:p>
    <w:p w:rsidR="00E02204" w:rsidRDefault="00E02204" w:rsidP="006A286B">
      <w:pPr>
        <w:jc w:val="both"/>
      </w:pPr>
    </w:p>
    <w:p w:rsidR="00E02204" w:rsidRDefault="00282EC1" w:rsidP="006A286B">
      <w:pPr>
        <w:jc w:val="both"/>
        <w:rPr>
          <w:b/>
          <w:sz w:val="28"/>
          <w:szCs w:val="28"/>
        </w:rPr>
      </w:pPr>
      <w:r w:rsidRPr="00220BA8">
        <w:rPr>
          <w:b/>
          <w:sz w:val="28"/>
          <w:szCs w:val="28"/>
        </w:rPr>
        <w:t>Previous work experience</w:t>
      </w:r>
      <w:r w:rsidR="00E02204" w:rsidRPr="00220BA8">
        <w:rPr>
          <w:b/>
          <w:sz w:val="28"/>
          <w:szCs w:val="28"/>
        </w:rPr>
        <w:t>:</w:t>
      </w:r>
    </w:p>
    <w:p w:rsidR="00773EA8" w:rsidRPr="00220BA8" w:rsidRDefault="00773EA8" w:rsidP="006A286B">
      <w:pPr>
        <w:jc w:val="both"/>
        <w:rPr>
          <w:b/>
          <w:sz w:val="28"/>
          <w:szCs w:val="28"/>
        </w:rPr>
      </w:pPr>
    </w:p>
    <w:p w:rsidR="00E32E35" w:rsidRDefault="00E32E35" w:rsidP="006A286B">
      <w:pPr>
        <w:jc w:val="both"/>
        <w:rPr>
          <w:b/>
        </w:rPr>
      </w:pPr>
      <w:r>
        <w:rPr>
          <w:b/>
        </w:rPr>
        <w:t>Rolls and Responsibilities:</w:t>
      </w:r>
    </w:p>
    <w:p w:rsidR="00E32E35" w:rsidRDefault="00E32E35" w:rsidP="006A286B">
      <w:pPr>
        <w:numPr>
          <w:ilvl w:val="0"/>
          <w:numId w:val="8"/>
        </w:numPr>
        <w:jc w:val="both"/>
      </w:pPr>
      <w:r>
        <w:t xml:space="preserve">Testing the client form Alfa release to production environment which consists of </w:t>
      </w:r>
      <w:r>
        <w:rPr>
          <w:b/>
        </w:rPr>
        <w:t>sanity, integration, regression, system, acceptance and certification</w:t>
      </w:r>
      <w:r>
        <w:t>.</w:t>
      </w:r>
    </w:p>
    <w:p w:rsidR="00E32E35" w:rsidRDefault="00E32E35" w:rsidP="006A286B">
      <w:pPr>
        <w:numPr>
          <w:ilvl w:val="0"/>
          <w:numId w:val="8"/>
        </w:numPr>
        <w:jc w:val="both"/>
      </w:pPr>
      <w:r>
        <w:t>Requirement gathering in terms of Design/functional/user flow and business need documents from product owner</w:t>
      </w:r>
    </w:p>
    <w:p w:rsidR="00E32E35" w:rsidRDefault="00E32E35" w:rsidP="006A286B">
      <w:pPr>
        <w:numPr>
          <w:ilvl w:val="0"/>
          <w:numId w:val="8"/>
        </w:numPr>
        <w:jc w:val="both"/>
      </w:pPr>
      <w:r>
        <w:t>Analysis of requirements together with development team and provide feedback to Customers and Product owner</w:t>
      </w:r>
    </w:p>
    <w:p w:rsidR="00E32E35" w:rsidRDefault="00E32E35" w:rsidP="006A286B">
      <w:pPr>
        <w:numPr>
          <w:ilvl w:val="0"/>
          <w:numId w:val="8"/>
        </w:numPr>
        <w:jc w:val="both"/>
      </w:pPr>
      <w:r>
        <w:t xml:space="preserve">Prepare user stories from requirement base </w:t>
      </w:r>
    </w:p>
    <w:p w:rsidR="00E32E35" w:rsidRDefault="00E32E35" w:rsidP="006A286B">
      <w:pPr>
        <w:numPr>
          <w:ilvl w:val="0"/>
          <w:numId w:val="8"/>
        </w:numPr>
        <w:jc w:val="both"/>
      </w:pPr>
      <w:r>
        <w:t>Prepare risk log register for the project and provide risk mitigation plan</w:t>
      </w:r>
    </w:p>
    <w:p w:rsidR="00E32E35" w:rsidRDefault="00E32E35" w:rsidP="006A286B">
      <w:pPr>
        <w:numPr>
          <w:ilvl w:val="0"/>
          <w:numId w:val="8"/>
        </w:numPr>
        <w:jc w:val="both"/>
      </w:pPr>
      <w:r>
        <w:t>Gathering requirements/user stories/risks-risk mitigation plans from another similar projects</w:t>
      </w:r>
    </w:p>
    <w:p w:rsidR="00E32E35" w:rsidRDefault="00E32E35" w:rsidP="006A286B">
      <w:pPr>
        <w:numPr>
          <w:ilvl w:val="0"/>
          <w:numId w:val="8"/>
        </w:numPr>
        <w:jc w:val="both"/>
      </w:pPr>
      <w:r>
        <w:t>Understand stake holders and tools been used during application development</w:t>
      </w:r>
    </w:p>
    <w:p w:rsidR="00E32E35" w:rsidRDefault="00E32E35" w:rsidP="006A286B">
      <w:pPr>
        <w:numPr>
          <w:ilvl w:val="0"/>
          <w:numId w:val="8"/>
        </w:numPr>
        <w:jc w:val="both"/>
      </w:pPr>
      <w:r>
        <w:t>Understand dependencies and prepare plan to mitigate those</w:t>
      </w:r>
    </w:p>
    <w:p w:rsidR="00E32E35" w:rsidRDefault="00E32E35" w:rsidP="006A286B">
      <w:pPr>
        <w:numPr>
          <w:ilvl w:val="0"/>
          <w:numId w:val="8"/>
        </w:numPr>
        <w:jc w:val="both"/>
      </w:pPr>
      <w:r>
        <w:t>Participate in defining scope and effort estimate required for project</w:t>
      </w:r>
    </w:p>
    <w:p w:rsidR="00E32E35" w:rsidRDefault="00E32E35" w:rsidP="006A286B">
      <w:pPr>
        <w:numPr>
          <w:ilvl w:val="0"/>
          <w:numId w:val="8"/>
        </w:numPr>
        <w:jc w:val="both"/>
      </w:pPr>
      <w:r>
        <w:t xml:space="preserve">Prepare high level test plan on the basis of user flow and functionalities </w:t>
      </w:r>
    </w:p>
    <w:p w:rsidR="00E32E35" w:rsidRDefault="00E32E35" w:rsidP="006A286B">
      <w:pPr>
        <w:numPr>
          <w:ilvl w:val="0"/>
          <w:numId w:val="8"/>
        </w:numPr>
        <w:jc w:val="both"/>
      </w:pPr>
      <w:r>
        <w:t>Preparing test cases and merging then on testing tools and test suits.</w:t>
      </w:r>
    </w:p>
    <w:p w:rsidR="00E32E35" w:rsidRDefault="00E32E35" w:rsidP="006A286B">
      <w:pPr>
        <w:numPr>
          <w:ilvl w:val="0"/>
          <w:numId w:val="8"/>
        </w:numPr>
        <w:jc w:val="both"/>
      </w:pPr>
      <w:r>
        <w:t>Prepare test deliverable plan.</w:t>
      </w:r>
    </w:p>
    <w:p w:rsidR="00E32E35" w:rsidRDefault="00E32E35" w:rsidP="006A286B">
      <w:pPr>
        <w:numPr>
          <w:ilvl w:val="0"/>
          <w:numId w:val="8"/>
        </w:numPr>
        <w:jc w:val="both"/>
      </w:pPr>
      <w:r>
        <w:t xml:space="preserve">Executing test cases based on test plan, compiling the test matrix. </w:t>
      </w:r>
    </w:p>
    <w:p w:rsidR="00E32E35" w:rsidRDefault="00E32E35" w:rsidP="006A286B">
      <w:pPr>
        <w:numPr>
          <w:ilvl w:val="0"/>
          <w:numId w:val="8"/>
        </w:numPr>
        <w:jc w:val="both"/>
      </w:pPr>
      <w:r>
        <w:t>Redesigning and reuse of test cases according to the changes in Project requirements.</w:t>
      </w:r>
    </w:p>
    <w:p w:rsidR="00E32E35" w:rsidRDefault="00E32E35" w:rsidP="006A286B">
      <w:pPr>
        <w:numPr>
          <w:ilvl w:val="0"/>
          <w:numId w:val="8"/>
        </w:numPr>
        <w:jc w:val="both"/>
      </w:pPr>
      <w:r>
        <w:t>Participate in bug triage with Project lead, project owner and developers</w:t>
      </w:r>
    </w:p>
    <w:p w:rsidR="00E32E35" w:rsidRDefault="00E32E35" w:rsidP="006A286B">
      <w:pPr>
        <w:numPr>
          <w:ilvl w:val="0"/>
          <w:numId w:val="8"/>
        </w:numPr>
        <w:jc w:val="both"/>
      </w:pPr>
      <w:r>
        <w:t>Interaction with the External certification team of all the portals like AOL, MSN, g-talk, Yahoo, MySpace and sun Microsystems (Java certification) and get portal acceptance for the application.</w:t>
      </w:r>
    </w:p>
    <w:p w:rsidR="00E32E35" w:rsidRDefault="00E32E35" w:rsidP="006A286B">
      <w:pPr>
        <w:numPr>
          <w:ilvl w:val="0"/>
          <w:numId w:val="8"/>
        </w:numPr>
        <w:jc w:val="both"/>
      </w:pPr>
      <w:r>
        <w:t>Leading and motivating team and provide trainings.</w:t>
      </w:r>
    </w:p>
    <w:p w:rsidR="00E32E35" w:rsidRDefault="00E32E35" w:rsidP="006A286B">
      <w:pPr>
        <w:numPr>
          <w:ilvl w:val="0"/>
          <w:numId w:val="8"/>
        </w:numPr>
        <w:jc w:val="both"/>
      </w:pPr>
      <w:r>
        <w:t xml:space="preserve">Implemented sanity and stability test scenarios on the IM application using </w:t>
      </w:r>
      <w:r>
        <w:rPr>
          <w:b/>
        </w:rPr>
        <w:t>Robotium</w:t>
      </w:r>
      <w:r>
        <w:t xml:space="preserve"> automation tool and Perl scripting for android devices.</w:t>
      </w:r>
    </w:p>
    <w:p w:rsidR="00E32E35" w:rsidRDefault="00E32E35" w:rsidP="006A286B">
      <w:pPr>
        <w:jc w:val="both"/>
        <w:rPr>
          <w:b/>
        </w:rPr>
      </w:pPr>
    </w:p>
    <w:p w:rsidR="00282EC1" w:rsidRDefault="00282EC1" w:rsidP="006A286B">
      <w:pPr>
        <w:jc w:val="both"/>
        <w:rPr>
          <w:b/>
        </w:rPr>
      </w:pPr>
    </w:p>
    <w:p w:rsidR="00282EC1" w:rsidRDefault="00282EC1" w:rsidP="006A286B">
      <w:pPr>
        <w:jc w:val="both"/>
        <w:rPr>
          <w:b/>
        </w:rPr>
      </w:pPr>
      <w:r>
        <w:rPr>
          <w:b/>
        </w:rPr>
        <w:t>Projects:</w:t>
      </w:r>
    </w:p>
    <w:p w:rsidR="00A822E6" w:rsidRPr="00A822E6" w:rsidRDefault="00A822E6" w:rsidP="006A286B">
      <w:pPr>
        <w:numPr>
          <w:ilvl w:val="0"/>
          <w:numId w:val="2"/>
        </w:numPr>
        <w:jc w:val="both"/>
      </w:pPr>
      <w:r>
        <w:rPr>
          <w:b/>
        </w:rPr>
        <w:t>Instant Messenger</w:t>
      </w:r>
    </w:p>
    <w:p w:rsidR="00A822E6" w:rsidRPr="00A822E6" w:rsidRDefault="00204B0D" w:rsidP="006A286B">
      <w:pPr>
        <w:numPr>
          <w:ilvl w:val="0"/>
          <w:numId w:val="2"/>
        </w:numPr>
        <w:jc w:val="both"/>
      </w:pPr>
      <w:r>
        <w:rPr>
          <w:b/>
        </w:rPr>
        <w:t xml:space="preserve">Social application </w:t>
      </w:r>
    </w:p>
    <w:p w:rsidR="00A822E6" w:rsidRPr="00A822E6" w:rsidRDefault="00E02204" w:rsidP="006A286B">
      <w:pPr>
        <w:numPr>
          <w:ilvl w:val="0"/>
          <w:numId w:val="2"/>
        </w:numPr>
        <w:jc w:val="both"/>
      </w:pPr>
      <w:r w:rsidRPr="002C7618">
        <w:rPr>
          <w:b/>
        </w:rPr>
        <w:t xml:space="preserve">E-mail applications  </w:t>
      </w:r>
    </w:p>
    <w:p w:rsidR="00E02204" w:rsidRDefault="00A822E6" w:rsidP="006A286B">
      <w:pPr>
        <w:ind w:left="720"/>
        <w:jc w:val="both"/>
      </w:pPr>
      <w:r w:rsidRPr="00A822E6">
        <w:t>(</w:t>
      </w:r>
      <w:r w:rsidR="00E02204" w:rsidRPr="00A822E6">
        <w:t xml:space="preserve">for all GSM  mobile phones  to deliver for different carriers like </w:t>
      </w:r>
      <w:proofErr w:type="spellStart"/>
      <w:r w:rsidR="00E02204" w:rsidRPr="00A822E6">
        <w:t>T-mobile</w:t>
      </w:r>
      <w:proofErr w:type="spellEnd"/>
      <w:r w:rsidR="00E02204" w:rsidRPr="00A822E6">
        <w:t xml:space="preserve"> international (TMUK, TMD, TMSK), AT&amp;T, Rogers, </w:t>
      </w:r>
      <w:proofErr w:type="spellStart"/>
      <w:r w:rsidR="00E02204" w:rsidRPr="00A822E6">
        <w:t>Telia</w:t>
      </w:r>
      <w:proofErr w:type="spellEnd"/>
      <w:r w:rsidR="00E02204" w:rsidRPr="00A822E6">
        <w:t xml:space="preserve"> S</w:t>
      </w:r>
      <w:r w:rsidR="002C7618" w:rsidRPr="00A822E6">
        <w:t xml:space="preserve">onora, TDC, </w:t>
      </w:r>
      <w:proofErr w:type="spellStart"/>
      <w:r w:rsidR="002C7618" w:rsidRPr="00A822E6">
        <w:t>Telmore</w:t>
      </w:r>
      <w:proofErr w:type="spellEnd"/>
      <w:r w:rsidR="002C7618" w:rsidRPr="00A822E6">
        <w:t xml:space="preserve">, </w:t>
      </w:r>
      <w:proofErr w:type="spellStart"/>
      <w:r w:rsidR="002C7618" w:rsidRPr="00A822E6">
        <w:t>T-mobile</w:t>
      </w:r>
      <w:proofErr w:type="spellEnd"/>
      <w:r w:rsidR="002C7618" w:rsidRPr="00A822E6">
        <w:t xml:space="preserve"> US</w:t>
      </w:r>
      <w:r w:rsidR="00E02204" w:rsidRPr="00A822E6">
        <w:t xml:space="preserve">, Netcom, TSD, TSF, TSS, EMT and </w:t>
      </w:r>
      <w:proofErr w:type="spellStart"/>
      <w:r w:rsidR="00E02204" w:rsidRPr="00A822E6">
        <w:t>Halebop</w:t>
      </w:r>
      <w:proofErr w:type="spellEnd"/>
      <w:r w:rsidR="00E02204" w:rsidRPr="00A822E6">
        <w:t xml:space="preserve"> and also OEM’s like Nokia,</w:t>
      </w:r>
      <w:r w:rsidR="002C7618" w:rsidRPr="00A822E6">
        <w:t xml:space="preserve"> Samsung, Sony Ericsson, HTC</w:t>
      </w:r>
      <w:r w:rsidR="00E02204" w:rsidRPr="00A822E6">
        <w:t xml:space="preserve">, </w:t>
      </w:r>
      <w:proofErr w:type="spellStart"/>
      <w:r w:rsidR="00E02204" w:rsidRPr="00A822E6">
        <w:t>Pantech</w:t>
      </w:r>
      <w:proofErr w:type="spellEnd"/>
      <w:r w:rsidR="00E02204" w:rsidRPr="00A822E6">
        <w:t>,</w:t>
      </w:r>
      <w:r w:rsidR="006634BA">
        <w:t xml:space="preserve"> LG,</w:t>
      </w:r>
      <w:r w:rsidR="00E02204" w:rsidRPr="00A822E6">
        <w:t xml:space="preserve"> ZTE.</w:t>
      </w:r>
      <w:r w:rsidR="00E02204">
        <w:t xml:space="preserve"> </w:t>
      </w:r>
      <w:r>
        <w:t>)</w:t>
      </w:r>
    </w:p>
    <w:p w:rsidR="00773EA8" w:rsidRDefault="00773EA8" w:rsidP="006A286B">
      <w:pPr>
        <w:jc w:val="both"/>
      </w:pPr>
    </w:p>
    <w:p w:rsidR="00773EA8" w:rsidRDefault="00773EA8" w:rsidP="006A286B">
      <w:pPr>
        <w:ind w:left="360"/>
        <w:jc w:val="both"/>
      </w:pPr>
    </w:p>
    <w:p w:rsidR="00E02204" w:rsidRDefault="00A822E6" w:rsidP="006A286B">
      <w:pPr>
        <w:jc w:val="both"/>
        <w:rPr>
          <w:b/>
        </w:rPr>
      </w:pPr>
      <w:r>
        <w:rPr>
          <w:b/>
        </w:rPr>
        <w:t>Instant Messenger</w:t>
      </w:r>
    </w:p>
    <w:p w:rsidR="00E02204" w:rsidRDefault="00E02204" w:rsidP="006A286B">
      <w:pPr>
        <w:jc w:val="both"/>
      </w:pPr>
      <w:r>
        <w:rPr>
          <w:b/>
          <w:u w:val="single"/>
        </w:rPr>
        <w:t>Description</w:t>
      </w:r>
      <w:r>
        <w:rPr>
          <w:b/>
        </w:rPr>
        <w:t>:</w:t>
      </w:r>
      <w:r>
        <w:t xml:space="preserve"> This is high end Mobile Instant Messenger supporting all major features like Picture Messaging, Multiparty Chat, IM Forwarding, Yahoo token, Password Masking, Emoticon Support, Avatar support, </w:t>
      </w:r>
      <w:proofErr w:type="spellStart"/>
      <w:r>
        <w:t>etc</w:t>
      </w:r>
      <w:proofErr w:type="spellEnd"/>
      <w:r>
        <w:t xml:space="preserve"> with all basic features of Instant Messenger. This client is </w:t>
      </w:r>
      <w:r w:rsidR="002452D5">
        <w:lastRenderedPageBreak/>
        <w:t>built</w:t>
      </w:r>
      <w:r>
        <w:t xml:space="preserve"> upon Mobile IM, so has all basic feature of Mobile IM. Instant Messaging offers a desktop-like chat experience with touch &amp; non-touch device based for user. </w:t>
      </w:r>
    </w:p>
    <w:p w:rsidR="00E02204" w:rsidRDefault="00E02204" w:rsidP="006A286B">
      <w:pPr>
        <w:ind w:left="720"/>
        <w:jc w:val="both"/>
      </w:pPr>
    </w:p>
    <w:p w:rsidR="00722CC6" w:rsidRDefault="00722CC6" w:rsidP="006A286B">
      <w:pPr>
        <w:jc w:val="both"/>
        <w:rPr>
          <w:rFonts w:ascii="Calibri" w:hAnsi="Calibri" w:cs="Verdana"/>
          <w:b/>
          <w:bCs/>
          <w:sz w:val="22"/>
          <w:szCs w:val="22"/>
        </w:rPr>
      </w:pPr>
    </w:p>
    <w:p w:rsidR="000F7E9A" w:rsidRPr="00722CC6" w:rsidRDefault="000F7E9A" w:rsidP="006A286B">
      <w:pPr>
        <w:ind w:left="720"/>
        <w:jc w:val="both"/>
      </w:pPr>
      <w:r w:rsidRPr="00722CC6">
        <w:rPr>
          <w:b/>
        </w:rPr>
        <w:t>Platform</w:t>
      </w:r>
      <w:r>
        <w:rPr>
          <w:b/>
        </w:rPr>
        <w:t xml:space="preserve"> worked on</w:t>
      </w:r>
      <w:r w:rsidRPr="00722CC6">
        <w:rPr>
          <w:b/>
        </w:rPr>
        <w:t>:</w:t>
      </w:r>
      <w:r w:rsidRPr="00722CC6">
        <w:t xml:space="preserve"> J2ME, Symbian, Windows, BMP, </w:t>
      </w:r>
      <w:r w:rsidR="000B72DC" w:rsidRPr="00722CC6">
        <w:t>and Android</w:t>
      </w:r>
      <w:r>
        <w:t>.</w:t>
      </w:r>
    </w:p>
    <w:p w:rsidR="000F7E9A" w:rsidRPr="00722CC6" w:rsidRDefault="000F7E9A" w:rsidP="006A286B">
      <w:pPr>
        <w:ind w:left="720"/>
        <w:jc w:val="both"/>
      </w:pPr>
      <w:r>
        <w:rPr>
          <w:b/>
        </w:rPr>
        <w:t>T</w:t>
      </w:r>
      <w:r w:rsidRPr="00722CC6">
        <w:rPr>
          <w:b/>
        </w:rPr>
        <w:t>ools</w:t>
      </w:r>
      <w:r>
        <w:rPr>
          <w:b/>
        </w:rPr>
        <w:t xml:space="preserve"> used</w:t>
      </w:r>
      <w:r w:rsidRPr="00722CC6">
        <w:rPr>
          <w:b/>
        </w:rPr>
        <w:t>:</w:t>
      </w:r>
      <w:r w:rsidRPr="00722CC6">
        <w:t xml:space="preserve"> </w:t>
      </w:r>
      <w:proofErr w:type="spellStart"/>
      <w:r w:rsidRPr="00722CC6">
        <w:t>bugzilla</w:t>
      </w:r>
      <w:proofErr w:type="spellEnd"/>
      <w:r w:rsidRPr="00722CC6">
        <w:t>, Clear quest, quality center</w:t>
      </w:r>
      <w:r>
        <w:t xml:space="preserve">, </w:t>
      </w:r>
      <w:proofErr w:type="spellStart"/>
      <w:r>
        <w:t>jira</w:t>
      </w:r>
      <w:proofErr w:type="spellEnd"/>
      <w:r>
        <w:t>, test link</w:t>
      </w:r>
      <w:r w:rsidRPr="00722CC6">
        <w:t>.</w:t>
      </w:r>
    </w:p>
    <w:p w:rsidR="000F7E9A" w:rsidRPr="00722CC6" w:rsidRDefault="000F7E9A" w:rsidP="006A286B">
      <w:pPr>
        <w:ind w:left="720"/>
        <w:jc w:val="both"/>
        <w:rPr>
          <w:rFonts w:ascii="Calibri" w:hAnsi="Calibri"/>
          <w:sz w:val="22"/>
          <w:szCs w:val="22"/>
        </w:rPr>
      </w:pPr>
      <w:r w:rsidRPr="00722CC6">
        <w:rPr>
          <w:b/>
        </w:rPr>
        <w:t>Automation tool:</w:t>
      </w:r>
      <w:r>
        <w:t xml:space="preserve"> Robo</w:t>
      </w:r>
      <w:r w:rsidR="000B72DC">
        <w:t>tium</w:t>
      </w:r>
    </w:p>
    <w:p w:rsidR="00722CC6" w:rsidRDefault="00722CC6" w:rsidP="006A286B">
      <w:pPr>
        <w:jc w:val="both"/>
        <w:rPr>
          <w:rFonts w:ascii="Calibri" w:hAnsi="Calibri" w:cs="Arial"/>
          <w:sz w:val="22"/>
          <w:szCs w:val="22"/>
        </w:rPr>
      </w:pPr>
    </w:p>
    <w:p w:rsidR="00773EA8" w:rsidRDefault="00773EA8" w:rsidP="006A286B">
      <w:pPr>
        <w:jc w:val="both"/>
        <w:rPr>
          <w:rFonts w:ascii="Calibri" w:hAnsi="Calibri" w:cs="Arial"/>
          <w:sz w:val="22"/>
          <w:szCs w:val="22"/>
        </w:rPr>
      </w:pPr>
    </w:p>
    <w:p w:rsidR="00E02204" w:rsidRDefault="00E02204" w:rsidP="006A286B">
      <w:pPr>
        <w:jc w:val="both"/>
        <w:rPr>
          <w:rFonts w:ascii="Calibri" w:hAnsi="Calibri" w:cs="Arial"/>
          <w:sz w:val="22"/>
          <w:szCs w:val="22"/>
        </w:rPr>
      </w:pPr>
      <w:r>
        <w:rPr>
          <w:rFonts w:ascii="Calibri" w:hAnsi="Calibri" w:cs="Verdana"/>
          <w:b/>
          <w:bCs/>
          <w:sz w:val="22"/>
          <w:szCs w:val="22"/>
        </w:rPr>
        <w:t>E-MAIL</w:t>
      </w:r>
    </w:p>
    <w:p w:rsidR="00E02204" w:rsidRDefault="00E02204" w:rsidP="006A286B">
      <w:pPr>
        <w:jc w:val="both"/>
      </w:pPr>
      <w:r>
        <w:rPr>
          <w:b/>
          <w:u w:val="single"/>
        </w:rPr>
        <w:t>Description:</w:t>
      </w:r>
      <w:r>
        <w:t xml:space="preserve"> E-mail client offers a desktop-like mail experience with touch &amp; non-touch device based for user. User can connect across multiple communities. And user can save attachments, upload files or pictures to send and save drafts, configure POP/IMAP and also change settings according to user requirements.</w:t>
      </w:r>
    </w:p>
    <w:p w:rsidR="00E02204" w:rsidRDefault="00E02204" w:rsidP="006A286B">
      <w:pPr>
        <w:jc w:val="both"/>
      </w:pPr>
    </w:p>
    <w:p w:rsidR="00204B0D" w:rsidRDefault="00204B0D" w:rsidP="006A286B">
      <w:pPr>
        <w:jc w:val="both"/>
      </w:pPr>
    </w:p>
    <w:p w:rsidR="000F7E9A" w:rsidRPr="00722CC6" w:rsidRDefault="000F7E9A" w:rsidP="006A286B">
      <w:pPr>
        <w:ind w:left="1800"/>
        <w:jc w:val="both"/>
      </w:pPr>
      <w:r w:rsidRPr="00722CC6">
        <w:rPr>
          <w:b/>
        </w:rPr>
        <w:t>Platform</w:t>
      </w:r>
      <w:r>
        <w:rPr>
          <w:b/>
        </w:rPr>
        <w:t xml:space="preserve"> worked on</w:t>
      </w:r>
      <w:r w:rsidRPr="00722CC6">
        <w:rPr>
          <w:b/>
        </w:rPr>
        <w:t>:</w:t>
      </w:r>
      <w:r w:rsidRPr="00722CC6">
        <w:t xml:space="preserve"> J2ME, Symbian</w:t>
      </w:r>
      <w:r>
        <w:t>.</w:t>
      </w:r>
    </w:p>
    <w:p w:rsidR="000F7E9A" w:rsidRDefault="000F7E9A" w:rsidP="006A286B">
      <w:pPr>
        <w:ind w:left="1800"/>
        <w:jc w:val="both"/>
      </w:pPr>
      <w:r>
        <w:rPr>
          <w:b/>
        </w:rPr>
        <w:t>T</w:t>
      </w:r>
      <w:r w:rsidRPr="00722CC6">
        <w:rPr>
          <w:b/>
        </w:rPr>
        <w:t>ools</w:t>
      </w:r>
      <w:r>
        <w:rPr>
          <w:b/>
        </w:rPr>
        <w:t xml:space="preserve"> used</w:t>
      </w:r>
      <w:r w:rsidRPr="00722CC6">
        <w:rPr>
          <w:b/>
        </w:rPr>
        <w:t>:</w:t>
      </w:r>
      <w:r>
        <w:t xml:space="preserve"> </w:t>
      </w:r>
      <w:r w:rsidRPr="00722CC6">
        <w:t>Clear quest, quality center</w:t>
      </w:r>
      <w:r>
        <w:t>, test link</w:t>
      </w:r>
      <w:r w:rsidRPr="00722CC6">
        <w:t>.</w:t>
      </w:r>
    </w:p>
    <w:p w:rsidR="000F7E9A" w:rsidRPr="00722CC6" w:rsidRDefault="000F7E9A" w:rsidP="006A286B">
      <w:pPr>
        <w:jc w:val="both"/>
        <w:rPr>
          <w:rFonts w:ascii="Calibri" w:hAnsi="Calibri" w:cs="Verdana"/>
          <w:bCs/>
          <w:sz w:val="22"/>
          <w:szCs w:val="22"/>
        </w:rPr>
      </w:pPr>
    </w:p>
    <w:p w:rsidR="00E02204" w:rsidRDefault="00E02204" w:rsidP="006A286B">
      <w:pPr>
        <w:jc w:val="both"/>
      </w:pPr>
    </w:p>
    <w:p w:rsidR="00204B0D" w:rsidRDefault="00204B0D" w:rsidP="006A286B">
      <w:pPr>
        <w:jc w:val="both"/>
        <w:rPr>
          <w:b/>
        </w:rPr>
      </w:pPr>
      <w:r w:rsidRPr="00204B0D">
        <w:rPr>
          <w:b/>
        </w:rPr>
        <w:t>Social</w:t>
      </w:r>
    </w:p>
    <w:p w:rsidR="00204B0D" w:rsidRDefault="00204B0D" w:rsidP="006A286B">
      <w:pPr>
        <w:jc w:val="both"/>
      </w:pPr>
      <w:r w:rsidRPr="00204B0D">
        <w:rPr>
          <w:b/>
        </w:rPr>
        <w:t xml:space="preserve"> </w:t>
      </w:r>
      <w:r w:rsidRPr="00204B0D">
        <w:rPr>
          <w:b/>
          <w:u w:val="single"/>
        </w:rPr>
        <w:t>Description</w:t>
      </w:r>
      <w:r>
        <w:rPr>
          <w:b/>
        </w:rPr>
        <w:t xml:space="preserve">: </w:t>
      </w:r>
      <w:r w:rsidRPr="00204B0D">
        <w:t>Social client offers a desktop like</w:t>
      </w:r>
      <w:r>
        <w:rPr>
          <w:b/>
        </w:rPr>
        <w:t xml:space="preserve"> </w:t>
      </w:r>
      <w:r w:rsidRPr="00204B0D">
        <w:t>communities experience</w:t>
      </w:r>
      <w:r>
        <w:t xml:space="preserve"> with touch and non-touch devices for users. User can connect with multiple communities. And user can upload pi</w:t>
      </w:r>
      <w:r w:rsidR="00333D81">
        <w:t>ctures send messages to friends, also add new feeds check older ones and comment on them.</w:t>
      </w:r>
    </w:p>
    <w:p w:rsidR="00333D81" w:rsidRDefault="00333D81" w:rsidP="006A286B">
      <w:pPr>
        <w:jc w:val="both"/>
      </w:pPr>
    </w:p>
    <w:p w:rsidR="000F7E9A" w:rsidRPr="00722CC6" w:rsidRDefault="00333D81" w:rsidP="006A286B">
      <w:pPr>
        <w:ind w:left="1440"/>
        <w:jc w:val="both"/>
      </w:pPr>
      <w:r>
        <w:t xml:space="preserve">  </w:t>
      </w:r>
      <w:r w:rsidR="000F7E9A" w:rsidRPr="00722CC6">
        <w:rPr>
          <w:b/>
        </w:rPr>
        <w:t>Platform</w:t>
      </w:r>
      <w:r w:rsidR="000F7E9A">
        <w:rPr>
          <w:b/>
        </w:rPr>
        <w:t xml:space="preserve"> worked on</w:t>
      </w:r>
      <w:r w:rsidR="000F7E9A" w:rsidRPr="00722CC6">
        <w:rPr>
          <w:b/>
        </w:rPr>
        <w:t>:</w:t>
      </w:r>
      <w:r w:rsidR="000F7E9A">
        <w:t xml:space="preserve"> J2ME</w:t>
      </w:r>
      <w:r w:rsidR="00CE322C">
        <w:t xml:space="preserve">, </w:t>
      </w:r>
      <w:proofErr w:type="spellStart"/>
      <w:r w:rsidR="00CE322C">
        <w:t>Andriod</w:t>
      </w:r>
      <w:proofErr w:type="spellEnd"/>
      <w:r w:rsidR="00CE322C">
        <w:t>.</w:t>
      </w:r>
    </w:p>
    <w:p w:rsidR="000F7E9A" w:rsidRPr="00722CC6" w:rsidRDefault="000F7E9A" w:rsidP="006A286B">
      <w:pPr>
        <w:ind w:left="1440"/>
        <w:jc w:val="both"/>
      </w:pPr>
      <w:r>
        <w:rPr>
          <w:b/>
        </w:rPr>
        <w:t xml:space="preserve">  T</w:t>
      </w:r>
      <w:r w:rsidRPr="00722CC6">
        <w:rPr>
          <w:b/>
        </w:rPr>
        <w:t>ools</w:t>
      </w:r>
      <w:r>
        <w:rPr>
          <w:b/>
        </w:rPr>
        <w:t xml:space="preserve"> used</w:t>
      </w:r>
      <w:r w:rsidRPr="00722CC6">
        <w:rPr>
          <w:b/>
        </w:rPr>
        <w:t>:</w:t>
      </w:r>
      <w:r w:rsidRPr="00722CC6">
        <w:t xml:space="preserve"> </w:t>
      </w:r>
      <w:proofErr w:type="spellStart"/>
      <w:r>
        <w:t>jira</w:t>
      </w:r>
      <w:proofErr w:type="spellEnd"/>
      <w:r>
        <w:t>, test link</w:t>
      </w:r>
      <w:r w:rsidRPr="00722CC6">
        <w:t>.</w:t>
      </w:r>
    </w:p>
    <w:p w:rsidR="00773EA8" w:rsidRDefault="00773EA8" w:rsidP="006A286B">
      <w:pPr>
        <w:jc w:val="both"/>
      </w:pPr>
    </w:p>
    <w:p w:rsidR="00773EA8" w:rsidRDefault="00773EA8" w:rsidP="006A286B">
      <w:pPr>
        <w:jc w:val="both"/>
      </w:pPr>
    </w:p>
    <w:p w:rsidR="00E02204" w:rsidRDefault="00E02204" w:rsidP="006A286B">
      <w:pPr>
        <w:jc w:val="both"/>
        <w:rPr>
          <w:b/>
        </w:rPr>
      </w:pPr>
      <w:r>
        <w:rPr>
          <w:b/>
        </w:rPr>
        <w:t xml:space="preserve">Achievements: </w:t>
      </w:r>
    </w:p>
    <w:p w:rsidR="00E02204" w:rsidRDefault="00722CC6" w:rsidP="006A286B">
      <w:pPr>
        <w:ind w:firstLine="720"/>
        <w:jc w:val="both"/>
      </w:pPr>
      <w:r>
        <w:t>Awarded</w:t>
      </w:r>
      <w:r w:rsidR="00E02204">
        <w:t xml:space="preserve"> the best employee for 2008 last quarter.</w:t>
      </w:r>
    </w:p>
    <w:p w:rsidR="00E02204" w:rsidRDefault="00722CC6" w:rsidP="006A286B">
      <w:pPr>
        <w:ind w:firstLine="720"/>
        <w:jc w:val="both"/>
      </w:pPr>
      <w:r>
        <w:t>Received</w:t>
      </w:r>
      <w:r w:rsidR="00E02204">
        <w:t xml:space="preserve"> achieving together paver card in 2009.</w:t>
      </w:r>
    </w:p>
    <w:p w:rsidR="00AC09C8" w:rsidRDefault="00AC09C8" w:rsidP="006A286B">
      <w:pPr>
        <w:ind w:firstLine="720"/>
        <w:jc w:val="both"/>
      </w:pPr>
      <w:r>
        <w:t>Received kudos from Nokia management for handling a S40 product in 2010.</w:t>
      </w:r>
    </w:p>
    <w:p w:rsidR="00E02204" w:rsidRDefault="00722CC6" w:rsidP="006A286B">
      <w:pPr>
        <w:jc w:val="both"/>
      </w:pPr>
      <w:r>
        <w:t xml:space="preserve"> </w:t>
      </w:r>
      <w:r>
        <w:tab/>
        <w:t>Awarded</w:t>
      </w:r>
      <w:r w:rsidR="00E02204">
        <w:t xml:space="preserve"> midterm achievement for 2010.</w:t>
      </w:r>
    </w:p>
    <w:p w:rsidR="00AC09C8" w:rsidRDefault="00AC09C8" w:rsidP="006A286B">
      <w:pPr>
        <w:jc w:val="both"/>
      </w:pPr>
      <w:r>
        <w:t xml:space="preserve">            Received rock star award for 3</w:t>
      </w:r>
      <w:r w:rsidRPr="00AC09C8">
        <w:rPr>
          <w:vertAlign w:val="superscript"/>
        </w:rPr>
        <w:t>rd</w:t>
      </w:r>
      <w:r>
        <w:t xml:space="preserve"> quarter in 2013.</w:t>
      </w:r>
    </w:p>
    <w:p w:rsidR="00773EA8" w:rsidRDefault="00773EA8" w:rsidP="006A286B">
      <w:pPr>
        <w:jc w:val="both"/>
      </w:pPr>
    </w:p>
    <w:p w:rsidR="00E02204" w:rsidRPr="00282EC1" w:rsidRDefault="00E02204" w:rsidP="006A286B">
      <w:pPr>
        <w:jc w:val="both"/>
      </w:pPr>
      <w:r>
        <w:t xml:space="preserve">            </w:t>
      </w:r>
    </w:p>
    <w:p w:rsidR="00E02204" w:rsidRDefault="00E02204" w:rsidP="006A286B">
      <w:pPr>
        <w:jc w:val="both"/>
        <w:rPr>
          <w:b/>
        </w:rPr>
      </w:pPr>
      <w:r>
        <w:rPr>
          <w:b/>
        </w:rPr>
        <w:t>ACADEMIC QUALIFICATION:</w:t>
      </w:r>
    </w:p>
    <w:p w:rsidR="00E02204" w:rsidRDefault="00E02204" w:rsidP="006A286B">
      <w:pPr>
        <w:jc w:val="both"/>
      </w:pPr>
      <w:r>
        <w:t>MCA (2006) from Osmania University</w:t>
      </w:r>
    </w:p>
    <w:p w:rsidR="00773EA8" w:rsidRDefault="00773EA8" w:rsidP="006A286B">
      <w:pPr>
        <w:jc w:val="both"/>
      </w:pPr>
    </w:p>
    <w:p w:rsidR="00E02204" w:rsidRDefault="00E02204" w:rsidP="006A286B">
      <w:pPr>
        <w:jc w:val="both"/>
      </w:pPr>
    </w:p>
    <w:p w:rsidR="00E02204" w:rsidRDefault="00E02204" w:rsidP="006A286B">
      <w:pPr>
        <w:jc w:val="both"/>
        <w:rPr>
          <w:b/>
        </w:rPr>
      </w:pPr>
      <w:r>
        <w:rPr>
          <w:b/>
        </w:rPr>
        <w:t>ADDITIONAL QUALIFICATION:</w:t>
      </w:r>
    </w:p>
    <w:p w:rsidR="00E02204" w:rsidRPr="002347E0" w:rsidRDefault="00E02204" w:rsidP="006A286B">
      <w:pPr>
        <w:jc w:val="both"/>
        <w:rPr>
          <w:u w:val="single"/>
        </w:rPr>
      </w:pPr>
      <w:r>
        <w:t xml:space="preserve"> </w:t>
      </w:r>
      <w:r w:rsidRPr="002347E0">
        <w:rPr>
          <w:u w:val="single"/>
        </w:rPr>
        <w:t>2 Year PG Diploma in web centric computing at NIIT</w:t>
      </w:r>
      <w:r w:rsidRPr="002347E0">
        <w:rPr>
          <w:b/>
          <w:u w:val="single"/>
        </w:rPr>
        <w:t xml:space="preserve"> </w:t>
      </w:r>
      <w:r w:rsidRPr="002347E0">
        <w:rPr>
          <w:u w:val="single"/>
        </w:rPr>
        <w:t>Ltd, Hyderabad</w:t>
      </w:r>
    </w:p>
    <w:p w:rsidR="00E02204" w:rsidRPr="002347E0" w:rsidRDefault="00E02204" w:rsidP="006A286B">
      <w:pPr>
        <w:jc w:val="both"/>
        <w:rPr>
          <w:u w:val="single"/>
        </w:rPr>
      </w:pPr>
      <w:r w:rsidRPr="002347E0">
        <w:rPr>
          <w:u w:val="single"/>
        </w:rPr>
        <w:t>Completed PMI program (Project management fundamentals&amp; Scope) from IIL</w:t>
      </w:r>
    </w:p>
    <w:p w:rsidR="00E02204" w:rsidRPr="002347E0" w:rsidRDefault="00E02204" w:rsidP="006A286B">
      <w:pPr>
        <w:jc w:val="both"/>
        <w:rPr>
          <w:u w:val="single"/>
        </w:rPr>
      </w:pPr>
      <w:r w:rsidRPr="002347E0">
        <w:rPr>
          <w:u w:val="single"/>
        </w:rPr>
        <w:t>Completed training on agile software development with scrum.</w:t>
      </w:r>
    </w:p>
    <w:p w:rsidR="00E02204" w:rsidRDefault="00E02204" w:rsidP="006A286B">
      <w:pPr>
        <w:jc w:val="both"/>
      </w:pPr>
    </w:p>
    <w:p w:rsidR="003D3D96" w:rsidRDefault="003D3D96" w:rsidP="006A286B">
      <w:pPr>
        <w:jc w:val="both"/>
      </w:pPr>
    </w:p>
    <w:sectPr w:rsidR="003D3D96" w:rsidSect="003D3D9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A92" w:rsidRDefault="008E3A92" w:rsidP="00722CC6">
      <w:r>
        <w:separator/>
      </w:r>
    </w:p>
  </w:endnote>
  <w:endnote w:type="continuationSeparator" w:id="0">
    <w:p w:rsidR="008E3A92" w:rsidRDefault="008E3A92" w:rsidP="0072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A92" w:rsidRDefault="008E3A92" w:rsidP="00722CC6">
      <w:r>
        <w:separator/>
      </w:r>
    </w:p>
  </w:footnote>
  <w:footnote w:type="continuationSeparator" w:id="0">
    <w:p w:rsidR="008E3A92" w:rsidRDefault="008E3A92" w:rsidP="00722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7B8" w:rsidRDefault="00DB1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9140C54"/>
    <w:multiLevelType w:val="hybridMultilevel"/>
    <w:tmpl w:val="5058D5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C8C299E"/>
    <w:multiLevelType w:val="hybridMultilevel"/>
    <w:tmpl w:val="8944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D44D9"/>
    <w:multiLevelType w:val="hybridMultilevel"/>
    <w:tmpl w:val="70C0E4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9811E13"/>
    <w:multiLevelType w:val="hybridMultilevel"/>
    <w:tmpl w:val="C7AE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DB70BC"/>
    <w:multiLevelType w:val="hybridMultilevel"/>
    <w:tmpl w:val="24CE68D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30"/>
    <w:rsid w:val="00001BF8"/>
    <w:rsid w:val="000021C9"/>
    <w:rsid w:val="0005689D"/>
    <w:rsid w:val="000B72DC"/>
    <w:rsid w:val="000F7E9A"/>
    <w:rsid w:val="00107A91"/>
    <w:rsid w:val="001118DD"/>
    <w:rsid w:val="0012721B"/>
    <w:rsid w:val="001737ED"/>
    <w:rsid w:val="0018215B"/>
    <w:rsid w:val="00201241"/>
    <w:rsid w:val="00204B0D"/>
    <w:rsid w:val="00220BA8"/>
    <w:rsid w:val="00232AC4"/>
    <w:rsid w:val="002347E0"/>
    <w:rsid w:val="002452D5"/>
    <w:rsid w:val="00282EC1"/>
    <w:rsid w:val="002C7618"/>
    <w:rsid w:val="002F3D8D"/>
    <w:rsid w:val="00313DBB"/>
    <w:rsid w:val="00321264"/>
    <w:rsid w:val="003259B7"/>
    <w:rsid w:val="00333D81"/>
    <w:rsid w:val="0037527D"/>
    <w:rsid w:val="003B6299"/>
    <w:rsid w:val="003C2928"/>
    <w:rsid w:val="003D3D96"/>
    <w:rsid w:val="00426854"/>
    <w:rsid w:val="00495A42"/>
    <w:rsid w:val="004A2505"/>
    <w:rsid w:val="004B139C"/>
    <w:rsid w:val="00506B6A"/>
    <w:rsid w:val="005100D3"/>
    <w:rsid w:val="00543214"/>
    <w:rsid w:val="00563ED4"/>
    <w:rsid w:val="005F5622"/>
    <w:rsid w:val="00615424"/>
    <w:rsid w:val="006634BA"/>
    <w:rsid w:val="006839E0"/>
    <w:rsid w:val="00685B91"/>
    <w:rsid w:val="006A286B"/>
    <w:rsid w:val="006F635A"/>
    <w:rsid w:val="007112CA"/>
    <w:rsid w:val="00722CC6"/>
    <w:rsid w:val="00727989"/>
    <w:rsid w:val="00773EA8"/>
    <w:rsid w:val="007A2AA2"/>
    <w:rsid w:val="007A6485"/>
    <w:rsid w:val="00800D95"/>
    <w:rsid w:val="0082066C"/>
    <w:rsid w:val="00863771"/>
    <w:rsid w:val="00863951"/>
    <w:rsid w:val="00887A23"/>
    <w:rsid w:val="0089025C"/>
    <w:rsid w:val="008B47FF"/>
    <w:rsid w:val="008C35F3"/>
    <w:rsid w:val="008D5837"/>
    <w:rsid w:val="008E3A92"/>
    <w:rsid w:val="008E5596"/>
    <w:rsid w:val="00920BE3"/>
    <w:rsid w:val="009413FD"/>
    <w:rsid w:val="009526EE"/>
    <w:rsid w:val="009645BF"/>
    <w:rsid w:val="00971005"/>
    <w:rsid w:val="00994DA2"/>
    <w:rsid w:val="009A11B7"/>
    <w:rsid w:val="009E3820"/>
    <w:rsid w:val="00A01520"/>
    <w:rsid w:val="00A60C17"/>
    <w:rsid w:val="00A81F9E"/>
    <w:rsid w:val="00A822E6"/>
    <w:rsid w:val="00AB4D56"/>
    <w:rsid w:val="00AC09C8"/>
    <w:rsid w:val="00AD5DFF"/>
    <w:rsid w:val="00B04649"/>
    <w:rsid w:val="00B05594"/>
    <w:rsid w:val="00B211EC"/>
    <w:rsid w:val="00B5071D"/>
    <w:rsid w:val="00B54301"/>
    <w:rsid w:val="00B54C4E"/>
    <w:rsid w:val="00B72030"/>
    <w:rsid w:val="00B9131D"/>
    <w:rsid w:val="00BE4330"/>
    <w:rsid w:val="00C5637E"/>
    <w:rsid w:val="00C7356D"/>
    <w:rsid w:val="00C73CB4"/>
    <w:rsid w:val="00CC7C00"/>
    <w:rsid w:val="00CE322C"/>
    <w:rsid w:val="00D50A60"/>
    <w:rsid w:val="00DB17B8"/>
    <w:rsid w:val="00E02204"/>
    <w:rsid w:val="00E32E35"/>
    <w:rsid w:val="00E605A1"/>
    <w:rsid w:val="00E7012D"/>
    <w:rsid w:val="00E81C96"/>
    <w:rsid w:val="00EF3B4D"/>
    <w:rsid w:val="00F127B0"/>
    <w:rsid w:val="00F5613B"/>
    <w:rsid w:val="00FC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2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3820"/>
    <w:pPr>
      <w:keepNext/>
      <w:tabs>
        <w:tab w:val="num" w:pos="360"/>
      </w:tabs>
      <w:suppressAutoHyphens/>
      <w:ind w:left="360" w:hanging="360"/>
      <w:jc w:val="center"/>
      <w:outlineLvl w:val="0"/>
    </w:pPr>
    <w:rPr>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02204"/>
    <w:rPr>
      <w:color w:val="0000FF"/>
      <w:u w:val="single"/>
    </w:rPr>
  </w:style>
  <w:style w:type="paragraph" w:styleId="ListParagraph">
    <w:name w:val="List Paragraph"/>
    <w:basedOn w:val="Normal"/>
    <w:uiPriority w:val="34"/>
    <w:qFormat/>
    <w:rsid w:val="00722CC6"/>
    <w:pPr>
      <w:ind w:left="720"/>
      <w:contextualSpacing/>
    </w:pPr>
  </w:style>
  <w:style w:type="paragraph" w:styleId="Header">
    <w:name w:val="header"/>
    <w:basedOn w:val="Normal"/>
    <w:link w:val="HeaderChar"/>
    <w:uiPriority w:val="99"/>
    <w:semiHidden/>
    <w:unhideWhenUsed/>
    <w:rsid w:val="00722CC6"/>
    <w:pPr>
      <w:tabs>
        <w:tab w:val="center" w:pos="4680"/>
        <w:tab w:val="right" w:pos="9360"/>
      </w:tabs>
    </w:pPr>
  </w:style>
  <w:style w:type="character" w:customStyle="1" w:styleId="HeaderChar">
    <w:name w:val="Header Char"/>
    <w:basedOn w:val="DefaultParagraphFont"/>
    <w:link w:val="Header"/>
    <w:uiPriority w:val="99"/>
    <w:semiHidden/>
    <w:rsid w:val="00722CC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22CC6"/>
    <w:pPr>
      <w:tabs>
        <w:tab w:val="center" w:pos="4680"/>
        <w:tab w:val="right" w:pos="9360"/>
      </w:tabs>
    </w:pPr>
  </w:style>
  <w:style w:type="character" w:customStyle="1" w:styleId="FooterChar">
    <w:name w:val="Footer Char"/>
    <w:basedOn w:val="DefaultParagraphFont"/>
    <w:link w:val="Footer"/>
    <w:uiPriority w:val="99"/>
    <w:semiHidden/>
    <w:rsid w:val="00722CC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9E3820"/>
    <w:rPr>
      <w:rFonts w:ascii="Times New Roman" w:eastAsia="Times New Roman" w:hAnsi="Times New Roman" w:cs="Times New Roman"/>
      <w:b/>
      <w:sz w:val="20"/>
      <w:szCs w:val="20"/>
      <w:lang w:eastAsia="ar-SA"/>
    </w:rPr>
  </w:style>
  <w:style w:type="paragraph" w:styleId="BodyText">
    <w:name w:val="Body Text"/>
    <w:basedOn w:val="Normal"/>
    <w:link w:val="BodyTextChar"/>
    <w:uiPriority w:val="99"/>
    <w:rsid w:val="00107A91"/>
    <w:pPr>
      <w:spacing w:before="120"/>
      <w:jc w:val="both"/>
    </w:pPr>
    <w:rPr>
      <w:rFonts w:ascii="Arial" w:hAnsi="Arial"/>
      <w:i/>
      <w:szCs w:val="20"/>
      <w:lang w:val="en-GB"/>
    </w:rPr>
  </w:style>
  <w:style w:type="character" w:customStyle="1" w:styleId="BodyTextChar">
    <w:name w:val="Body Text Char"/>
    <w:basedOn w:val="DefaultParagraphFont"/>
    <w:link w:val="BodyText"/>
    <w:uiPriority w:val="99"/>
    <w:rsid w:val="00107A91"/>
    <w:rPr>
      <w:rFonts w:ascii="Arial" w:eastAsia="Times New Roman" w:hAnsi="Arial" w:cs="Times New Roman"/>
      <w:i/>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2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3820"/>
    <w:pPr>
      <w:keepNext/>
      <w:tabs>
        <w:tab w:val="num" w:pos="360"/>
      </w:tabs>
      <w:suppressAutoHyphens/>
      <w:ind w:left="360" w:hanging="360"/>
      <w:jc w:val="center"/>
      <w:outlineLvl w:val="0"/>
    </w:pPr>
    <w:rPr>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02204"/>
    <w:rPr>
      <w:color w:val="0000FF"/>
      <w:u w:val="single"/>
    </w:rPr>
  </w:style>
  <w:style w:type="paragraph" w:styleId="ListParagraph">
    <w:name w:val="List Paragraph"/>
    <w:basedOn w:val="Normal"/>
    <w:uiPriority w:val="34"/>
    <w:qFormat/>
    <w:rsid w:val="00722CC6"/>
    <w:pPr>
      <w:ind w:left="720"/>
      <w:contextualSpacing/>
    </w:pPr>
  </w:style>
  <w:style w:type="paragraph" w:styleId="Header">
    <w:name w:val="header"/>
    <w:basedOn w:val="Normal"/>
    <w:link w:val="HeaderChar"/>
    <w:uiPriority w:val="99"/>
    <w:semiHidden/>
    <w:unhideWhenUsed/>
    <w:rsid w:val="00722CC6"/>
    <w:pPr>
      <w:tabs>
        <w:tab w:val="center" w:pos="4680"/>
        <w:tab w:val="right" w:pos="9360"/>
      </w:tabs>
    </w:pPr>
  </w:style>
  <w:style w:type="character" w:customStyle="1" w:styleId="HeaderChar">
    <w:name w:val="Header Char"/>
    <w:basedOn w:val="DefaultParagraphFont"/>
    <w:link w:val="Header"/>
    <w:uiPriority w:val="99"/>
    <w:semiHidden/>
    <w:rsid w:val="00722CC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22CC6"/>
    <w:pPr>
      <w:tabs>
        <w:tab w:val="center" w:pos="4680"/>
        <w:tab w:val="right" w:pos="9360"/>
      </w:tabs>
    </w:pPr>
  </w:style>
  <w:style w:type="character" w:customStyle="1" w:styleId="FooterChar">
    <w:name w:val="Footer Char"/>
    <w:basedOn w:val="DefaultParagraphFont"/>
    <w:link w:val="Footer"/>
    <w:uiPriority w:val="99"/>
    <w:semiHidden/>
    <w:rsid w:val="00722CC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9E3820"/>
    <w:rPr>
      <w:rFonts w:ascii="Times New Roman" w:eastAsia="Times New Roman" w:hAnsi="Times New Roman" w:cs="Times New Roman"/>
      <w:b/>
      <w:sz w:val="20"/>
      <w:szCs w:val="20"/>
      <w:lang w:eastAsia="ar-SA"/>
    </w:rPr>
  </w:style>
  <w:style w:type="paragraph" w:styleId="BodyText">
    <w:name w:val="Body Text"/>
    <w:basedOn w:val="Normal"/>
    <w:link w:val="BodyTextChar"/>
    <w:uiPriority w:val="99"/>
    <w:rsid w:val="00107A91"/>
    <w:pPr>
      <w:spacing w:before="120"/>
      <w:jc w:val="both"/>
    </w:pPr>
    <w:rPr>
      <w:rFonts w:ascii="Arial" w:hAnsi="Arial"/>
      <w:i/>
      <w:szCs w:val="20"/>
      <w:lang w:val="en-GB"/>
    </w:rPr>
  </w:style>
  <w:style w:type="character" w:customStyle="1" w:styleId="BodyTextChar">
    <w:name w:val="Body Text Char"/>
    <w:basedOn w:val="DefaultParagraphFont"/>
    <w:link w:val="BodyText"/>
    <w:uiPriority w:val="99"/>
    <w:rsid w:val="00107A91"/>
    <w:rPr>
      <w:rFonts w:ascii="Arial" w:eastAsia="Times New Roman" w:hAnsi="Arial" w:cs="Times New Roman"/>
      <w:i/>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76431">
      <w:bodyDiv w:val="1"/>
      <w:marLeft w:val="0"/>
      <w:marRight w:val="0"/>
      <w:marTop w:val="0"/>
      <w:marBottom w:val="0"/>
      <w:divBdr>
        <w:top w:val="none" w:sz="0" w:space="0" w:color="auto"/>
        <w:left w:val="none" w:sz="0" w:space="0" w:color="auto"/>
        <w:bottom w:val="none" w:sz="0" w:space="0" w:color="auto"/>
        <w:right w:val="none" w:sz="0" w:space="0" w:color="auto"/>
      </w:divBdr>
    </w:div>
    <w:div w:id="1424258419">
      <w:bodyDiv w:val="1"/>
      <w:marLeft w:val="0"/>
      <w:marRight w:val="0"/>
      <w:marTop w:val="0"/>
      <w:marBottom w:val="0"/>
      <w:divBdr>
        <w:top w:val="none" w:sz="0" w:space="0" w:color="auto"/>
        <w:left w:val="none" w:sz="0" w:space="0" w:color="auto"/>
        <w:bottom w:val="none" w:sz="0" w:space="0" w:color="auto"/>
        <w:right w:val="none" w:sz="0" w:space="0" w:color="auto"/>
      </w:divBdr>
    </w:div>
    <w:div w:id="18218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pi.cgk@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odagam\Desktop\Gopi\GK%20files\Resumes\GK_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GK_resume.dotx</Template>
  <TotalTime>116</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Nokia Oy</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chodagam</dc:creator>
  <cp:lastModifiedBy>Gopi</cp:lastModifiedBy>
  <cp:revision>14</cp:revision>
  <dcterms:created xsi:type="dcterms:W3CDTF">2013-10-24T16:49:00Z</dcterms:created>
  <dcterms:modified xsi:type="dcterms:W3CDTF">2014-09-16T10:19:00Z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0f859f9f-063a-4fa7-89d5-014b3ddbc4f7</vt:lpwstr>
  </property>
  <property fmtid="{D5CDD505-2E9C-101B-9397-08002B2CF9AE}" pid="3" name="NokiaConfidentiality">
    <vt:lpwstr>Company Confidential</vt:lpwstr>
  </property>
</Properties>
</file>